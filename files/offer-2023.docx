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40"/>
        <w:gridCol w:w="3647"/>
        <w:gridCol w:w="734"/>
        <w:gridCol w:w="6551"/>
      </w:tblGrid>
      <w:tr w:rsidR="00075F30" w:rsidRPr="00661FCA" w14:paraId="0FCBFC3B" w14:textId="77777777" w:rsidTr="009A7667">
        <w:trPr>
          <w:trHeight w:val="2403"/>
          <w:jc w:val="center"/>
        </w:trPr>
        <w:tc>
          <w:tcPr>
            <w:tcW w:w="5354" w:type="dxa"/>
            <w:gridSpan w:val="3"/>
            <w:vAlign w:val="center"/>
          </w:tcPr>
          <w:p w14:paraId="1E2F3697" w14:textId="55F80846" w:rsidR="00075F30" w:rsidRPr="00661FCA" w:rsidRDefault="006E3014" w:rsidP="00075F30">
            <w:pPr>
              <w:jc w:val="center"/>
              <w:rPr>
                <w:rFonts w:ascii="Nirmala UI" w:hAnsi="Nirmala UI" w:cs="Nirmala UI"/>
                <w:b/>
                <w:bCs/>
              </w:rPr>
            </w:pPr>
            <w:r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7BF260EA" wp14:editId="056642D7">
                      <wp:simplePos x="0" y="0"/>
                      <wp:positionH relativeFrom="column">
                        <wp:posOffset>150495</wp:posOffset>
                      </wp:positionH>
                      <wp:positionV relativeFrom="page">
                        <wp:posOffset>649605</wp:posOffset>
                      </wp:positionV>
                      <wp:extent cx="2910840" cy="720090"/>
                      <wp:effectExtent l="0" t="19050" r="3810" b="2286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0840" cy="720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F83D734" w14:textId="7F1E820E" w:rsidR="009A7667" w:rsidRPr="005B176A" w:rsidRDefault="009A7667" w:rsidP="00A925D4">
                                  <w:pPr>
                                    <w:spacing w:after="0"/>
                                    <w:rPr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FC31E39" w14:textId="4A64264F" w:rsidR="00763A54" w:rsidRPr="002D3780" w:rsidRDefault="009A7667" w:rsidP="00A925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કાઠિયાવાડી</w:t>
                                  </w:r>
                                  <w:r w:rsidRPr="002D3780">
                                    <w:rPr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ગાર્ડન</w:t>
                                  </w:r>
                                  <w:r w:rsidRPr="002D3780">
                                    <w:rPr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1B587C" w:themeColor="accent3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રેસ્ટોરન્ટ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26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.85pt;margin-top:51.15pt;width:229.2pt;height:56.7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" filled="f" stroked="f">
                      <v:shadow on="t" color="black" opacity="26214f" origin="-.5" offset="3pt,0"/>
                      <v:textbox>
                        <w:txbxContent>
                          <w:p w14:paraId="5F83D734" w14:textId="7F1E820E" w:rsidR="009A7667" w:rsidRPr="005B176A" w:rsidRDefault="009A7667" w:rsidP="00A925D4">
                            <w:pPr>
                              <w:spacing w:after="0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  <w:p w14:paraId="7FC31E39" w14:textId="4A64264F" w:rsidR="00763A54" w:rsidRPr="002D3780" w:rsidRDefault="009A7667" w:rsidP="00A925D4">
                            <w:pPr>
                              <w:spacing w:after="0"/>
                              <w:rPr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કાઠિયાવાડી</w:t>
                            </w:r>
                            <w:r w:rsidRPr="002D3780">
                              <w:rPr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ગાર્ડન</w:t>
                            </w:r>
                            <w:r w:rsidRPr="002D3780">
                              <w:rPr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1B587C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રેસ્ટોરન્ટ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1FCA">
              <w:rPr>
                <w:rFonts w:ascii="Nirmala UI" w:hAnsi="Nirmala UI" w:cs="Nirmala UI"/>
                <w:b/>
                <w:bCs/>
                <w:noProof/>
                <w:color w:val="323232" w:themeColor="text2"/>
                <w:sz w:val="96"/>
                <w:szCs w:val="96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213DE57A" wp14:editId="18A028A8">
                      <wp:simplePos x="0" y="0"/>
                      <wp:positionH relativeFrom="column">
                        <wp:posOffset>180975</wp:posOffset>
                      </wp:positionH>
                      <wp:positionV relativeFrom="page">
                        <wp:posOffset>40640</wp:posOffset>
                      </wp:positionV>
                      <wp:extent cx="2583180" cy="861060"/>
                      <wp:effectExtent l="0" t="19050" r="26670" b="342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318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2D6303A6" w14:textId="1009EE6D" w:rsidR="00763A54" w:rsidRPr="00304CAA" w:rsidRDefault="00763A54">
                                  <w:pPr>
                                    <w:rPr>
                                      <w:color w:val="761E28" w:themeColor="accent2" w:themeShade="BF"/>
                                      <w:sz w:val="100"/>
                                      <w:szCs w:val="100"/>
                                    </w:rPr>
                                  </w:pPr>
                                  <w:r w:rsidRPr="00304CAA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761E28" w:themeColor="accent2" w:themeShade="BF"/>
                                      <w:sz w:val="100"/>
                                      <w:szCs w:val="100"/>
                                    </w:rPr>
                                    <w:t>ડંકાવાલા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DE57A" id="_x0000_s1027" type="#_x0000_t202" style="position:absolute;left:0;text-align:left;margin-left:14.25pt;margin-top:3.2pt;width:203.4pt;height:67.8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" filled="f" stroked="f">
                      <v:shadow on="t" color="black" opacity="26214f" origin="-.5" offset="3pt,0"/>
                      <v:textbox>
                        <w:txbxContent>
                          <w:p w14:paraId="2D6303A6" w14:textId="1009EE6D" w:rsidR="00763A54" w:rsidRPr="00304CAA" w:rsidRDefault="00763A54">
                            <w:pPr>
                              <w:rPr>
                                <w:color w:val="761E28" w:themeColor="accent2" w:themeShade="BF"/>
                                <w:sz w:val="100"/>
                                <w:szCs w:val="100"/>
                              </w:rPr>
                            </w:pPr>
                            <w:r w:rsidRPr="00304CAA">
                              <w:rPr>
                                <w:rFonts w:ascii="Nirmala UI" w:hAnsi="Nirmala UI" w:cs="Nirmala UI"/>
                                <w:b/>
                                <w:bCs/>
                                <w:color w:val="761E28" w:themeColor="accent2" w:themeShade="BF"/>
                                <w:sz w:val="100"/>
                                <w:szCs w:val="100"/>
                              </w:rPr>
                              <w:t>ડંકાવાલા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774" behindDoc="1" locked="0" layoutInCell="1" allowOverlap="1" wp14:anchorId="25F68221" wp14:editId="695221F6">
                      <wp:simplePos x="0" y="0"/>
                      <wp:positionH relativeFrom="column">
                        <wp:posOffset>154305</wp:posOffset>
                      </wp:positionH>
                      <wp:positionV relativeFrom="page">
                        <wp:posOffset>24130</wp:posOffset>
                      </wp:positionV>
                      <wp:extent cx="2887980" cy="1386840"/>
                      <wp:effectExtent l="57150" t="57150" r="45720" b="609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980" cy="1386840"/>
                              </a:xfrm>
                              <a:custGeom>
                                <a:avLst/>
                                <a:gdLst>
                                  <a:gd name="connsiteX0" fmla="*/ 0 w 2887980"/>
                                  <a:gd name="connsiteY0" fmla="*/ 0 h 1386840"/>
                                  <a:gd name="connsiteX1" fmla="*/ 606476 w 2887980"/>
                                  <a:gd name="connsiteY1" fmla="*/ 0 h 1386840"/>
                                  <a:gd name="connsiteX2" fmla="*/ 1241831 w 2887980"/>
                                  <a:gd name="connsiteY2" fmla="*/ 0 h 1386840"/>
                                  <a:gd name="connsiteX3" fmla="*/ 1848307 w 2887980"/>
                                  <a:gd name="connsiteY3" fmla="*/ 0 h 1386840"/>
                                  <a:gd name="connsiteX4" fmla="*/ 2368144 w 2887980"/>
                                  <a:gd name="connsiteY4" fmla="*/ 0 h 1386840"/>
                                  <a:gd name="connsiteX5" fmla="*/ 2887980 w 2887980"/>
                                  <a:gd name="connsiteY5" fmla="*/ 0 h 1386840"/>
                                  <a:gd name="connsiteX6" fmla="*/ 2887980 w 2887980"/>
                                  <a:gd name="connsiteY6" fmla="*/ 448412 h 1386840"/>
                                  <a:gd name="connsiteX7" fmla="*/ 2887980 w 2887980"/>
                                  <a:gd name="connsiteY7" fmla="*/ 924560 h 1386840"/>
                                  <a:gd name="connsiteX8" fmla="*/ 2887980 w 2887980"/>
                                  <a:gd name="connsiteY8" fmla="*/ 1386840 h 1386840"/>
                                  <a:gd name="connsiteX9" fmla="*/ 2310384 w 2887980"/>
                                  <a:gd name="connsiteY9" fmla="*/ 1386840 h 1386840"/>
                                  <a:gd name="connsiteX10" fmla="*/ 1761668 w 2887980"/>
                                  <a:gd name="connsiteY10" fmla="*/ 1386840 h 1386840"/>
                                  <a:gd name="connsiteX11" fmla="*/ 1155192 w 2887980"/>
                                  <a:gd name="connsiteY11" fmla="*/ 1386840 h 1386840"/>
                                  <a:gd name="connsiteX12" fmla="*/ 519836 w 2887980"/>
                                  <a:gd name="connsiteY12" fmla="*/ 1386840 h 1386840"/>
                                  <a:gd name="connsiteX13" fmla="*/ 0 w 2887980"/>
                                  <a:gd name="connsiteY13" fmla="*/ 1386840 h 1386840"/>
                                  <a:gd name="connsiteX14" fmla="*/ 0 w 2887980"/>
                                  <a:gd name="connsiteY14" fmla="*/ 896823 h 1386840"/>
                                  <a:gd name="connsiteX15" fmla="*/ 0 w 2887980"/>
                                  <a:gd name="connsiteY15" fmla="*/ 406806 h 1386840"/>
                                  <a:gd name="connsiteX16" fmla="*/ 0 w 2887980"/>
                                  <a:gd name="connsiteY16" fmla="*/ 0 h 1386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2887980" h="138684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18976" y="-52143"/>
                                      <a:pt x="317673" y="70330"/>
                                      <a:pt x="606476" y="0"/>
                                    </a:cubicBezTo>
                                    <a:cubicBezTo>
                                      <a:pt x="895279" y="-70330"/>
                                      <a:pt x="964418" y="68935"/>
                                      <a:pt x="1241831" y="0"/>
                                    </a:cubicBezTo>
                                    <a:cubicBezTo>
                                      <a:pt x="1519244" y="-68935"/>
                                      <a:pt x="1664759" y="29273"/>
                                      <a:pt x="1848307" y="0"/>
                                    </a:cubicBezTo>
                                    <a:cubicBezTo>
                                      <a:pt x="2031855" y="-29273"/>
                                      <a:pt x="2255205" y="32450"/>
                                      <a:pt x="2368144" y="0"/>
                                    </a:cubicBezTo>
                                    <a:cubicBezTo>
                                      <a:pt x="2481083" y="-32450"/>
                                      <a:pt x="2633570" y="6695"/>
                                      <a:pt x="2887980" y="0"/>
                                    </a:cubicBezTo>
                                    <a:cubicBezTo>
                                      <a:pt x="2908694" y="179843"/>
                                      <a:pt x="2879861" y="339706"/>
                                      <a:pt x="2887980" y="448412"/>
                                    </a:cubicBezTo>
                                    <a:cubicBezTo>
                                      <a:pt x="2896099" y="557118"/>
                                      <a:pt x="2846076" y="745886"/>
                                      <a:pt x="2887980" y="924560"/>
                                    </a:cubicBezTo>
                                    <a:cubicBezTo>
                                      <a:pt x="2929884" y="1103234"/>
                                      <a:pt x="2869923" y="1221432"/>
                                      <a:pt x="2887980" y="1386840"/>
                                    </a:cubicBezTo>
                                    <a:cubicBezTo>
                                      <a:pt x="2611034" y="1405175"/>
                                      <a:pt x="2465695" y="1329517"/>
                                      <a:pt x="2310384" y="1386840"/>
                                    </a:cubicBezTo>
                                    <a:cubicBezTo>
                                      <a:pt x="2155073" y="1444163"/>
                                      <a:pt x="1947508" y="1374052"/>
                                      <a:pt x="1761668" y="1386840"/>
                                    </a:cubicBezTo>
                                    <a:cubicBezTo>
                                      <a:pt x="1575828" y="1399628"/>
                                      <a:pt x="1332545" y="1326886"/>
                                      <a:pt x="1155192" y="1386840"/>
                                    </a:cubicBezTo>
                                    <a:cubicBezTo>
                                      <a:pt x="977839" y="1446794"/>
                                      <a:pt x="679296" y="1350100"/>
                                      <a:pt x="519836" y="1386840"/>
                                    </a:cubicBezTo>
                                    <a:cubicBezTo>
                                      <a:pt x="360376" y="1423580"/>
                                      <a:pt x="246653" y="1335741"/>
                                      <a:pt x="0" y="1386840"/>
                                    </a:cubicBezTo>
                                    <a:cubicBezTo>
                                      <a:pt x="-18459" y="1152287"/>
                                      <a:pt x="3100" y="1060724"/>
                                      <a:pt x="0" y="896823"/>
                                    </a:cubicBezTo>
                                    <a:cubicBezTo>
                                      <a:pt x="-3100" y="732922"/>
                                      <a:pt x="54768" y="606937"/>
                                      <a:pt x="0" y="406806"/>
                                    </a:cubicBezTo>
                                    <a:cubicBezTo>
                                      <a:pt x="-54768" y="206675"/>
                                      <a:pt x="10313" y="135357"/>
                                      <a:pt x="0" y="0"/>
                                    </a:cubicBezTo>
                                    <a:close/>
                                  </a:path>
                                  <a:path w="2887980" h="138684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82905" y="-19850"/>
                                      <a:pt x="304604" y="48189"/>
                                      <a:pt x="606476" y="0"/>
                                    </a:cubicBezTo>
                                    <a:cubicBezTo>
                                      <a:pt x="908348" y="-48189"/>
                                      <a:pt x="864182" y="7712"/>
                                      <a:pt x="1097432" y="0"/>
                                    </a:cubicBezTo>
                                    <a:cubicBezTo>
                                      <a:pt x="1330682" y="-7712"/>
                                      <a:pt x="1451590" y="51310"/>
                                      <a:pt x="1675028" y="0"/>
                                    </a:cubicBezTo>
                                    <a:cubicBezTo>
                                      <a:pt x="1898466" y="-51310"/>
                                      <a:pt x="2019143" y="56614"/>
                                      <a:pt x="2194865" y="0"/>
                                    </a:cubicBezTo>
                                    <a:cubicBezTo>
                                      <a:pt x="2370587" y="-56614"/>
                                      <a:pt x="2701572" y="71036"/>
                                      <a:pt x="2887980" y="0"/>
                                    </a:cubicBezTo>
                                    <a:cubicBezTo>
                                      <a:pt x="2929162" y="135501"/>
                                      <a:pt x="2869554" y="387439"/>
                                      <a:pt x="2887980" y="490017"/>
                                    </a:cubicBezTo>
                                    <a:cubicBezTo>
                                      <a:pt x="2906406" y="592595"/>
                                      <a:pt x="2845695" y="760368"/>
                                      <a:pt x="2887980" y="924560"/>
                                    </a:cubicBezTo>
                                    <a:cubicBezTo>
                                      <a:pt x="2930265" y="1088752"/>
                                      <a:pt x="2871430" y="1279075"/>
                                      <a:pt x="2887980" y="1386840"/>
                                    </a:cubicBezTo>
                                    <a:cubicBezTo>
                                      <a:pt x="2695319" y="1449365"/>
                                      <a:pt x="2526572" y="1382715"/>
                                      <a:pt x="2339264" y="1386840"/>
                                    </a:cubicBezTo>
                                    <a:cubicBezTo>
                                      <a:pt x="2151956" y="1390965"/>
                                      <a:pt x="1855627" y="1328699"/>
                                      <a:pt x="1703908" y="1386840"/>
                                    </a:cubicBezTo>
                                    <a:cubicBezTo>
                                      <a:pt x="1552189" y="1444981"/>
                                      <a:pt x="1434352" y="1339964"/>
                                      <a:pt x="1212952" y="1386840"/>
                                    </a:cubicBezTo>
                                    <a:cubicBezTo>
                                      <a:pt x="991552" y="1433716"/>
                                      <a:pt x="859530" y="1331996"/>
                                      <a:pt x="664235" y="1386840"/>
                                    </a:cubicBezTo>
                                    <a:cubicBezTo>
                                      <a:pt x="468940" y="1441684"/>
                                      <a:pt x="157208" y="1367980"/>
                                      <a:pt x="0" y="1386840"/>
                                    </a:cubicBezTo>
                                    <a:cubicBezTo>
                                      <a:pt x="-11206" y="1271884"/>
                                      <a:pt x="6385" y="999497"/>
                                      <a:pt x="0" y="896823"/>
                                    </a:cubicBezTo>
                                    <a:cubicBezTo>
                                      <a:pt x="-6385" y="794149"/>
                                      <a:pt x="7594" y="595170"/>
                                      <a:pt x="0" y="448412"/>
                                    </a:cubicBezTo>
                                    <a:cubicBezTo>
                                      <a:pt x="-7594" y="301654"/>
                                      <a:pt x="44440" y="151233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856141579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4DBAF" id="Rectangle 2" o:spid="_x0000_s1026" style="position:absolute;margin-left:12.15pt;margin-top:1.9pt;width:227.4pt;height:109.2pt;z-index:-251624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" fillcolor="#f2f2f2 [3052]" strokecolor="black [3213]" strokeweight="2.25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6886" w:type="dxa"/>
          </w:tcPr>
          <w:p w14:paraId="144E02BE" w14:textId="7B6926FD" w:rsidR="00075F30" w:rsidRPr="00661FCA" w:rsidRDefault="005C07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4" behindDoc="1" locked="0" layoutInCell="1" allowOverlap="1" wp14:anchorId="5ED857BE" wp14:editId="69E9594D">
                      <wp:simplePos x="0" y="0"/>
                      <wp:positionH relativeFrom="column">
                        <wp:posOffset>-1130618</wp:posOffset>
                      </wp:positionH>
                      <wp:positionV relativeFrom="paragraph">
                        <wp:posOffset>-686652</wp:posOffset>
                      </wp:positionV>
                      <wp:extent cx="5455285" cy="2485218"/>
                      <wp:effectExtent l="114300" t="0" r="69215" b="0"/>
                      <wp:wrapNone/>
                      <wp:docPr id="57" name="Explosion: 14 Point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400916">
                                <a:off x="0" y="0"/>
                                <a:ext cx="5455285" cy="2485218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002060"/>
                              </a:solidFill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B03D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: 14 Points 57" o:spid="_x0000_s1026" type="#_x0000_t72" style="position:absolute;margin-left:-89.05pt;margin-top:-54.05pt;width:429.55pt;height:195.7pt;rotation:-11140119fd;z-index:-2516259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" fillcolor="#002060" strokecolor="white [3212]" strokeweight="2.25pt"/>
                  </w:pict>
                </mc:Fallback>
              </mc:AlternateContent>
            </w:r>
            <w:r w:rsidR="006E3014" w:rsidRPr="006E7811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1" locked="0" layoutInCell="1" allowOverlap="1" wp14:anchorId="4C680D8E" wp14:editId="48819278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551180</wp:posOffset>
                      </wp:positionV>
                      <wp:extent cx="2964180" cy="472440"/>
                      <wp:effectExtent l="0" t="0" r="0" b="381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18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E9E32" w14:textId="1FE3C47F" w:rsidR="006E7811" w:rsidRPr="002D3780" w:rsidRDefault="006E7811" w:rsidP="00F456AD">
                                  <w:pPr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તા</w:t>
                                  </w:r>
                                  <w:r w:rsidR="00F456AD"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.</w:t>
                                  </w:r>
                                  <w:r w:rsidRPr="002D3780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="00D63059" w:rsidRPr="002D3780">
                                    <w:rPr>
                                      <w:rFonts w:cs="Nirmala UI" w:hint="cs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:cs/>
                                      <w:lang w:bidi="gu-IN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૧૨ </w:t>
                                  </w: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થી</w:t>
                                  </w:r>
                                  <w:r w:rsidRPr="002D3780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="00D63059"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૧૫</w:t>
                                  </w:r>
                                  <w:r w:rsidR="00A925D4" w:rsidRPr="002D3780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="00F456AD"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નવેમ્બર</w:t>
                                  </w:r>
                                  <w:r w:rsidRPr="002D3780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Pr="002D3780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સુધી</w:t>
                                  </w:r>
                                  <w:r w:rsidR="00A925D4" w:rsidRPr="002D3780">
                                    <w:rPr>
                                      <w:b/>
                                      <w:bCs/>
                                      <w:color w:val="E3DED1" w:themeColor="background2"/>
                                      <w:spacing w:val="10"/>
                                      <w:sz w:val="36"/>
                                      <w:szCs w:val="3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2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2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2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80D8E" id="_x0000_s1028" type="#_x0000_t202" style="position:absolute;margin-left:34.95pt;margin-top:43.4pt;width:233.4pt;height:37.2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" filled="f" stroked="f">
                      <v:textbox>
                        <w:txbxContent>
                          <w:p w14:paraId="362E9E32" w14:textId="1FE3C47F" w:rsidR="006E7811" w:rsidRPr="002D3780" w:rsidRDefault="006E7811" w:rsidP="00F456AD">
                            <w:pPr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તા</w:t>
                            </w:r>
                            <w:r w:rsidR="00F456AD"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2D3780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D63059" w:rsidRPr="002D3780">
                              <w:rPr>
                                <w:rFonts w:cs="Nirmala UI" w:hint="cs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:cs/>
                                <w:lang w:bidi="gu-I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૧૨ </w:t>
                            </w: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થી</w:t>
                            </w:r>
                            <w:r w:rsidRPr="002D3780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D63059"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૧૫</w:t>
                            </w:r>
                            <w:r w:rsidR="00A925D4" w:rsidRPr="002D3780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F456AD"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નવેમ્બર</w:t>
                            </w:r>
                            <w:r w:rsidRPr="002D3780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2D3780">
                              <w:rPr>
                                <w:rFonts w:ascii="Nirmala UI" w:hAnsi="Nirmala UI" w:cs="Nirmala UI"/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સુધી</w:t>
                            </w:r>
                            <w:r w:rsidR="00A925D4" w:rsidRPr="002D3780">
                              <w:rPr>
                                <w:b/>
                                <w:bCs/>
                                <w:color w:val="E3DED1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014" w:rsidRPr="006E7811">
              <w:rPr>
                <w:rFonts w:ascii="Nirmala UI" w:hAnsi="Nirmala UI" w:cs="Nirmala U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1" locked="0" layoutInCell="1" allowOverlap="1" wp14:anchorId="0227DF0B" wp14:editId="00F0B18E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66675</wp:posOffset>
                      </wp:positionV>
                      <wp:extent cx="3268980" cy="140462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8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F8184" w14:textId="3AB77034" w:rsidR="006E7811" w:rsidRPr="00F456AD" w:rsidRDefault="006E7811" w:rsidP="00F456A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F456AD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ફેસ્ટિવલ</w:t>
                                  </w:r>
                                  <w:r w:rsidRPr="00F456A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Pr="00F456AD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ધમાકા</w:t>
                                  </w:r>
                                  <w:r w:rsidR="00A925D4" w:rsidRPr="00F456A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="00A925D4" w:rsidRPr="00F456AD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ઓફર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7DF0B" id="_x0000_s1029" type="#_x0000_t202" style="position:absolute;margin-left:22.95pt;margin-top:5.25pt;width:257.4pt;height:110.6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" filled="f" stroked="f">
                      <v:textbox style="mso-fit-shape-to-text:t">
                        <w:txbxContent>
                          <w:p w14:paraId="1C0F8184" w14:textId="3AB77034" w:rsidR="006E7811" w:rsidRPr="00F456AD" w:rsidRDefault="006E7811" w:rsidP="00F456A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456AD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ફેસ્ટિવલ</w:t>
                            </w:r>
                            <w:r w:rsidRPr="00F456A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456AD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ધમાકા</w:t>
                            </w:r>
                            <w:r w:rsidR="00A925D4" w:rsidRPr="00F456A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A925D4" w:rsidRPr="00F456AD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ઓફર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5F30" w:rsidRPr="00661FCA" w14:paraId="292F96E7" w14:textId="77777777" w:rsidTr="009A7667">
        <w:trPr>
          <w:trHeight w:val="5040"/>
          <w:jc w:val="center"/>
        </w:trPr>
        <w:tc>
          <w:tcPr>
            <w:tcW w:w="5354" w:type="dxa"/>
            <w:gridSpan w:val="3"/>
          </w:tcPr>
          <w:p w14:paraId="1F9828AB" w14:textId="7D373DBD" w:rsidR="00075F30" w:rsidRPr="00661FCA" w:rsidRDefault="00EA4F34">
            <w:pPr>
              <w:rPr>
                <w:rFonts w:ascii="Nirmala UI" w:hAnsi="Nirmala UI" w:cs="Nirmala UI"/>
              </w:rPr>
            </w:pPr>
            <w:r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1DE5ED9E" wp14:editId="3A5BD8F7">
                      <wp:simplePos x="0" y="0"/>
                      <wp:positionH relativeFrom="column">
                        <wp:posOffset>3061335</wp:posOffset>
                      </wp:positionH>
                      <wp:positionV relativeFrom="page">
                        <wp:posOffset>274955</wp:posOffset>
                      </wp:positionV>
                      <wp:extent cx="4130040" cy="507083"/>
                      <wp:effectExtent l="38100" t="57150" r="41910" b="64770"/>
                      <wp:wrapNone/>
                      <wp:docPr id="1320444638" name="Rectangle 1320444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0040" cy="507083"/>
                              </a:xfrm>
                              <a:custGeom>
                                <a:avLst/>
                                <a:gdLst>
                                  <a:gd name="connsiteX0" fmla="*/ 0 w 4130040"/>
                                  <a:gd name="connsiteY0" fmla="*/ 0 h 507083"/>
                                  <a:gd name="connsiteX1" fmla="*/ 631306 w 4130040"/>
                                  <a:gd name="connsiteY1" fmla="*/ 0 h 507083"/>
                                  <a:gd name="connsiteX2" fmla="*/ 1303913 w 4130040"/>
                                  <a:gd name="connsiteY2" fmla="*/ 0 h 507083"/>
                                  <a:gd name="connsiteX3" fmla="*/ 1935219 w 4130040"/>
                                  <a:gd name="connsiteY3" fmla="*/ 0 h 507083"/>
                                  <a:gd name="connsiteX4" fmla="*/ 2442624 w 4130040"/>
                                  <a:gd name="connsiteY4" fmla="*/ 0 h 507083"/>
                                  <a:gd name="connsiteX5" fmla="*/ 2991329 w 4130040"/>
                                  <a:gd name="connsiteY5" fmla="*/ 0 h 507083"/>
                                  <a:gd name="connsiteX6" fmla="*/ 3540034 w 4130040"/>
                                  <a:gd name="connsiteY6" fmla="*/ 0 h 507083"/>
                                  <a:gd name="connsiteX7" fmla="*/ 4130040 w 4130040"/>
                                  <a:gd name="connsiteY7" fmla="*/ 0 h 507083"/>
                                  <a:gd name="connsiteX8" fmla="*/ 4130040 w 4130040"/>
                                  <a:gd name="connsiteY8" fmla="*/ 507083 h 507083"/>
                                  <a:gd name="connsiteX9" fmla="*/ 3540034 w 4130040"/>
                                  <a:gd name="connsiteY9" fmla="*/ 507083 h 507083"/>
                                  <a:gd name="connsiteX10" fmla="*/ 2991329 w 4130040"/>
                                  <a:gd name="connsiteY10" fmla="*/ 507083 h 507083"/>
                                  <a:gd name="connsiteX11" fmla="*/ 2360023 w 4130040"/>
                                  <a:gd name="connsiteY11" fmla="*/ 507083 h 507083"/>
                                  <a:gd name="connsiteX12" fmla="*/ 1687416 w 4130040"/>
                                  <a:gd name="connsiteY12" fmla="*/ 507083 h 507083"/>
                                  <a:gd name="connsiteX13" fmla="*/ 1056110 w 4130040"/>
                                  <a:gd name="connsiteY13" fmla="*/ 507083 h 507083"/>
                                  <a:gd name="connsiteX14" fmla="*/ 0 w 4130040"/>
                                  <a:gd name="connsiteY14" fmla="*/ 507083 h 507083"/>
                                  <a:gd name="connsiteX15" fmla="*/ 0 w 4130040"/>
                                  <a:gd name="connsiteY15" fmla="*/ 0 h 5070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4130040" h="507083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314221" y="-8363"/>
                                      <a:pt x="456872" y="5971"/>
                                      <a:pt x="631306" y="0"/>
                                    </a:cubicBezTo>
                                    <a:cubicBezTo>
                                      <a:pt x="805740" y="-5971"/>
                                      <a:pt x="1011108" y="74939"/>
                                      <a:pt x="1303913" y="0"/>
                                    </a:cubicBezTo>
                                    <a:cubicBezTo>
                                      <a:pt x="1596718" y="-74939"/>
                                      <a:pt x="1745663" y="64747"/>
                                      <a:pt x="1935219" y="0"/>
                                    </a:cubicBezTo>
                                    <a:cubicBezTo>
                                      <a:pt x="2124775" y="-64747"/>
                                      <a:pt x="2226145" y="28178"/>
                                      <a:pt x="2442624" y="0"/>
                                    </a:cubicBezTo>
                                    <a:cubicBezTo>
                                      <a:pt x="2659103" y="-28178"/>
                                      <a:pt x="2820026" y="45062"/>
                                      <a:pt x="2991329" y="0"/>
                                    </a:cubicBezTo>
                                    <a:cubicBezTo>
                                      <a:pt x="3162632" y="-45062"/>
                                      <a:pt x="3313549" y="16067"/>
                                      <a:pt x="3540034" y="0"/>
                                    </a:cubicBezTo>
                                    <a:cubicBezTo>
                                      <a:pt x="3766520" y="-16067"/>
                                      <a:pt x="3968746" y="43826"/>
                                      <a:pt x="4130040" y="0"/>
                                    </a:cubicBezTo>
                                    <a:cubicBezTo>
                                      <a:pt x="4135242" y="246837"/>
                                      <a:pt x="4113452" y="354021"/>
                                      <a:pt x="4130040" y="507083"/>
                                    </a:cubicBezTo>
                                    <a:cubicBezTo>
                                      <a:pt x="3915763" y="558478"/>
                                      <a:pt x="3661108" y="479736"/>
                                      <a:pt x="3540034" y="507083"/>
                                    </a:cubicBezTo>
                                    <a:cubicBezTo>
                                      <a:pt x="3418960" y="534430"/>
                                      <a:pt x="3112009" y="474539"/>
                                      <a:pt x="2991329" y="507083"/>
                                    </a:cubicBezTo>
                                    <a:cubicBezTo>
                                      <a:pt x="2870650" y="539627"/>
                                      <a:pt x="2654616" y="463228"/>
                                      <a:pt x="2360023" y="507083"/>
                                    </a:cubicBezTo>
                                    <a:cubicBezTo>
                                      <a:pt x="2065430" y="550938"/>
                                      <a:pt x="1990604" y="427505"/>
                                      <a:pt x="1687416" y="507083"/>
                                    </a:cubicBezTo>
                                    <a:cubicBezTo>
                                      <a:pt x="1384228" y="586661"/>
                                      <a:pt x="1201001" y="458717"/>
                                      <a:pt x="1056110" y="507083"/>
                                    </a:cubicBezTo>
                                    <a:cubicBezTo>
                                      <a:pt x="911219" y="555449"/>
                                      <a:pt x="431960" y="454466"/>
                                      <a:pt x="0" y="507083"/>
                                    </a:cubicBezTo>
                                    <a:cubicBezTo>
                                      <a:pt x="-28846" y="273317"/>
                                      <a:pt x="54644" y="209502"/>
                                      <a:pt x="0" y="0"/>
                                    </a:cubicBezTo>
                                    <a:close/>
                                  </a:path>
                                  <a:path w="4130040" h="507083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74045" y="-16434"/>
                                      <a:pt x="502116" y="5436"/>
                                      <a:pt x="631306" y="0"/>
                                    </a:cubicBezTo>
                                    <a:cubicBezTo>
                                      <a:pt x="760496" y="-5436"/>
                                      <a:pt x="872618" y="40811"/>
                                      <a:pt x="1097411" y="0"/>
                                    </a:cubicBezTo>
                                    <a:cubicBezTo>
                                      <a:pt x="1322204" y="-40811"/>
                                      <a:pt x="1470034" y="3598"/>
                                      <a:pt x="1687416" y="0"/>
                                    </a:cubicBezTo>
                                    <a:cubicBezTo>
                                      <a:pt x="1904799" y="-3598"/>
                                      <a:pt x="1990709" y="27041"/>
                                      <a:pt x="2194821" y="0"/>
                                    </a:cubicBezTo>
                                    <a:cubicBezTo>
                                      <a:pt x="2398934" y="-27041"/>
                                      <a:pt x="2585095" y="46011"/>
                                      <a:pt x="2702226" y="0"/>
                                    </a:cubicBezTo>
                                    <a:cubicBezTo>
                                      <a:pt x="2819357" y="-46011"/>
                                      <a:pt x="3139741" y="66601"/>
                                      <a:pt x="3374833" y="0"/>
                                    </a:cubicBezTo>
                                    <a:cubicBezTo>
                                      <a:pt x="3609925" y="-66601"/>
                                      <a:pt x="3872598" y="53183"/>
                                      <a:pt x="4130040" y="0"/>
                                    </a:cubicBezTo>
                                    <a:cubicBezTo>
                                      <a:pt x="4188080" y="125707"/>
                                      <a:pt x="4084352" y="275898"/>
                                      <a:pt x="4130040" y="507083"/>
                                    </a:cubicBezTo>
                                    <a:cubicBezTo>
                                      <a:pt x="3930026" y="565051"/>
                                      <a:pt x="3849126" y="489769"/>
                                      <a:pt x="3581335" y="507083"/>
                                    </a:cubicBezTo>
                                    <a:cubicBezTo>
                                      <a:pt x="3313544" y="524397"/>
                                      <a:pt x="3055669" y="458541"/>
                                      <a:pt x="2908728" y="507083"/>
                                    </a:cubicBezTo>
                                    <a:cubicBezTo>
                                      <a:pt x="2761787" y="555625"/>
                                      <a:pt x="2631832" y="497589"/>
                                      <a:pt x="2442624" y="507083"/>
                                    </a:cubicBezTo>
                                    <a:cubicBezTo>
                                      <a:pt x="2253416" y="516577"/>
                                      <a:pt x="2061837" y="457980"/>
                                      <a:pt x="1893918" y="507083"/>
                                    </a:cubicBezTo>
                                    <a:cubicBezTo>
                                      <a:pt x="1725999" y="556186"/>
                                      <a:pt x="1456205" y="448747"/>
                                      <a:pt x="1303913" y="507083"/>
                                    </a:cubicBezTo>
                                    <a:cubicBezTo>
                                      <a:pt x="1151621" y="565419"/>
                                      <a:pt x="897200" y="485092"/>
                                      <a:pt x="631306" y="507083"/>
                                    </a:cubicBezTo>
                                    <a:cubicBezTo>
                                      <a:pt x="365412" y="529074"/>
                                      <a:pt x="258502" y="453013"/>
                                      <a:pt x="0" y="507083"/>
                                    </a:cubicBezTo>
                                    <a:cubicBezTo>
                                      <a:pt x="-24032" y="355587"/>
                                      <a:pt x="30083" y="20506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28575">
                                <a:solidFill>
                                  <a:schemeClr val="bg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856141579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78304" w14:textId="77777777" w:rsidR="005D15A6" w:rsidRPr="00936E37" w:rsidRDefault="005D15A6" w:rsidP="005D15A6">
                                  <w:pPr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936E37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જૈન &amp; સ્વામિનારાયણ ફૂડ મળશે</w:t>
                                  </w:r>
                                </w:p>
                                <w:p w14:paraId="1B31B1E7" w14:textId="738C81AB" w:rsidR="005D15A6" w:rsidRPr="005D15A6" w:rsidRDefault="005D15A6" w:rsidP="00E42E64">
                                  <w:pPr>
                                    <w:spacing w:after="0"/>
                                    <w:jc w:val="center"/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66000"/>
                                                <w14:satMod w14:val="16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tint w14:val="44500"/>
                                                <w14:satMod w14:val="16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23500"/>
                                                <w14:satMod w14:val="160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5ED9E" id="Rectangle 1320444638" o:spid="_x0000_s1030" style="position:absolute;margin-left:241.05pt;margin-top:21.65pt;width:325.2pt;height:39.9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" fillcolor="#1a1710 [334]" strokecolor="white [3212]" strokeweight="2.25pt">
                      <v:textbox>
                        <w:txbxContent>
                          <w:p w14:paraId="70578304" w14:textId="77777777" w:rsidR="005D15A6" w:rsidRPr="00936E37" w:rsidRDefault="005D15A6" w:rsidP="005D15A6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12"/>
                                <w:szCs w:val="12"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936E37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જૈન &amp; સ્વામિનારાયણ ફૂડ મળશે</w:t>
                            </w:r>
                          </w:p>
                          <w:p w14:paraId="1B31B1E7" w14:textId="738C81AB" w:rsidR="005D15A6" w:rsidRPr="005D15A6" w:rsidRDefault="005D15A6" w:rsidP="00E42E6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0"/>
                                <w:szCs w:val="10"/>
                                <w:cs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38376EC6" wp14:editId="7F8C1AA5">
                  <wp:simplePos x="0" y="0"/>
                  <wp:positionH relativeFrom="column">
                    <wp:posOffset>3162300</wp:posOffset>
                  </wp:positionH>
                  <wp:positionV relativeFrom="page">
                    <wp:posOffset>339725</wp:posOffset>
                  </wp:positionV>
                  <wp:extent cx="350520" cy="350520"/>
                  <wp:effectExtent l="0" t="0" r="0" b="0"/>
                  <wp:wrapNone/>
                  <wp:docPr id="195" name="Picture 1" descr="ForkAndKn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ForkAndKnif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74" r="-2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3014">
              <w:rPr>
                <w:rFonts w:ascii="Nirmala UI" w:hAnsi="Nirmala UI" w:cs="Nirmala UI"/>
                <w:noProof/>
              </w:rPr>
              <w:drawing>
                <wp:anchor distT="0" distB="0" distL="114300" distR="114300" simplePos="0" relativeHeight="251758592" behindDoc="1" locked="0" layoutInCell="1" allowOverlap="1" wp14:anchorId="2AE85C6B" wp14:editId="0F541522">
                  <wp:simplePos x="0" y="0"/>
                  <wp:positionH relativeFrom="column">
                    <wp:posOffset>1735455</wp:posOffset>
                  </wp:positionH>
                  <wp:positionV relativeFrom="paragraph">
                    <wp:posOffset>1429385</wp:posOffset>
                  </wp:positionV>
                  <wp:extent cx="1249680" cy="1249680"/>
                  <wp:effectExtent l="0" t="0" r="7620" b="0"/>
                  <wp:wrapNone/>
                  <wp:docPr id="412552777" name="Graphic 4" descr="Table set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552777" name="Graphic 412552777" descr="Table setting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3014" w:rsidRPr="00661FCA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171D47F0" wp14:editId="1ADE6C96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84455</wp:posOffset>
                      </wp:positionV>
                      <wp:extent cx="3691890" cy="5734050"/>
                      <wp:effectExtent l="57150" t="38100" r="60960" b="381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1890" cy="5734050"/>
                              </a:xfrm>
                              <a:custGeom>
                                <a:avLst/>
                                <a:gdLst>
                                  <a:gd name="connsiteX0" fmla="*/ 0 w 3691890"/>
                                  <a:gd name="connsiteY0" fmla="*/ 0 h 5734050"/>
                                  <a:gd name="connsiteX1" fmla="*/ 601251 w 3691890"/>
                                  <a:gd name="connsiteY1" fmla="*/ 0 h 5734050"/>
                                  <a:gd name="connsiteX2" fmla="*/ 1091745 w 3691890"/>
                                  <a:gd name="connsiteY2" fmla="*/ 0 h 5734050"/>
                                  <a:gd name="connsiteX3" fmla="*/ 1545320 w 3691890"/>
                                  <a:gd name="connsiteY3" fmla="*/ 0 h 5734050"/>
                                  <a:gd name="connsiteX4" fmla="*/ 2035814 w 3691890"/>
                                  <a:gd name="connsiteY4" fmla="*/ 0 h 5734050"/>
                                  <a:gd name="connsiteX5" fmla="*/ 2526308 w 3691890"/>
                                  <a:gd name="connsiteY5" fmla="*/ 0 h 5734050"/>
                                  <a:gd name="connsiteX6" fmla="*/ 3127558 w 3691890"/>
                                  <a:gd name="connsiteY6" fmla="*/ 0 h 5734050"/>
                                  <a:gd name="connsiteX7" fmla="*/ 3691890 w 3691890"/>
                                  <a:gd name="connsiteY7" fmla="*/ 0 h 5734050"/>
                                  <a:gd name="connsiteX8" fmla="*/ 3691890 w 3691890"/>
                                  <a:gd name="connsiteY8" fmla="*/ 458724 h 5734050"/>
                                  <a:gd name="connsiteX9" fmla="*/ 3691890 w 3691890"/>
                                  <a:gd name="connsiteY9" fmla="*/ 974789 h 5734050"/>
                                  <a:gd name="connsiteX10" fmla="*/ 3691890 w 3691890"/>
                                  <a:gd name="connsiteY10" fmla="*/ 1605534 h 5734050"/>
                                  <a:gd name="connsiteX11" fmla="*/ 3691890 w 3691890"/>
                                  <a:gd name="connsiteY11" fmla="*/ 2293620 h 5734050"/>
                                  <a:gd name="connsiteX12" fmla="*/ 3691890 w 3691890"/>
                                  <a:gd name="connsiteY12" fmla="*/ 2867025 h 5734050"/>
                                  <a:gd name="connsiteX13" fmla="*/ 3691890 w 3691890"/>
                                  <a:gd name="connsiteY13" fmla="*/ 3268409 h 5734050"/>
                                  <a:gd name="connsiteX14" fmla="*/ 3691890 w 3691890"/>
                                  <a:gd name="connsiteY14" fmla="*/ 3669792 h 5734050"/>
                                  <a:gd name="connsiteX15" fmla="*/ 3691890 w 3691890"/>
                                  <a:gd name="connsiteY15" fmla="*/ 4071176 h 5734050"/>
                                  <a:gd name="connsiteX16" fmla="*/ 3691890 w 3691890"/>
                                  <a:gd name="connsiteY16" fmla="*/ 4472559 h 5734050"/>
                                  <a:gd name="connsiteX17" fmla="*/ 3691890 w 3691890"/>
                                  <a:gd name="connsiteY17" fmla="*/ 5160645 h 5734050"/>
                                  <a:gd name="connsiteX18" fmla="*/ 3691890 w 3691890"/>
                                  <a:gd name="connsiteY18" fmla="*/ 5734050 h 5734050"/>
                                  <a:gd name="connsiteX19" fmla="*/ 3164477 w 3691890"/>
                                  <a:gd name="connsiteY19" fmla="*/ 5734050 h 5734050"/>
                                  <a:gd name="connsiteX20" fmla="*/ 2747821 w 3691890"/>
                                  <a:gd name="connsiteY20" fmla="*/ 5734050 h 5734050"/>
                                  <a:gd name="connsiteX21" fmla="*/ 2257327 w 3691890"/>
                                  <a:gd name="connsiteY21" fmla="*/ 5734050 h 5734050"/>
                                  <a:gd name="connsiteX22" fmla="*/ 1729914 w 3691890"/>
                                  <a:gd name="connsiteY22" fmla="*/ 5734050 h 5734050"/>
                                  <a:gd name="connsiteX23" fmla="*/ 1239420 w 3691890"/>
                                  <a:gd name="connsiteY23" fmla="*/ 5734050 h 5734050"/>
                                  <a:gd name="connsiteX24" fmla="*/ 748926 w 3691890"/>
                                  <a:gd name="connsiteY24" fmla="*/ 5734050 h 5734050"/>
                                  <a:gd name="connsiteX25" fmla="*/ 0 w 3691890"/>
                                  <a:gd name="connsiteY25" fmla="*/ 5734050 h 5734050"/>
                                  <a:gd name="connsiteX26" fmla="*/ 0 w 3691890"/>
                                  <a:gd name="connsiteY26" fmla="*/ 5332667 h 5734050"/>
                                  <a:gd name="connsiteX27" fmla="*/ 0 w 3691890"/>
                                  <a:gd name="connsiteY27" fmla="*/ 4701921 h 5734050"/>
                                  <a:gd name="connsiteX28" fmla="*/ 0 w 3691890"/>
                                  <a:gd name="connsiteY28" fmla="*/ 4185857 h 5734050"/>
                                  <a:gd name="connsiteX29" fmla="*/ 0 w 3691890"/>
                                  <a:gd name="connsiteY29" fmla="*/ 3497771 h 5734050"/>
                                  <a:gd name="connsiteX30" fmla="*/ 0 w 3691890"/>
                                  <a:gd name="connsiteY30" fmla="*/ 3096387 h 5734050"/>
                                  <a:gd name="connsiteX31" fmla="*/ 0 w 3691890"/>
                                  <a:gd name="connsiteY31" fmla="*/ 2522982 h 5734050"/>
                                  <a:gd name="connsiteX32" fmla="*/ 0 w 3691890"/>
                                  <a:gd name="connsiteY32" fmla="*/ 1834896 h 5734050"/>
                                  <a:gd name="connsiteX33" fmla="*/ 0 w 3691890"/>
                                  <a:gd name="connsiteY33" fmla="*/ 1204150 h 5734050"/>
                                  <a:gd name="connsiteX34" fmla="*/ 0 w 3691890"/>
                                  <a:gd name="connsiteY34" fmla="*/ 516064 h 5734050"/>
                                  <a:gd name="connsiteX35" fmla="*/ 0 w 3691890"/>
                                  <a:gd name="connsiteY35" fmla="*/ 0 h 5734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3691890" h="573405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29573" y="-25801"/>
                                      <a:pt x="470604" y="14964"/>
                                      <a:pt x="601251" y="0"/>
                                    </a:cubicBezTo>
                                    <a:cubicBezTo>
                                      <a:pt x="731898" y="-14964"/>
                                      <a:pt x="911206" y="33954"/>
                                      <a:pt x="1091745" y="0"/>
                                    </a:cubicBezTo>
                                    <a:cubicBezTo>
                                      <a:pt x="1272284" y="-33954"/>
                                      <a:pt x="1361279" y="8952"/>
                                      <a:pt x="1545320" y="0"/>
                                    </a:cubicBezTo>
                                    <a:cubicBezTo>
                                      <a:pt x="1729361" y="-8952"/>
                                      <a:pt x="1815426" y="6881"/>
                                      <a:pt x="2035814" y="0"/>
                                    </a:cubicBezTo>
                                    <a:cubicBezTo>
                                      <a:pt x="2256202" y="-6881"/>
                                      <a:pt x="2407347" y="28050"/>
                                      <a:pt x="2526308" y="0"/>
                                    </a:cubicBezTo>
                                    <a:cubicBezTo>
                                      <a:pt x="2645269" y="-28050"/>
                                      <a:pt x="2876653" y="42786"/>
                                      <a:pt x="3127558" y="0"/>
                                    </a:cubicBezTo>
                                    <a:cubicBezTo>
                                      <a:pt x="3378463" y="-42786"/>
                                      <a:pt x="3438249" y="6231"/>
                                      <a:pt x="3691890" y="0"/>
                                    </a:cubicBezTo>
                                    <a:cubicBezTo>
                                      <a:pt x="3712153" y="220904"/>
                                      <a:pt x="3689660" y="317918"/>
                                      <a:pt x="3691890" y="458724"/>
                                    </a:cubicBezTo>
                                    <a:cubicBezTo>
                                      <a:pt x="3694120" y="599530"/>
                                      <a:pt x="3642138" y="730738"/>
                                      <a:pt x="3691890" y="974789"/>
                                    </a:cubicBezTo>
                                    <a:cubicBezTo>
                                      <a:pt x="3741642" y="1218841"/>
                                      <a:pt x="3648114" y="1457195"/>
                                      <a:pt x="3691890" y="1605534"/>
                                    </a:cubicBezTo>
                                    <a:cubicBezTo>
                                      <a:pt x="3735666" y="1753873"/>
                                      <a:pt x="3667191" y="2099967"/>
                                      <a:pt x="3691890" y="2293620"/>
                                    </a:cubicBezTo>
                                    <a:cubicBezTo>
                                      <a:pt x="3716589" y="2487273"/>
                                      <a:pt x="3685644" y="2585593"/>
                                      <a:pt x="3691890" y="2867025"/>
                                    </a:cubicBezTo>
                                    <a:cubicBezTo>
                                      <a:pt x="3698136" y="3148457"/>
                                      <a:pt x="3647477" y="3075924"/>
                                      <a:pt x="3691890" y="3268409"/>
                                    </a:cubicBezTo>
                                    <a:cubicBezTo>
                                      <a:pt x="3736303" y="3460894"/>
                                      <a:pt x="3688748" y="3557143"/>
                                      <a:pt x="3691890" y="3669792"/>
                                    </a:cubicBezTo>
                                    <a:cubicBezTo>
                                      <a:pt x="3695032" y="3782441"/>
                                      <a:pt x="3686280" y="3968085"/>
                                      <a:pt x="3691890" y="4071176"/>
                                    </a:cubicBezTo>
                                    <a:cubicBezTo>
                                      <a:pt x="3697500" y="4174267"/>
                                      <a:pt x="3675175" y="4329951"/>
                                      <a:pt x="3691890" y="4472559"/>
                                    </a:cubicBezTo>
                                    <a:cubicBezTo>
                                      <a:pt x="3708605" y="4615167"/>
                                      <a:pt x="3658733" y="4899451"/>
                                      <a:pt x="3691890" y="5160645"/>
                                    </a:cubicBezTo>
                                    <a:cubicBezTo>
                                      <a:pt x="3725047" y="5421839"/>
                                      <a:pt x="3644870" y="5461737"/>
                                      <a:pt x="3691890" y="5734050"/>
                                    </a:cubicBezTo>
                                    <a:cubicBezTo>
                                      <a:pt x="3575472" y="5753653"/>
                                      <a:pt x="3307290" y="5713610"/>
                                      <a:pt x="3164477" y="5734050"/>
                                    </a:cubicBezTo>
                                    <a:cubicBezTo>
                                      <a:pt x="3021664" y="5754490"/>
                                      <a:pt x="2938333" y="5704997"/>
                                      <a:pt x="2747821" y="5734050"/>
                                    </a:cubicBezTo>
                                    <a:cubicBezTo>
                                      <a:pt x="2557309" y="5763103"/>
                                      <a:pt x="2450635" y="5715663"/>
                                      <a:pt x="2257327" y="5734050"/>
                                    </a:cubicBezTo>
                                    <a:cubicBezTo>
                                      <a:pt x="2064019" y="5752437"/>
                                      <a:pt x="1965375" y="5694070"/>
                                      <a:pt x="1729914" y="5734050"/>
                                    </a:cubicBezTo>
                                    <a:cubicBezTo>
                                      <a:pt x="1494453" y="5774030"/>
                                      <a:pt x="1373757" y="5685858"/>
                                      <a:pt x="1239420" y="5734050"/>
                                    </a:cubicBezTo>
                                    <a:cubicBezTo>
                                      <a:pt x="1105083" y="5782242"/>
                                      <a:pt x="866463" y="5682171"/>
                                      <a:pt x="748926" y="5734050"/>
                                    </a:cubicBezTo>
                                    <a:cubicBezTo>
                                      <a:pt x="631389" y="5785929"/>
                                      <a:pt x="331143" y="5683134"/>
                                      <a:pt x="0" y="5734050"/>
                                    </a:cubicBezTo>
                                    <a:cubicBezTo>
                                      <a:pt x="-16342" y="5538045"/>
                                      <a:pt x="24506" y="5450916"/>
                                      <a:pt x="0" y="5332667"/>
                                    </a:cubicBezTo>
                                    <a:cubicBezTo>
                                      <a:pt x="-24506" y="5214418"/>
                                      <a:pt x="33563" y="4887920"/>
                                      <a:pt x="0" y="4701921"/>
                                    </a:cubicBezTo>
                                    <a:cubicBezTo>
                                      <a:pt x="-33563" y="4515922"/>
                                      <a:pt x="58700" y="4400805"/>
                                      <a:pt x="0" y="4185857"/>
                                    </a:cubicBezTo>
                                    <a:cubicBezTo>
                                      <a:pt x="-58700" y="3970909"/>
                                      <a:pt x="8645" y="3760476"/>
                                      <a:pt x="0" y="3497771"/>
                                    </a:cubicBezTo>
                                    <a:cubicBezTo>
                                      <a:pt x="-8645" y="3235066"/>
                                      <a:pt x="23758" y="3211399"/>
                                      <a:pt x="0" y="3096387"/>
                                    </a:cubicBezTo>
                                    <a:cubicBezTo>
                                      <a:pt x="-23758" y="2981375"/>
                                      <a:pt x="1220" y="2685242"/>
                                      <a:pt x="0" y="2522982"/>
                                    </a:cubicBezTo>
                                    <a:cubicBezTo>
                                      <a:pt x="-1220" y="2360722"/>
                                      <a:pt x="13546" y="2038960"/>
                                      <a:pt x="0" y="1834896"/>
                                    </a:cubicBezTo>
                                    <a:cubicBezTo>
                                      <a:pt x="-13546" y="1630832"/>
                                      <a:pt x="38517" y="1402308"/>
                                      <a:pt x="0" y="1204150"/>
                                    </a:cubicBezTo>
                                    <a:cubicBezTo>
                                      <a:pt x="-38517" y="1005992"/>
                                      <a:pt x="38195" y="710893"/>
                                      <a:pt x="0" y="516064"/>
                                    </a:cubicBezTo>
                                    <a:cubicBezTo>
                                      <a:pt x="-38195" y="321235"/>
                                      <a:pt x="28362" y="233477"/>
                                      <a:pt x="0" y="0"/>
                                    </a:cubicBezTo>
                                    <a:close/>
                                  </a:path>
                                  <a:path w="3691890" h="573405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70823" y="-5357"/>
                                      <a:pt x="389656" y="23742"/>
                                      <a:pt x="490494" y="0"/>
                                    </a:cubicBezTo>
                                    <a:cubicBezTo>
                                      <a:pt x="591332" y="-23742"/>
                                      <a:pt x="760896" y="32747"/>
                                      <a:pt x="1017907" y="0"/>
                                    </a:cubicBezTo>
                                    <a:cubicBezTo>
                                      <a:pt x="1274918" y="-32747"/>
                                      <a:pt x="1350896" y="33223"/>
                                      <a:pt x="1434563" y="0"/>
                                    </a:cubicBezTo>
                                    <a:cubicBezTo>
                                      <a:pt x="1518230" y="-33223"/>
                                      <a:pt x="1660014" y="20621"/>
                                      <a:pt x="1851219" y="0"/>
                                    </a:cubicBezTo>
                                    <a:cubicBezTo>
                                      <a:pt x="2042424" y="-20621"/>
                                      <a:pt x="2193322" y="13463"/>
                                      <a:pt x="2378632" y="0"/>
                                    </a:cubicBezTo>
                                    <a:cubicBezTo>
                                      <a:pt x="2563942" y="-13463"/>
                                      <a:pt x="2711675" y="2283"/>
                                      <a:pt x="2942964" y="0"/>
                                    </a:cubicBezTo>
                                    <a:cubicBezTo>
                                      <a:pt x="3174253" y="-2283"/>
                                      <a:pt x="3475803" y="76217"/>
                                      <a:pt x="3691890" y="0"/>
                                    </a:cubicBezTo>
                                    <a:cubicBezTo>
                                      <a:pt x="3699533" y="104390"/>
                                      <a:pt x="3654672" y="258109"/>
                                      <a:pt x="3691890" y="401384"/>
                                    </a:cubicBezTo>
                                    <a:cubicBezTo>
                                      <a:pt x="3729108" y="544659"/>
                                      <a:pt x="3673453" y="755800"/>
                                      <a:pt x="3691890" y="917448"/>
                                    </a:cubicBezTo>
                                    <a:cubicBezTo>
                                      <a:pt x="3710327" y="1079096"/>
                                      <a:pt x="3671496" y="1284302"/>
                                      <a:pt x="3691890" y="1376172"/>
                                    </a:cubicBezTo>
                                    <a:cubicBezTo>
                                      <a:pt x="3712284" y="1468042"/>
                                      <a:pt x="3656476" y="1722134"/>
                                      <a:pt x="3691890" y="1834896"/>
                                    </a:cubicBezTo>
                                    <a:cubicBezTo>
                                      <a:pt x="3727304" y="1947658"/>
                                      <a:pt x="3651881" y="2039327"/>
                                      <a:pt x="3691890" y="2236280"/>
                                    </a:cubicBezTo>
                                    <a:cubicBezTo>
                                      <a:pt x="3731899" y="2433233"/>
                                      <a:pt x="3640908" y="2502525"/>
                                      <a:pt x="3691890" y="2695004"/>
                                    </a:cubicBezTo>
                                    <a:cubicBezTo>
                                      <a:pt x="3742872" y="2887483"/>
                                      <a:pt x="3638252" y="3238537"/>
                                      <a:pt x="3691890" y="3383090"/>
                                    </a:cubicBezTo>
                                    <a:cubicBezTo>
                                      <a:pt x="3745528" y="3527643"/>
                                      <a:pt x="3666647" y="3700617"/>
                                      <a:pt x="3691890" y="3899154"/>
                                    </a:cubicBezTo>
                                    <a:cubicBezTo>
                                      <a:pt x="3717133" y="4097691"/>
                                      <a:pt x="3638721" y="4361761"/>
                                      <a:pt x="3691890" y="4529900"/>
                                    </a:cubicBezTo>
                                    <a:cubicBezTo>
                                      <a:pt x="3745059" y="4698039"/>
                                      <a:pt x="3654142" y="4942282"/>
                                      <a:pt x="3691890" y="5103305"/>
                                    </a:cubicBezTo>
                                    <a:cubicBezTo>
                                      <a:pt x="3729638" y="5264329"/>
                                      <a:pt x="3621799" y="5604429"/>
                                      <a:pt x="3691890" y="5734050"/>
                                    </a:cubicBezTo>
                                    <a:cubicBezTo>
                                      <a:pt x="3565695" y="5781105"/>
                                      <a:pt x="3377257" y="5679520"/>
                                      <a:pt x="3164477" y="5734050"/>
                                    </a:cubicBezTo>
                                    <a:cubicBezTo>
                                      <a:pt x="2951697" y="5788580"/>
                                      <a:pt x="2829663" y="5696427"/>
                                      <a:pt x="2600145" y="5734050"/>
                                    </a:cubicBezTo>
                                    <a:cubicBezTo>
                                      <a:pt x="2370627" y="5771673"/>
                                      <a:pt x="2249774" y="5696758"/>
                                      <a:pt x="2109651" y="5734050"/>
                                    </a:cubicBezTo>
                                    <a:cubicBezTo>
                                      <a:pt x="1969528" y="5771342"/>
                                      <a:pt x="1757885" y="5672829"/>
                                      <a:pt x="1508401" y="5734050"/>
                                    </a:cubicBezTo>
                                    <a:cubicBezTo>
                                      <a:pt x="1258917" y="5795271"/>
                                      <a:pt x="1210815" y="5711745"/>
                                      <a:pt x="1091745" y="5734050"/>
                                    </a:cubicBezTo>
                                    <a:cubicBezTo>
                                      <a:pt x="972675" y="5756355"/>
                                      <a:pt x="680747" y="5733018"/>
                                      <a:pt x="527413" y="5734050"/>
                                    </a:cubicBezTo>
                                    <a:cubicBezTo>
                                      <a:pt x="374079" y="5735082"/>
                                      <a:pt x="140065" y="5720908"/>
                                      <a:pt x="0" y="5734050"/>
                                    </a:cubicBezTo>
                                    <a:cubicBezTo>
                                      <a:pt x="-31870" y="5645977"/>
                                      <a:pt x="30261" y="5451187"/>
                                      <a:pt x="0" y="5332667"/>
                                    </a:cubicBezTo>
                                    <a:cubicBezTo>
                                      <a:pt x="-30261" y="5214147"/>
                                      <a:pt x="29761" y="5024569"/>
                                      <a:pt x="0" y="4931283"/>
                                    </a:cubicBezTo>
                                    <a:cubicBezTo>
                                      <a:pt x="-29761" y="4837997"/>
                                      <a:pt x="5844" y="4535065"/>
                                      <a:pt x="0" y="4243197"/>
                                    </a:cubicBezTo>
                                    <a:cubicBezTo>
                                      <a:pt x="-5844" y="3951329"/>
                                      <a:pt x="54615" y="3768165"/>
                                      <a:pt x="0" y="3612452"/>
                                    </a:cubicBezTo>
                                    <a:cubicBezTo>
                                      <a:pt x="-54615" y="3456739"/>
                                      <a:pt x="54054" y="3259233"/>
                                      <a:pt x="0" y="3153728"/>
                                    </a:cubicBezTo>
                                    <a:cubicBezTo>
                                      <a:pt x="-54054" y="3048223"/>
                                      <a:pt x="63770" y="2674398"/>
                                      <a:pt x="0" y="2522982"/>
                                    </a:cubicBezTo>
                                    <a:cubicBezTo>
                                      <a:pt x="-63770" y="2371566"/>
                                      <a:pt x="41191" y="2156519"/>
                                      <a:pt x="0" y="2006917"/>
                                    </a:cubicBezTo>
                                    <a:cubicBezTo>
                                      <a:pt x="-41191" y="1857316"/>
                                      <a:pt x="2164" y="1789435"/>
                                      <a:pt x="0" y="1605534"/>
                                    </a:cubicBezTo>
                                    <a:cubicBezTo>
                                      <a:pt x="-2164" y="1421633"/>
                                      <a:pt x="26277" y="1255234"/>
                                      <a:pt x="0" y="1032129"/>
                                    </a:cubicBezTo>
                                    <a:cubicBezTo>
                                      <a:pt x="-26277" y="809025"/>
                                      <a:pt x="98879" y="2451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1894357731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-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4533"/>
                                  </w:tblGrid>
                                  <w:tr w:rsidR="00D30C58" w:rsidRPr="00D30C58" w14:paraId="388DA361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97EAE7E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 w:hint="cs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:cs/>
                                            <w:lang w:bidi="gu-IN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૧</w:t>
                                        </w: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BF8F2F7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:cs/>
                                            <w:lang w:bidi="gu-IN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 w:hint="cs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:cs/>
                                            <w:lang w:bidi="gu-IN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સ્વીટ</w:t>
                                        </w:r>
                                      </w:p>
                                    </w:tc>
                                  </w:tr>
                                  <w:tr w:rsidR="00D30C58" w:rsidRPr="00D30C58" w14:paraId="5136DF84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2CC19C2D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૨.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A913F52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ફરસાણ</w:t>
                                        </w:r>
                                      </w:p>
                                    </w:tc>
                                  </w:tr>
                                  <w:tr w:rsidR="00D30C58" w:rsidRPr="00D30C58" w14:paraId="32859AE7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129A3AB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૩.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7578B35B" w14:textId="084A4D98" w:rsidR="00D30C58" w:rsidRPr="0032636B" w:rsidRDefault="000A0BE1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Nirmala UI" w:hAnsi="Nirmala UI" w:cs="Nirmala UI" w:hint="cs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:cs/>
                                            <w:lang w:bidi="gu-IN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 xml:space="preserve">સ્પે. </w:t>
                                        </w:r>
                                        <w:r w:rsidR="002F48A6">
                                          <w:rPr>
                                            <w:rFonts w:ascii="Nirmala UI" w:hAnsi="Nirmala UI" w:cs="Nirmala UI" w:hint="cs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:cs/>
                                            <w:lang w:bidi="gu-IN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 xml:space="preserve">ચીઝ </w:t>
                                        </w:r>
                                        <w:r w:rsidR="00D30C58"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મસાલા રોટલો</w:t>
                                        </w:r>
                                      </w:p>
                                    </w:tc>
                                  </w:tr>
                                  <w:tr w:rsidR="00D30C58" w:rsidRPr="00D30C58" w14:paraId="7177811F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A9458AC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૪.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381AA6A3" w14:textId="2054C6A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છાસ</w:t>
                                        </w:r>
                                      </w:p>
                                    </w:tc>
                                  </w:tr>
                                  <w:tr w:rsidR="00D30C58" w:rsidRPr="00D30C58" w14:paraId="0F34BEF1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0A16E29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૫.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C0BE3F4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સલાડ</w:t>
                                        </w:r>
                                      </w:p>
                                    </w:tc>
                                  </w:tr>
                                  <w:tr w:rsidR="00D30C58" w:rsidRPr="00D30C58" w14:paraId="1E524D88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758DD8F9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૬.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5DC9B5DA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ફ્રાઈમ્સ</w:t>
                                        </w:r>
                                      </w:p>
                                    </w:tc>
                                  </w:tr>
                                  <w:tr w:rsidR="00D30C58" w:rsidRPr="00D30C58" w14:paraId="23B9F60E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56750C02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૭.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635A8C01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પંજાબી સબ્જી – ૧</w:t>
                                        </w:r>
                                      </w:p>
                                    </w:tc>
                                  </w:tr>
                                  <w:tr w:rsidR="00D30C58" w:rsidRPr="00D30C58" w14:paraId="1D8B3E93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30213BF2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૮.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060589FC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કાઠિયાવાડી સબ્જી – ૨</w:t>
                                        </w:r>
                                      </w:p>
                                    </w:tc>
                                  </w:tr>
                                  <w:tr w:rsidR="00D30C58" w:rsidRPr="00D30C58" w14:paraId="61DEBE9D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01EC3F75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૯.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5F4B2BDE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બટર ચપાટી</w:t>
                                        </w:r>
                                      </w:p>
                                    </w:tc>
                                  </w:tr>
                                  <w:tr w:rsidR="00D30C58" w:rsidRPr="00D30C58" w14:paraId="3D814684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39436B25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૧૦.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6A7249AC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પ્લેન ચપાટી</w:t>
                                        </w:r>
                                      </w:p>
                                    </w:tc>
                                  </w:tr>
                                  <w:tr w:rsidR="00D30C58" w:rsidRPr="00D30C58" w14:paraId="4B53980C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237B1989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૧૧.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48F5F9B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બાજરી રોટલા</w:t>
                                        </w:r>
                                      </w:p>
                                    </w:tc>
                                  </w:tr>
                                  <w:tr w:rsidR="00D30C58" w:rsidRPr="00D30C58" w14:paraId="20CAA1C7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60FCDCEC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૧૨.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5FB43E65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દાળ ફ્રાય</w:t>
                                        </w:r>
                                      </w:p>
                                    </w:tc>
                                  </w:tr>
                                  <w:tr w:rsidR="00D30C58" w:rsidRPr="00D30C58" w14:paraId="0582ACD0" w14:textId="77777777" w:rsidTr="00D30C58"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18AD1727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jc w:val="center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૧૩.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35DEE10" w14:textId="77777777" w:rsidR="00D30C58" w:rsidRPr="0032636B" w:rsidRDefault="00D30C58" w:rsidP="007602D3">
                                        <w:pPr>
                                          <w:spacing w:after="0" w:line="276" w:lineRule="auto"/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32636B">
                                          <w:rPr>
                                            <w:rFonts w:ascii="Nirmala UI" w:hAnsi="Nirmala UI" w:cs="Nirmala UI"/>
                                            <w:b/>
                                            <w:bCs/>
                                            <w:sz w:val="44"/>
                                            <w:szCs w:val="44"/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660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44500"/>
                                                      <w14:satMod w14:val="16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tint w14:val="23500"/>
                                                      <w14:satMod w14:val="160000"/>
                                                    </w14:srgbClr>
                                                  </w14:gs>
                                                </w14:gsLst>
                                                <w14:lin w14:ang="16200000" w14:scaled="0"/>
                                              </w14:gradFill>
                                            </w14:textFill>
                                          </w:rPr>
                                          <w:t>જીરા રાઈસ</w:t>
                                        </w:r>
                                      </w:p>
                                    </w:tc>
                                  </w:tr>
                                </w:tbl>
                                <w:p w14:paraId="012C689B" w14:textId="77777777" w:rsidR="00D30C58" w:rsidRPr="000123D8" w:rsidRDefault="00D30C58" w:rsidP="007602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D47F0" id="Rectangle 3" o:spid="_x0000_s1031" style="position:absolute;margin-left:9.55pt;margin-top:6.65pt;width:290.7pt;height:451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" fillcolor="#1a1710 [334]" strokecolor="white [3212]" strokeweight="3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4533"/>
                            </w:tblGrid>
                            <w:tr w:rsidR="00D30C58" w:rsidRPr="00D30C58" w14:paraId="388DA361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7EAE7E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</w:t>
                                  </w: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BF8F2F7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સ્વીટ</w:t>
                                  </w:r>
                                </w:p>
                              </w:tc>
                            </w:tr>
                            <w:tr w:rsidR="00D30C58" w:rsidRPr="00D30C58" w14:paraId="5136DF84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C19C2D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૨.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913F52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ફરસાણ</w:t>
                                  </w:r>
                                </w:p>
                              </w:tc>
                            </w:tr>
                            <w:tr w:rsidR="00D30C58" w:rsidRPr="00D30C58" w14:paraId="32859AE7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29A3AB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૩.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78B35B" w14:textId="084A4D98" w:rsidR="00D30C58" w:rsidRPr="0032636B" w:rsidRDefault="000A0BE1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સ્પે. </w:t>
                                  </w:r>
                                  <w:r w:rsidR="002F48A6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  <w:cs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 xml:space="preserve">ચીઝ </w:t>
                                  </w:r>
                                  <w:r w:rsidR="00D30C58"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મસાલા રોટલો</w:t>
                                  </w:r>
                                </w:p>
                              </w:tc>
                            </w:tr>
                            <w:tr w:rsidR="00D30C58" w:rsidRPr="00D30C58" w14:paraId="7177811F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9458AC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૪.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1AA6A3" w14:textId="2054C6A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છાસ</w:t>
                                  </w:r>
                                </w:p>
                              </w:tc>
                            </w:tr>
                            <w:tr w:rsidR="00D30C58" w:rsidRPr="00D30C58" w14:paraId="0F34BEF1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A16E29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૫.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C0BE3F4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સલાડ</w:t>
                                  </w:r>
                                </w:p>
                              </w:tc>
                            </w:tr>
                            <w:tr w:rsidR="00D30C58" w:rsidRPr="00D30C58" w14:paraId="1E524D88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8DD8F9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૬.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C9B5DA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ફ્રાઈમ્સ</w:t>
                                  </w:r>
                                </w:p>
                              </w:tc>
                            </w:tr>
                            <w:tr w:rsidR="00D30C58" w:rsidRPr="00D30C58" w14:paraId="23B9F60E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750C02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૭.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35A8C01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પંજાબી સબ્જી – ૧</w:t>
                                  </w:r>
                                </w:p>
                              </w:tc>
                            </w:tr>
                            <w:tr w:rsidR="00D30C58" w:rsidRPr="00D30C58" w14:paraId="1D8B3E93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0213BF2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૮.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0589FC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કાઠિયાવાડી સબ્જી – ૨</w:t>
                                  </w:r>
                                </w:p>
                              </w:tc>
                            </w:tr>
                            <w:tr w:rsidR="00D30C58" w:rsidRPr="00D30C58" w14:paraId="61DEBE9D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EC3F75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૯.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4B2BDE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બટર ચપાટી</w:t>
                                  </w:r>
                                </w:p>
                              </w:tc>
                            </w:tr>
                            <w:tr w:rsidR="00D30C58" w:rsidRPr="00D30C58" w14:paraId="3D814684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436B25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૧૦.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A7249AC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પ્લેન ચપાટી</w:t>
                                  </w:r>
                                </w:p>
                              </w:tc>
                            </w:tr>
                            <w:tr w:rsidR="00D30C58" w:rsidRPr="00D30C58" w14:paraId="4B53980C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7B1989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૧૧.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8F5F9B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બાજરી રોટલા</w:t>
                                  </w:r>
                                </w:p>
                              </w:tc>
                            </w:tr>
                            <w:tr w:rsidR="00D30C58" w:rsidRPr="00D30C58" w14:paraId="20CAA1C7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FCDCEC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૧૨.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B43E65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દાળ ફ્રાય</w:t>
                                  </w:r>
                                </w:p>
                              </w:tc>
                            </w:tr>
                            <w:tr w:rsidR="00D30C58" w:rsidRPr="00D30C58" w14:paraId="0582ACD0" w14:textId="77777777" w:rsidTr="00D30C58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AD1727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૧૩.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5DEE10" w14:textId="77777777" w:rsidR="00D30C58" w:rsidRPr="0032636B" w:rsidRDefault="00D30C58" w:rsidP="007602D3">
                                  <w:pPr>
                                    <w:spacing w:after="0" w:line="276" w:lineRule="auto"/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32636B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જીરા રાઈસ</w:t>
                                  </w:r>
                                </w:p>
                              </w:tc>
                            </w:tr>
                          </w:tbl>
                          <w:p w14:paraId="012C689B" w14:textId="77777777" w:rsidR="00D30C58" w:rsidRPr="000123D8" w:rsidRDefault="00D30C58" w:rsidP="007602D3"/>
                        </w:txbxContent>
                      </v:textbox>
                    </v:rect>
                  </w:pict>
                </mc:Fallback>
              </mc:AlternateContent>
            </w:r>
            <w:r w:rsidR="006E3014">
              <w:rPr>
                <w:rFonts w:ascii="Nirmala UI" w:hAnsi="Nirmala UI" w:cs="Nirmala U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650138A7" wp14:editId="0E35FCCA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1257935</wp:posOffset>
                      </wp:positionV>
                      <wp:extent cx="4381500" cy="1733550"/>
                      <wp:effectExtent l="38100" t="19050" r="38100" b="38100"/>
                      <wp:wrapNone/>
                      <wp:docPr id="1651967998" name="Clou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0" cy="173355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AB220" w14:textId="598EAF6B" w:rsidR="0018638F" w:rsidRPr="0086272D" w:rsidRDefault="0018638F" w:rsidP="0032636B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bidi="gu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  <w:r w:rsidRPr="0086272D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bg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bg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bg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t>અનલિમિટેડ ડિશ બુફે ફક્ત - ₹ ૧૮૦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138A7" id="Cloud 5" o:spid="_x0000_s1032" style="position:absolute;margin-left:245.85pt;margin-top:99.05pt;width:345pt;height:136.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e141a [1605]" strokecolor="white [3212]" strokeweight="2.25pt">
                      <v:stroke joinstyle="miter"/>
                      <v:formulas/>
                      <v:path arrowok="t" o:connecttype="custom" o:connectlocs="475981,1050443;219075,1018461;702663,1400444;590285,1415733;1671258,1568622;1603507,1498798;2923738,1394505;2896658,1471110;3461486,921109;3791215,1207466;4239304,616133;4092443,723516;3886958,217737;3894667,268459;2949196,158588;3024452,93901;2245620,189406;2282031,133628;1419931,208347;1551781,262440;418575,633588;395552,576646" o:connectangles="0,0,0,0,0,0,0,0,0,0,0,0,0,0,0,0,0,0,0,0,0,0" textboxrect="0,0,43200,43200"/>
                      <v:textbox>
                        <w:txbxContent>
                          <w:p w14:paraId="48EAB220" w14:textId="598EAF6B" w:rsidR="0018638F" w:rsidRPr="0086272D" w:rsidRDefault="0018638F" w:rsidP="0032636B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86272D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અનલિમિટેડ ડિશ બુફે ફક્ત - ₹ ૧૮૦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86" w:type="dxa"/>
          </w:tcPr>
          <w:p w14:paraId="2B5CFBAB" w14:textId="7DDAED68" w:rsidR="00075F30" w:rsidRPr="00661FCA" w:rsidRDefault="00A925D4" w:rsidP="00A925D4">
            <w:pPr>
              <w:tabs>
                <w:tab w:val="left" w:pos="4800"/>
              </w:tabs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ab/>
              <w:t xml:space="preserve"> </w:t>
            </w:r>
          </w:p>
        </w:tc>
      </w:tr>
      <w:tr w:rsidR="009E1382" w:rsidRPr="00661FCA" w14:paraId="237F0C4C" w14:textId="77777777" w:rsidTr="009A7667">
        <w:trPr>
          <w:trHeight w:val="68"/>
          <w:jc w:val="center"/>
        </w:trPr>
        <w:tc>
          <w:tcPr>
            <w:tcW w:w="766" w:type="dxa"/>
            <w:vMerge w:val="restart"/>
          </w:tcPr>
          <w:p w14:paraId="21BCF635" w14:textId="74C761E2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3828" w:type="dxa"/>
          </w:tcPr>
          <w:p w14:paraId="693E245F" w14:textId="0CD7DFD6" w:rsidR="009E1382" w:rsidRPr="00661FCA" w:rsidRDefault="009E1382" w:rsidP="007602D3">
            <w:pPr>
              <w:pStyle w:val="NoSpacing"/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760" w:type="dxa"/>
            <w:vMerge w:val="restart"/>
          </w:tcPr>
          <w:p w14:paraId="1006378B" w14:textId="2FBE31DE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6886" w:type="dxa"/>
            <w:vMerge w:val="restart"/>
          </w:tcPr>
          <w:p w14:paraId="598D799B" w14:textId="11FD4DAA" w:rsidR="009E1382" w:rsidRPr="00661FCA" w:rsidRDefault="009E1382" w:rsidP="00582DE6">
            <w:pPr>
              <w:tabs>
                <w:tab w:val="left" w:pos="2688"/>
              </w:tabs>
              <w:rPr>
                <w:rFonts w:ascii="Nirmala UI" w:hAnsi="Nirmala UI" w:cs="Nirmala UI"/>
              </w:rPr>
            </w:pPr>
          </w:p>
        </w:tc>
      </w:tr>
      <w:tr w:rsidR="009E1382" w:rsidRPr="00661FCA" w14:paraId="0F7D4631" w14:textId="77777777" w:rsidTr="009A7667">
        <w:trPr>
          <w:trHeight w:val="288"/>
          <w:jc w:val="center"/>
        </w:trPr>
        <w:tc>
          <w:tcPr>
            <w:tcW w:w="766" w:type="dxa"/>
            <w:vMerge/>
          </w:tcPr>
          <w:p w14:paraId="0AE4FB11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3828" w:type="dxa"/>
          </w:tcPr>
          <w:p w14:paraId="0D80721A" w14:textId="3765497D" w:rsidR="009E1382" w:rsidRPr="00661FCA" w:rsidRDefault="009E1382" w:rsidP="00F50966">
            <w:pPr>
              <w:pStyle w:val="NoSpacing"/>
              <w:rPr>
                <w:rFonts w:ascii="Nirmala UI" w:hAnsi="Nirmala UI" w:cs="Nirmala UI"/>
              </w:rPr>
            </w:pPr>
          </w:p>
        </w:tc>
        <w:tc>
          <w:tcPr>
            <w:tcW w:w="760" w:type="dxa"/>
            <w:vMerge/>
          </w:tcPr>
          <w:p w14:paraId="13A60865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  <w:tc>
          <w:tcPr>
            <w:tcW w:w="6886" w:type="dxa"/>
            <w:vMerge/>
          </w:tcPr>
          <w:p w14:paraId="639CBFF7" w14:textId="77777777" w:rsidR="009E1382" w:rsidRPr="00661FCA" w:rsidRDefault="009E1382">
            <w:pPr>
              <w:rPr>
                <w:rFonts w:ascii="Nirmala UI" w:hAnsi="Nirmala UI" w:cs="Nirmala UI"/>
              </w:rPr>
            </w:pPr>
          </w:p>
        </w:tc>
      </w:tr>
    </w:tbl>
    <w:p w14:paraId="4D670F4E" w14:textId="4A80463A" w:rsidR="009E1382" w:rsidRPr="00661FCA" w:rsidRDefault="00AC0897" w:rsidP="00304CAA">
      <w:pPr>
        <w:tabs>
          <w:tab w:val="left" w:pos="8184"/>
        </w:tabs>
        <w:rPr>
          <w:rFonts w:ascii="Nirmala UI" w:hAnsi="Nirmala UI" w:cs="Nirmala UI"/>
          <w:sz w:val="16"/>
        </w:rPr>
        <w:sectPr w:rsidR="009E1382" w:rsidRPr="00661FCA" w:rsidSect="003C5767">
          <w:headerReference w:type="default" r:id="rId13"/>
          <w:pgSz w:w="12240" w:h="15840"/>
          <w:pgMar w:top="284" w:right="284" w:bottom="284" w:left="284" w:header="357" w:footer="357" w:gutter="0"/>
          <w:cols w:space="720"/>
          <w:docGrid w:linePitch="360"/>
        </w:sect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763712" behindDoc="1" locked="0" layoutInCell="1" allowOverlap="1" wp14:anchorId="3F8766CD" wp14:editId="18519E99">
            <wp:simplePos x="0" y="0"/>
            <wp:positionH relativeFrom="column">
              <wp:posOffset>220980</wp:posOffset>
            </wp:positionH>
            <wp:positionV relativeFrom="paragraph">
              <wp:posOffset>2441575</wp:posOffset>
            </wp:positionV>
            <wp:extent cx="891540" cy="848995"/>
            <wp:effectExtent l="0" t="0" r="0" b="0"/>
            <wp:wrapNone/>
            <wp:docPr id="165763303" name="Graphic 9" descr="Route (Two Pins With A Path)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3303" name="Graphic 165763303" descr="Route (Two Pins With A Path)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E1">
        <w:rPr>
          <w:b/>
          <w:bCs/>
          <w:noProof/>
          <w:color w:val="FFFFFF"/>
          <w:sz w:val="36"/>
          <w:szCs w:val="36"/>
        </w:rPr>
        <w:drawing>
          <wp:anchor distT="0" distB="0" distL="114300" distR="114300" simplePos="0" relativeHeight="251767808" behindDoc="1" locked="0" layoutInCell="1" allowOverlap="1" wp14:anchorId="065FECE1" wp14:editId="3FD86CE7">
            <wp:simplePos x="0" y="0"/>
            <wp:positionH relativeFrom="column">
              <wp:posOffset>5229860</wp:posOffset>
            </wp:positionH>
            <wp:positionV relativeFrom="page">
              <wp:posOffset>9067800</wp:posOffset>
            </wp:positionV>
            <wp:extent cx="464820" cy="464820"/>
            <wp:effectExtent l="0" t="0" r="0" b="0"/>
            <wp:wrapNone/>
            <wp:docPr id="249295584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5584" name="Graphic 1" descr="Receiver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E0F" w:rsidRPr="00661FCA">
        <w:rPr>
          <w:rFonts w:ascii="Nirmala UI" w:hAnsi="Nirmala UI" w:cs="Nirmala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3B455EF" wp14:editId="6711B43D">
                <wp:simplePos x="0" y="0"/>
                <wp:positionH relativeFrom="column">
                  <wp:posOffset>5161280</wp:posOffset>
                </wp:positionH>
                <wp:positionV relativeFrom="page">
                  <wp:posOffset>8961120</wp:posOffset>
                </wp:positionV>
                <wp:extent cx="2072640" cy="697230"/>
                <wp:effectExtent l="38100" t="38100" r="41910" b="45720"/>
                <wp:wrapNone/>
                <wp:docPr id="982735245" name="Rectangle 982735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97230"/>
                        </a:xfrm>
                        <a:custGeom>
                          <a:avLst/>
                          <a:gdLst>
                            <a:gd name="connsiteX0" fmla="*/ 0 w 2072640"/>
                            <a:gd name="connsiteY0" fmla="*/ 0 h 697230"/>
                            <a:gd name="connsiteX1" fmla="*/ 559613 w 2072640"/>
                            <a:gd name="connsiteY1" fmla="*/ 0 h 697230"/>
                            <a:gd name="connsiteX2" fmla="*/ 1057046 w 2072640"/>
                            <a:gd name="connsiteY2" fmla="*/ 0 h 697230"/>
                            <a:gd name="connsiteX3" fmla="*/ 1595933 w 2072640"/>
                            <a:gd name="connsiteY3" fmla="*/ 0 h 697230"/>
                            <a:gd name="connsiteX4" fmla="*/ 2072640 w 2072640"/>
                            <a:gd name="connsiteY4" fmla="*/ 0 h 697230"/>
                            <a:gd name="connsiteX5" fmla="*/ 2072640 w 2072640"/>
                            <a:gd name="connsiteY5" fmla="*/ 341643 h 697230"/>
                            <a:gd name="connsiteX6" fmla="*/ 2072640 w 2072640"/>
                            <a:gd name="connsiteY6" fmla="*/ 697230 h 697230"/>
                            <a:gd name="connsiteX7" fmla="*/ 1513027 w 2072640"/>
                            <a:gd name="connsiteY7" fmla="*/ 697230 h 697230"/>
                            <a:gd name="connsiteX8" fmla="*/ 974141 w 2072640"/>
                            <a:gd name="connsiteY8" fmla="*/ 697230 h 697230"/>
                            <a:gd name="connsiteX9" fmla="*/ 518160 w 2072640"/>
                            <a:gd name="connsiteY9" fmla="*/ 697230 h 697230"/>
                            <a:gd name="connsiteX10" fmla="*/ 0 w 2072640"/>
                            <a:gd name="connsiteY10" fmla="*/ 697230 h 697230"/>
                            <a:gd name="connsiteX11" fmla="*/ 0 w 2072640"/>
                            <a:gd name="connsiteY11" fmla="*/ 334670 h 697230"/>
                            <a:gd name="connsiteX12" fmla="*/ 0 w 2072640"/>
                            <a:gd name="connsiteY12" fmla="*/ 0 h 697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072640" h="697230" fill="none" extrusionOk="0">
                              <a:moveTo>
                                <a:pt x="0" y="0"/>
                              </a:moveTo>
                              <a:cubicBezTo>
                                <a:pt x="201837" y="-24932"/>
                                <a:pt x="431273" y="34641"/>
                                <a:pt x="559613" y="0"/>
                              </a:cubicBezTo>
                              <a:cubicBezTo>
                                <a:pt x="687953" y="-34641"/>
                                <a:pt x="830954" y="26072"/>
                                <a:pt x="1057046" y="0"/>
                              </a:cubicBezTo>
                              <a:cubicBezTo>
                                <a:pt x="1283138" y="-26072"/>
                                <a:pt x="1365030" y="11649"/>
                                <a:pt x="1595933" y="0"/>
                              </a:cubicBezTo>
                              <a:cubicBezTo>
                                <a:pt x="1826836" y="-11649"/>
                                <a:pt x="1930068" y="47340"/>
                                <a:pt x="2072640" y="0"/>
                              </a:cubicBezTo>
                              <a:cubicBezTo>
                                <a:pt x="2102080" y="69937"/>
                                <a:pt x="2032232" y="230095"/>
                                <a:pt x="2072640" y="341643"/>
                              </a:cubicBezTo>
                              <a:cubicBezTo>
                                <a:pt x="2113048" y="453191"/>
                                <a:pt x="2041698" y="611138"/>
                                <a:pt x="2072640" y="697230"/>
                              </a:cubicBezTo>
                              <a:cubicBezTo>
                                <a:pt x="1815926" y="754217"/>
                                <a:pt x="1741409" y="649085"/>
                                <a:pt x="1513027" y="697230"/>
                              </a:cubicBezTo>
                              <a:cubicBezTo>
                                <a:pt x="1284645" y="745375"/>
                                <a:pt x="1146964" y="684448"/>
                                <a:pt x="974141" y="697230"/>
                              </a:cubicBezTo>
                              <a:cubicBezTo>
                                <a:pt x="801318" y="710012"/>
                                <a:pt x="673674" y="650737"/>
                                <a:pt x="518160" y="697230"/>
                              </a:cubicBezTo>
                              <a:cubicBezTo>
                                <a:pt x="362646" y="743723"/>
                                <a:pt x="213991" y="643087"/>
                                <a:pt x="0" y="697230"/>
                              </a:cubicBezTo>
                              <a:cubicBezTo>
                                <a:pt x="-6229" y="584352"/>
                                <a:pt x="7125" y="493741"/>
                                <a:pt x="0" y="334670"/>
                              </a:cubicBezTo>
                              <a:cubicBezTo>
                                <a:pt x="-7125" y="175599"/>
                                <a:pt x="12729" y="112110"/>
                                <a:pt x="0" y="0"/>
                              </a:cubicBezTo>
                              <a:close/>
                            </a:path>
                            <a:path w="2072640" h="697230" stroke="0" extrusionOk="0">
                              <a:moveTo>
                                <a:pt x="0" y="0"/>
                              </a:moveTo>
                              <a:cubicBezTo>
                                <a:pt x="175679" y="-17639"/>
                                <a:pt x="384031" y="39851"/>
                                <a:pt x="538886" y="0"/>
                              </a:cubicBezTo>
                              <a:cubicBezTo>
                                <a:pt x="693741" y="-39851"/>
                                <a:pt x="845552" y="1842"/>
                                <a:pt x="994867" y="0"/>
                              </a:cubicBezTo>
                              <a:cubicBezTo>
                                <a:pt x="1144182" y="-1842"/>
                                <a:pt x="1400055" y="49664"/>
                                <a:pt x="1513027" y="0"/>
                              </a:cubicBezTo>
                              <a:cubicBezTo>
                                <a:pt x="1625999" y="-49664"/>
                                <a:pt x="1875822" y="20049"/>
                                <a:pt x="2072640" y="0"/>
                              </a:cubicBezTo>
                              <a:cubicBezTo>
                                <a:pt x="2096207" y="133056"/>
                                <a:pt x="2052275" y="252332"/>
                                <a:pt x="2072640" y="334670"/>
                              </a:cubicBezTo>
                              <a:cubicBezTo>
                                <a:pt x="2093005" y="417008"/>
                                <a:pt x="2062310" y="557161"/>
                                <a:pt x="2072640" y="697230"/>
                              </a:cubicBezTo>
                              <a:cubicBezTo>
                                <a:pt x="1849394" y="730540"/>
                                <a:pt x="1735207" y="650046"/>
                                <a:pt x="1595933" y="697230"/>
                              </a:cubicBezTo>
                              <a:cubicBezTo>
                                <a:pt x="1456659" y="744414"/>
                                <a:pt x="1256990" y="667741"/>
                                <a:pt x="1057046" y="697230"/>
                              </a:cubicBezTo>
                              <a:cubicBezTo>
                                <a:pt x="857102" y="726719"/>
                                <a:pt x="747678" y="678647"/>
                                <a:pt x="497434" y="697230"/>
                              </a:cubicBezTo>
                              <a:cubicBezTo>
                                <a:pt x="247190" y="715813"/>
                                <a:pt x="191592" y="657785"/>
                                <a:pt x="0" y="697230"/>
                              </a:cubicBezTo>
                              <a:cubicBezTo>
                                <a:pt x="-25424" y="607907"/>
                                <a:pt x="5402" y="484403"/>
                                <a:pt x="0" y="369532"/>
                              </a:cubicBezTo>
                              <a:cubicBezTo>
                                <a:pt x="-5402" y="254661"/>
                                <a:pt x="44285" y="166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8561415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455EA" w14:textId="78E11E4B" w:rsidR="00D63059" w:rsidRPr="007E03E4" w:rsidRDefault="00D63059" w:rsidP="00D6305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E03E4"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9898 62 2008</w:t>
                            </w:r>
                          </w:p>
                          <w:p w14:paraId="33880C8C" w14:textId="576E34A2" w:rsidR="0086272D" w:rsidRPr="007E03E4" w:rsidRDefault="0086272D" w:rsidP="00D6305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:cs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E03E4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Dankawala </w:t>
                            </w:r>
                            <w:r w:rsidR="00637649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</w:t>
                            </w:r>
                            <w:r w:rsidRPr="007E03E4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roup</w:t>
                            </w:r>
                            <w:r w:rsidR="00637649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55EF" id="Rectangle 982735245" o:spid="_x0000_s1033" style="position:absolute;margin-left:406.4pt;margin-top:705.6pt;width:163.2pt;height:54.9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" fillcolor="#0d2b3d [1606]" strokecolor="white [3212]" strokeweight="2.25pt">
                <v:textbox>
                  <w:txbxContent>
                    <w:p w14:paraId="55D455EA" w14:textId="78E11E4B" w:rsidR="00D63059" w:rsidRPr="007E03E4" w:rsidRDefault="00D63059" w:rsidP="00D63059">
                      <w:pPr>
                        <w:spacing w:after="0"/>
                        <w:jc w:val="right"/>
                        <w:rPr>
                          <w:b/>
                          <w:bCs/>
                          <w:color w:val="FFFFFF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E03E4">
                        <w:rPr>
                          <w:b/>
                          <w:bCs/>
                          <w:color w:val="FFFFFF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9898 62 2008</w:t>
                      </w:r>
                    </w:p>
                    <w:p w14:paraId="33880C8C" w14:textId="576E34A2" w:rsidR="0086272D" w:rsidRPr="007E03E4" w:rsidRDefault="0086272D" w:rsidP="00D63059">
                      <w:pPr>
                        <w:spacing w:after="0"/>
                        <w:jc w:val="right"/>
                        <w:rPr>
                          <w:b/>
                          <w:bCs/>
                          <w:color w:val="FFFFFF"/>
                          <w:sz w:val="28"/>
                          <w:szCs w:val="28"/>
                          <w:cs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E03E4">
                        <w:rPr>
                          <w:b/>
                          <w:bCs/>
                          <w:color w:val="FFFFFF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Dankawala </w:t>
                      </w:r>
                      <w:r w:rsidR="00637649">
                        <w:rPr>
                          <w:b/>
                          <w:bCs/>
                          <w:color w:val="FFFFFF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</w:t>
                      </w:r>
                      <w:r w:rsidRPr="007E03E4">
                        <w:rPr>
                          <w:b/>
                          <w:bCs/>
                          <w:color w:val="FFFFFF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roup</w:t>
                      </w:r>
                      <w:r w:rsidR="00637649">
                        <w:rPr>
                          <w:b/>
                          <w:bCs/>
                          <w:color w:val="FFFFFF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E3014">
        <w:rPr>
          <w:rFonts w:ascii="Nirmala UI" w:hAnsi="Nirmala UI" w:cs="Nirmala UI"/>
          <w:noProof/>
          <w:sz w:val="16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13661CB" wp14:editId="3EC24AD1">
                <wp:simplePos x="0" y="0"/>
                <wp:positionH relativeFrom="margin">
                  <wp:posOffset>175260</wp:posOffset>
                </wp:positionH>
                <wp:positionV relativeFrom="paragraph">
                  <wp:posOffset>2315845</wp:posOffset>
                </wp:positionV>
                <wp:extent cx="4213860" cy="1893570"/>
                <wp:effectExtent l="38100" t="19050" r="34290" b="11430"/>
                <wp:wrapNone/>
                <wp:docPr id="60" name="Double W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1893570"/>
                        </a:xfrm>
                        <a:prstGeom prst="doubleWave">
                          <a:avLst>
                            <a:gd name="adj1" fmla="val 6250"/>
                            <a:gd name="adj2" fmla="val -301"/>
                          </a:avLst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9B7F5" w14:textId="77777777" w:rsidR="0086272D" w:rsidRPr="007E03E4" w:rsidRDefault="0032636B" w:rsidP="0086272D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APMC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માર્કેટની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સામે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</w:p>
                          <w:p w14:paraId="52E8E0DB" w14:textId="42341D02" w:rsidR="0032636B" w:rsidRPr="007E03E4" w:rsidRDefault="0032636B" w:rsidP="0086272D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ભુવનેશ્વર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મહાદેવની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બાજુમાં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</w:t>
                            </w:r>
                          </w:p>
                          <w:p w14:paraId="0582B429" w14:textId="1773DCC3" w:rsidR="0032636B" w:rsidRPr="007E03E4" w:rsidRDefault="0032636B" w:rsidP="0086272D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પીપલગ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ચોકડી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આણંદ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હાઇવે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, </w:t>
                            </w:r>
                            <w:r w:rsidRPr="007E03E4">
                              <w:rPr>
                                <w:rFonts w:ascii="Nirmala UI" w:hAnsi="Nirmala UI" w:cs="Nirmala UI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નડિયાદ</w:t>
                            </w:r>
                            <w:r w:rsidRPr="007E03E4">
                              <w:rPr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lumOff w14:val="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lumOff w14:val="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lumOff w14:val="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  <w:p w14:paraId="370F3F8E" w14:textId="77777777" w:rsidR="0032636B" w:rsidRDefault="0032636B" w:rsidP="003263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661CB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60" o:spid="_x0000_s1034" type="#_x0000_t188" style="position:absolute;margin-left:13.8pt;margin-top:182.35pt;width:331.8pt;height:149.1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" adj="1350,10735" fillcolor="#1a1710 [334]" strokecolor="white [3212]" strokeweight="3pt">
                <v:textbox>
                  <w:txbxContent>
                    <w:p w14:paraId="6449B7F5" w14:textId="77777777" w:rsidR="0086272D" w:rsidRPr="007E03E4" w:rsidRDefault="0032636B" w:rsidP="0086272D">
                      <w:pPr>
                        <w:jc w:val="right"/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APMC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માર્કેટની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સામે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</w:p>
                    <w:p w14:paraId="52E8E0DB" w14:textId="42341D02" w:rsidR="0032636B" w:rsidRPr="007E03E4" w:rsidRDefault="0032636B" w:rsidP="0086272D">
                      <w:pPr>
                        <w:jc w:val="right"/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ભુવનેશ્વર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મહાદેવની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બાજુમાં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</w:t>
                      </w:r>
                    </w:p>
                    <w:p w14:paraId="0582B429" w14:textId="1773DCC3" w:rsidR="0032636B" w:rsidRPr="007E03E4" w:rsidRDefault="0032636B" w:rsidP="0086272D">
                      <w:pPr>
                        <w:jc w:val="right"/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પીપલગ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ચોકડી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આણંદ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હાઇવે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, </w:t>
                      </w:r>
                      <w:r w:rsidRPr="007E03E4">
                        <w:rPr>
                          <w:rFonts w:ascii="Nirmala UI" w:hAnsi="Nirmala UI" w:cs="Nirmala UI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નડિયાદ</w:t>
                      </w:r>
                      <w:r w:rsidRPr="007E03E4">
                        <w:rPr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lumOff w14:val="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lumOff w14:val="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lumOff w14:val="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  <w:p w14:paraId="370F3F8E" w14:textId="77777777" w:rsidR="0032636B" w:rsidRDefault="0032636B" w:rsidP="0032636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014">
        <w:rPr>
          <w:rFonts w:ascii="Nirmala UI" w:hAnsi="Nirmala UI" w:cs="Nirmala UI"/>
          <w:noProof/>
          <w:sz w:val="16"/>
        </w:rPr>
        <w:drawing>
          <wp:anchor distT="0" distB="0" distL="114300" distR="114300" simplePos="0" relativeHeight="251754496" behindDoc="1" locked="0" layoutInCell="1" allowOverlap="1" wp14:anchorId="38C660B8" wp14:editId="3EC88A6A">
            <wp:simplePos x="0" y="0"/>
            <wp:positionH relativeFrom="column">
              <wp:posOffset>2849880</wp:posOffset>
            </wp:positionH>
            <wp:positionV relativeFrom="paragraph">
              <wp:posOffset>1207135</wp:posOffset>
            </wp:positionV>
            <wp:extent cx="754380" cy="754380"/>
            <wp:effectExtent l="0" t="0" r="0" b="0"/>
            <wp:wrapNone/>
            <wp:docPr id="2140517886" name="Graphic 8" descr="Labe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17886" name="Graphic 2140517886" descr="Label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014">
        <w:rPr>
          <w:rFonts w:ascii="Nirmala UI" w:hAnsi="Nirmala UI" w:cs="Nirmala UI" w:hint="cs"/>
          <w:b/>
          <w:bCs/>
          <w:noProof/>
          <w:color w:val="F07F09" w:themeColor="accent1"/>
          <w:sz w:val="36"/>
          <w:szCs w:val="36"/>
          <w:lang w:val="gu-IN" w:bidi="gu-IN"/>
        </w:rPr>
        <w:drawing>
          <wp:anchor distT="0" distB="0" distL="114300" distR="114300" simplePos="0" relativeHeight="251751424" behindDoc="1" locked="0" layoutInCell="1" allowOverlap="1" wp14:anchorId="15251062" wp14:editId="7090B763">
            <wp:simplePos x="0" y="0"/>
            <wp:positionH relativeFrom="column">
              <wp:posOffset>2880360</wp:posOffset>
            </wp:positionH>
            <wp:positionV relativeFrom="paragraph">
              <wp:posOffset>155575</wp:posOffset>
            </wp:positionV>
            <wp:extent cx="731520" cy="731520"/>
            <wp:effectExtent l="0" t="0" r="0" b="0"/>
            <wp:wrapNone/>
            <wp:docPr id="1522719676" name="Graphic 7" descr="Bo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9676" name="Graphic 1522719676" descr="Box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014" w:rsidRPr="00661FCA">
        <w:rPr>
          <w:rFonts w:ascii="Nirmala UI" w:hAnsi="Nirmala UI" w:cs="Nirmala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5BB0597" wp14:editId="04B4823D">
                <wp:simplePos x="0" y="0"/>
                <wp:positionH relativeFrom="column">
                  <wp:posOffset>2788920</wp:posOffset>
                </wp:positionH>
                <wp:positionV relativeFrom="page">
                  <wp:posOffset>5596890</wp:posOffset>
                </wp:positionV>
                <wp:extent cx="4465320" cy="960120"/>
                <wp:effectExtent l="38100" t="38100" r="30480" b="30480"/>
                <wp:wrapNone/>
                <wp:docPr id="1281729774" name="Rectangle 1281729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960120"/>
                        </a:xfrm>
                        <a:custGeom>
                          <a:avLst/>
                          <a:gdLst>
                            <a:gd name="connsiteX0" fmla="*/ 0 w 4465320"/>
                            <a:gd name="connsiteY0" fmla="*/ 0 h 960120"/>
                            <a:gd name="connsiteX1" fmla="*/ 558165 w 4465320"/>
                            <a:gd name="connsiteY1" fmla="*/ 0 h 960120"/>
                            <a:gd name="connsiteX2" fmla="*/ 1071677 w 4465320"/>
                            <a:gd name="connsiteY2" fmla="*/ 0 h 960120"/>
                            <a:gd name="connsiteX3" fmla="*/ 1585189 w 4465320"/>
                            <a:gd name="connsiteY3" fmla="*/ 0 h 960120"/>
                            <a:gd name="connsiteX4" fmla="*/ 2054047 w 4465320"/>
                            <a:gd name="connsiteY4" fmla="*/ 0 h 960120"/>
                            <a:gd name="connsiteX5" fmla="*/ 2656865 w 4465320"/>
                            <a:gd name="connsiteY5" fmla="*/ 0 h 960120"/>
                            <a:gd name="connsiteX6" fmla="*/ 3259684 w 4465320"/>
                            <a:gd name="connsiteY6" fmla="*/ 0 h 960120"/>
                            <a:gd name="connsiteX7" fmla="*/ 3773195 w 4465320"/>
                            <a:gd name="connsiteY7" fmla="*/ 0 h 960120"/>
                            <a:gd name="connsiteX8" fmla="*/ 4465320 w 4465320"/>
                            <a:gd name="connsiteY8" fmla="*/ 0 h 960120"/>
                            <a:gd name="connsiteX9" fmla="*/ 4465320 w 4465320"/>
                            <a:gd name="connsiteY9" fmla="*/ 451256 h 960120"/>
                            <a:gd name="connsiteX10" fmla="*/ 4465320 w 4465320"/>
                            <a:gd name="connsiteY10" fmla="*/ 960120 h 960120"/>
                            <a:gd name="connsiteX11" fmla="*/ 3817849 w 4465320"/>
                            <a:gd name="connsiteY11" fmla="*/ 960120 h 960120"/>
                            <a:gd name="connsiteX12" fmla="*/ 3259684 w 4465320"/>
                            <a:gd name="connsiteY12" fmla="*/ 960120 h 960120"/>
                            <a:gd name="connsiteX13" fmla="*/ 2701519 w 4465320"/>
                            <a:gd name="connsiteY13" fmla="*/ 960120 h 960120"/>
                            <a:gd name="connsiteX14" fmla="*/ 2098700 w 4465320"/>
                            <a:gd name="connsiteY14" fmla="*/ 960120 h 960120"/>
                            <a:gd name="connsiteX15" fmla="*/ 1585189 w 4465320"/>
                            <a:gd name="connsiteY15" fmla="*/ 960120 h 960120"/>
                            <a:gd name="connsiteX16" fmla="*/ 1160983 w 4465320"/>
                            <a:gd name="connsiteY16" fmla="*/ 960120 h 960120"/>
                            <a:gd name="connsiteX17" fmla="*/ 602818 w 4465320"/>
                            <a:gd name="connsiteY17" fmla="*/ 960120 h 960120"/>
                            <a:gd name="connsiteX18" fmla="*/ 0 w 4465320"/>
                            <a:gd name="connsiteY18" fmla="*/ 960120 h 960120"/>
                            <a:gd name="connsiteX19" fmla="*/ 0 w 4465320"/>
                            <a:gd name="connsiteY19" fmla="*/ 489661 h 960120"/>
                            <a:gd name="connsiteX20" fmla="*/ 0 w 4465320"/>
                            <a:gd name="connsiteY20" fmla="*/ 0 h 960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465320" h="960120" fill="none" extrusionOk="0">
                              <a:moveTo>
                                <a:pt x="0" y="0"/>
                              </a:moveTo>
                              <a:cubicBezTo>
                                <a:pt x="238876" y="-5651"/>
                                <a:pt x="301519" y="45157"/>
                                <a:pt x="558165" y="0"/>
                              </a:cubicBezTo>
                              <a:cubicBezTo>
                                <a:pt x="814811" y="-45157"/>
                                <a:pt x="872641" y="35300"/>
                                <a:pt x="1071677" y="0"/>
                              </a:cubicBezTo>
                              <a:cubicBezTo>
                                <a:pt x="1270713" y="-35300"/>
                                <a:pt x="1420241" y="28540"/>
                                <a:pt x="1585189" y="0"/>
                              </a:cubicBezTo>
                              <a:cubicBezTo>
                                <a:pt x="1750137" y="-28540"/>
                                <a:pt x="1820956" y="4880"/>
                                <a:pt x="2054047" y="0"/>
                              </a:cubicBezTo>
                              <a:cubicBezTo>
                                <a:pt x="2287138" y="-4880"/>
                                <a:pt x="2459091" y="8830"/>
                                <a:pt x="2656865" y="0"/>
                              </a:cubicBezTo>
                              <a:cubicBezTo>
                                <a:pt x="2854639" y="-8830"/>
                                <a:pt x="3045938" y="32090"/>
                                <a:pt x="3259684" y="0"/>
                              </a:cubicBezTo>
                              <a:cubicBezTo>
                                <a:pt x="3473430" y="-32090"/>
                                <a:pt x="3550496" y="54205"/>
                                <a:pt x="3773195" y="0"/>
                              </a:cubicBezTo>
                              <a:cubicBezTo>
                                <a:pt x="3995894" y="-54205"/>
                                <a:pt x="4262502" y="71558"/>
                                <a:pt x="4465320" y="0"/>
                              </a:cubicBezTo>
                              <a:cubicBezTo>
                                <a:pt x="4511886" y="182346"/>
                                <a:pt x="4414839" y="348605"/>
                                <a:pt x="4465320" y="451256"/>
                              </a:cubicBezTo>
                              <a:cubicBezTo>
                                <a:pt x="4515801" y="553907"/>
                                <a:pt x="4417440" y="770415"/>
                                <a:pt x="4465320" y="960120"/>
                              </a:cubicBezTo>
                              <a:cubicBezTo>
                                <a:pt x="4188865" y="987907"/>
                                <a:pt x="4047966" y="928699"/>
                                <a:pt x="3817849" y="960120"/>
                              </a:cubicBezTo>
                              <a:cubicBezTo>
                                <a:pt x="3587732" y="991541"/>
                                <a:pt x="3488835" y="918968"/>
                                <a:pt x="3259684" y="960120"/>
                              </a:cubicBezTo>
                              <a:cubicBezTo>
                                <a:pt x="3030534" y="1001272"/>
                                <a:pt x="2955562" y="940211"/>
                                <a:pt x="2701519" y="960120"/>
                              </a:cubicBezTo>
                              <a:cubicBezTo>
                                <a:pt x="2447476" y="980029"/>
                                <a:pt x="2356442" y="924931"/>
                                <a:pt x="2098700" y="960120"/>
                              </a:cubicBezTo>
                              <a:cubicBezTo>
                                <a:pt x="1840958" y="995309"/>
                                <a:pt x="1773758" y="930147"/>
                                <a:pt x="1585189" y="960120"/>
                              </a:cubicBezTo>
                              <a:cubicBezTo>
                                <a:pt x="1396620" y="990093"/>
                                <a:pt x="1352232" y="920792"/>
                                <a:pt x="1160983" y="960120"/>
                              </a:cubicBezTo>
                              <a:cubicBezTo>
                                <a:pt x="969734" y="999448"/>
                                <a:pt x="877473" y="959863"/>
                                <a:pt x="602818" y="960120"/>
                              </a:cubicBezTo>
                              <a:cubicBezTo>
                                <a:pt x="328164" y="960377"/>
                                <a:pt x="126759" y="942621"/>
                                <a:pt x="0" y="960120"/>
                              </a:cubicBezTo>
                              <a:cubicBezTo>
                                <a:pt x="-45396" y="745238"/>
                                <a:pt x="11129" y="695632"/>
                                <a:pt x="0" y="489661"/>
                              </a:cubicBezTo>
                              <a:cubicBezTo>
                                <a:pt x="-11129" y="283690"/>
                                <a:pt x="24411" y="126157"/>
                                <a:pt x="0" y="0"/>
                              </a:cubicBezTo>
                              <a:close/>
                            </a:path>
                            <a:path w="4465320" h="960120" stroke="0" extrusionOk="0">
                              <a:moveTo>
                                <a:pt x="0" y="0"/>
                              </a:moveTo>
                              <a:cubicBezTo>
                                <a:pt x="134388" y="-59644"/>
                                <a:pt x="407753" y="16821"/>
                                <a:pt x="602818" y="0"/>
                              </a:cubicBezTo>
                              <a:cubicBezTo>
                                <a:pt x="797883" y="-16821"/>
                                <a:pt x="941136" y="1941"/>
                                <a:pt x="1027024" y="0"/>
                              </a:cubicBezTo>
                              <a:cubicBezTo>
                                <a:pt x="1112912" y="-1941"/>
                                <a:pt x="1365282" y="41892"/>
                                <a:pt x="1585189" y="0"/>
                              </a:cubicBezTo>
                              <a:cubicBezTo>
                                <a:pt x="1805097" y="-41892"/>
                                <a:pt x="1884297" y="13779"/>
                                <a:pt x="2054047" y="0"/>
                              </a:cubicBezTo>
                              <a:cubicBezTo>
                                <a:pt x="2223797" y="-13779"/>
                                <a:pt x="2298614" y="20605"/>
                                <a:pt x="2522906" y="0"/>
                              </a:cubicBezTo>
                              <a:cubicBezTo>
                                <a:pt x="2747198" y="-20605"/>
                                <a:pt x="3010792" y="11952"/>
                                <a:pt x="3170377" y="0"/>
                              </a:cubicBezTo>
                              <a:cubicBezTo>
                                <a:pt x="3329962" y="-11952"/>
                                <a:pt x="3461682" y="38697"/>
                                <a:pt x="3728542" y="0"/>
                              </a:cubicBezTo>
                              <a:cubicBezTo>
                                <a:pt x="3995402" y="-38697"/>
                                <a:pt x="4261891" y="74090"/>
                                <a:pt x="4465320" y="0"/>
                              </a:cubicBezTo>
                              <a:cubicBezTo>
                                <a:pt x="4485023" y="199928"/>
                                <a:pt x="4412289" y="304171"/>
                                <a:pt x="4465320" y="460858"/>
                              </a:cubicBezTo>
                              <a:cubicBezTo>
                                <a:pt x="4518351" y="617545"/>
                                <a:pt x="4405587" y="824376"/>
                                <a:pt x="4465320" y="960120"/>
                              </a:cubicBezTo>
                              <a:cubicBezTo>
                                <a:pt x="4293165" y="1017302"/>
                                <a:pt x="4177775" y="916929"/>
                                <a:pt x="3907155" y="960120"/>
                              </a:cubicBezTo>
                              <a:cubicBezTo>
                                <a:pt x="3636535" y="1003311"/>
                                <a:pt x="3631322" y="928700"/>
                                <a:pt x="3393643" y="960120"/>
                              </a:cubicBezTo>
                              <a:cubicBezTo>
                                <a:pt x="3155964" y="991540"/>
                                <a:pt x="2980467" y="943913"/>
                                <a:pt x="2835478" y="960120"/>
                              </a:cubicBezTo>
                              <a:cubicBezTo>
                                <a:pt x="2690489" y="976327"/>
                                <a:pt x="2495290" y="948478"/>
                                <a:pt x="2188007" y="960120"/>
                              </a:cubicBezTo>
                              <a:cubicBezTo>
                                <a:pt x="1880724" y="971762"/>
                                <a:pt x="1781706" y="905044"/>
                                <a:pt x="1540535" y="960120"/>
                              </a:cubicBezTo>
                              <a:cubicBezTo>
                                <a:pt x="1299364" y="1015196"/>
                                <a:pt x="1222885" y="942548"/>
                                <a:pt x="982370" y="960120"/>
                              </a:cubicBezTo>
                              <a:cubicBezTo>
                                <a:pt x="741855" y="977692"/>
                                <a:pt x="439346" y="880692"/>
                                <a:pt x="0" y="960120"/>
                              </a:cubicBezTo>
                              <a:cubicBezTo>
                                <a:pt x="-24471" y="782988"/>
                                <a:pt x="44514" y="683651"/>
                                <a:pt x="0" y="460858"/>
                              </a:cubicBezTo>
                              <a:cubicBezTo>
                                <a:pt x="-44514" y="238065"/>
                                <a:pt x="36171" y="1018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8561415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733B5" w14:textId="2103DAA7" w:rsidR="00304CAA" w:rsidRPr="005D15A6" w:rsidRDefault="001902A3" w:rsidP="00E42E64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           </w:t>
                            </w:r>
                            <w:r w:rsidR="00E42E64"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પાર્સલ સુવિધા ઉપલબ્ધ</w:t>
                            </w:r>
                          </w:p>
                          <w:p w14:paraId="33389145" w14:textId="362553E8" w:rsidR="00E42E64" w:rsidRPr="005D15A6" w:rsidRDefault="001902A3" w:rsidP="00E42E6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0"/>
                                <w:szCs w:val="10"/>
                                <w:cs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D15A6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cs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             </w:t>
                            </w:r>
                            <w:r w:rsidR="00E42E64" w:rsidRPr="005D15A6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cs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પાર્સલ પર ઇન્સ્ટન્ટ ૧૦% ડિસ્કાઉન્ટ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0597" id="Rectangle 1281729774" o:spid="_x0000_s1035" style="position:absolute;margin-left:219.6pt;margin-top:440.7pt;width:351.6pt;height:75.6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" fillcolor="#664c26 [1609]" strokecolor="white [3212]" strokeweight="2.25pt">
                <v:textbox>
                  <w:txbxContent>
                    <w:p w14:paraId="509733B5" w14:textId="2103DAA7" w:rsidR="00304CAA" w:rsidRPr="005D15A6" w:rsidRDefault="001902A3" w:rsidP="00E42E64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           </w:t>
                      </w:r>
                      <w:r w:rsidR="00E42E64"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પાર્સલ સુવિધા ઉપલબ્ધ</w:t>
                      </w:r>
                    </w:p>
                    <w:p w14:paraId="33389145" w14:textId="362553E8" w:rsidR="00E42E64" w:rsidRPr="005D15A6" w:rsidRDefault="001902A3" w:rsidP="00E42E64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0"/>
                          <w:szCs w:val="10"/>
                          <w:cs/>
                          <w:lang w:bidi="gu-IN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D15A6">
                        <w:rPr>
                          <w:rFonts w:ascii="Nirmala UI" w:hAnsi="Nirmala UI" w:cs="Nirmala U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cs/>
                          <w:lang w:bidi="gu-IN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             </w:t>
                      </w:r>
                      <w:r w:rsidR="00E42E64" w:rsidRPr="005D15A6">
                        <w:rPr>
                          <w:rFonts w:ascii="Nirmala UI" w:hAnsi="Nirmala UI" w:cs="Nirmala UI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cs/>
                          <w:lang w:bidi="gu-IN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પાર્સલ પર ઇન્સ્ટન્ટ ૧૦% ડિસ્કાઉન્ટ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E3014" w:rsidRPr="00661FCA">
        <w:rPr>
          <w:rFonts w:ascii="Nirmala UI" w:hAnsi="Nirmala UI" w:cs="Nirmala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33D16B8" wp14:editId="3612F936">
                <wp:simplePos x="0" y="0"/>
                <wp:positionH relativeFrom="column">
                  <wp:posOffset>2788920</wp:posOffset>
                </wp:positionH>
                <wp:positionV relativeFrom="page">
                  <wp:posOffset>6656070</wp:posOffset>
                </wp:positionV>
                <wp:extent cx="4457700" cy="960120"/>
                <wp:effectExtent l="38100" t="57150" r="38100" b="49530"/>
                <wp:wrapNone/>
                <wp:docPr id="175108547" name="Rectangle 175108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60120"/>
                        </a:xfrm>
                        <a:custGeom>
                          <a:avLst/>
                          <a:gdLst>
                            <a:gd name="connsiteX0" fmla="*/ 0 w 4457700"/>
                            <a:gd name="connsiteY0" fmla="*/ 0 h 960120"/>
                            <a:gd name="connsiteX1" fmla="*/ 557213 w 4457700"/>
                            <a:gd name="connsiteY1" fmla="*/ 0 h 960120"/>
                            <a:gd name="connsiteX2" fmla="*/ 1069848 w 4457700"/>
                            <a:gd name="connsiteY2" fmla="*/ 0 h 960120"/>
                            <a:gd name="connsiteX3" fmla="*/ 1582484 w 4457700"/>
                            <a:gd name="connsiteY3" fmla="*/ 0 h 960120"/>
                            <a:gd name="connsiteX4" fmla="*/ 2050542 w 4457700"/>
                            <a:gd name="connsiteY4" fmla="*/ 0 h 960120"/>
                            <a:gd name="connsiteX5" fmla="*/ 2652332 w 4457700"/>
                            <a:gd name="connsiteY5" fmla="*/ 0 h 960120"/>
                            <a:gd name="connsiteX6" fmla="*/ 3254121 w 4457700"/>
                            <a:gd name="connsiteY6" fmla="*/ 0 h 960120"/>
                            <a:gd name="connsiteX7" fmla="*/ 3766757 w 4457700"/>
                            <a:gd name="connsiteY7" fmla="*/ 0 h 960120"/>
                            <a:gd name="connsiteX8" fmla="*/ 4457700 w 4457700"/>
                            <a:gd name="connsiteY8" fmla="*/ 0 h 960120"/>
                            <a:gd name="connsiteX9" fmla="*/ 4457700 w 4457700"/>
                            <a:gd name="connsiteY9" fmla="*/ 451256 h 960120"/>
                            <a:gd name="connsiteX10" fmla="*/ 4457700 w 4457700"/>
                            <a:gd name="connsiteY10" fmla="*/ 960120 h 960120"/>
                            <a:gd name="connsiteX11" fmla="*/ 3811334 w 4457700"/>
                            <a:gd name="connsiteY11" fmla="*/ 960120 h 960120"/>
                            <a:gd name="connsiteX12" fmla="*/ 3254121 w 4457700"/>
                            <a:gd name="connsiteY12" fmla="*/ 960120 h 960120"/>
                            <a:gd name="connsiteX13" fmla="*/ 2696909 w 4457700"/>
                            <a:gd name="connsiteY13" fmla="*/ 960120 h 960120"/>
                            <a:gd name="connsiteX14" fmla="*/ 2095119 w 4457700"/>
                            <a:gd name="connsiteY14" fmla="*/ 960120 h 960120"/>
                            <a:gd name="connsiteX15" fmla="*/ 1582484 w 4457700"/>
                            <a:gd name="connsiteY15" fmla="*/ 960120 h 960120"/>
                            <a:gd name="connsiteX16" fmla="*/ 1159002 w 4457700"/>
                            <a:gd name="connsiteY16" fmla="*/ 960120 h 960120"/>
                            <a:gd name="connsiteX17" fmla="*/ 601790 w 4457700"/>
                            <a:gd name="connsiteY17" fmla="*/ 960120 h 960120"/>
                            <a:gd name="connsiteX18" fmla="*/ 0 w 4457700"/>
                            <a:gd name="connsiteY18" fmla="*/ 960120 h 960120"/>
                            <a:gd name="connsiteX19" fmla="*/ 0 w 4457700"/>
                            <a:gd name="connsiteY19" fmla="*/ 489661 h 960120"/>
                            <a:gd name="connsiteX20" fmla="*/ 0 w 4457700"/>
                            <a:gd name="connsiteY20" fmla="*/ 0 h 960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457700" h="960120" fill="none" extrusionOk="0">
                              <a:moveTo>
                                <a:pt x="0" y="0"/>
                              </a:moveTo>
                              <a:cubicBezTo>
                                <a:pt x="152787" y="-45380"/>
                                <a:pt x="287105" y="64393"/>
                                <a:pt x="557213" y="0"/>
                              </a:cubicBezTo>
                              <a:cubicBezTo>
                                <a:pt x="827321" y="-64393"/>
                                <a:pt x="852071" y="19096"/>
                                <a:pt x="1069848" y="0"/>
                              </a:cubicBezTo>
                              <a:cubicBezTo>
                                <a:pt x="1287626" y="-19096"/>
                                <a:pt x="1453146" y="58617"/>
                                <a:pt x="1582484" y="0"/>
                              </a:cubicBezTo>
                              <a:cubicBezTo>
                                <a:pt x="1711822" y="-58617"/>
                                <a:pt x="1894340" y="37783"/>
                                <a:pt x="2050542" y="0"/>
                              </a:cubicBezTo>
                              <a:cubicBezTo>
                                <a:pt x="2206744" y="-37783"/>
                                <a:pt x="2370554" y="15725"/>
                                <a:pt x="2652332" y="0"/>
                              </a:cubicBezTo>
                              <a:cubicBezTo>
                                <a:pt x="2934110" y="-15725"/>
                                <a:pt x="3081571" y="19288"/>
                                <a:pt x="3254121" y="0"/>
                              </a:cubicBezTo>
                              <a:cubicBezTo>
                                <a:pt x="3426671" y="-19288"/>
                                <a:pt x="3575969" y="52428"/>
                                <a:pt x="3766757" y="0"/>
                              </a:cubicBezTo>
                              <a:cubicBezTo>
                                <a:pt x="3957545" y="-52428"/>
                                <a:pt x="4176419" y="67001"/>
                                <a:pt x="4457700" y="0"/>
                              </a:cubicBezTo>
                              <a:cubicBezTo>
                                <a:pt x="4504266" y="182346"/>
                                <a:pt x="4407219" y="348605"/>
                                <a:pt x="4457700" y="451256"/>
                              </a:cubicBezTo>
                              <a:cubicBezTo>
                                <a:pt x="4508181" y="553907"/>
                                <a:pt x="4409820" y="770415"/>
                                <a:pt x="4457700" y="960120"/>
                              </a:cubicBezTo>
                              <a:cubicBezTo>
                                <a:pt x="4293262" y="1006255"/>
                                <a:pt x="4054602" y="959934"/>
                                <a:pt x="3811334" y="960120"/>
                              </a:cubicBezTo>
                              <a:cubicBezTo>
                                <a:pt x="3568066" y="960306"/>
                                <a:pt x="3393734" y="959242"/>
                                <a:pt x="3254121" y="960120"/>
                              </a:cubicBezTo>
                              <a:cubicBezTo>
                                <a:pt x="3114508" y="960998"/>
                                <a:pt x="2910118" y="946299"/>
                                <a:pt x="2696909" y="960120"/>
                              </a:cubicBezTo>
                              <a:cubicBezTo>
                                <a:pt x="2483700" y="973941"/>
                                <a:pt x="2292251" y="957695"/>
                                <a:pt x="2095119" y="960120"/>
                              </a:cubicBezTo>
                              <a:cubicBezTo>
                                <a:pt x="1897987" y="962545"/>
                                <a:pt x="1761445" y="947218"/>
                                <a:pt x="1582484" y="960120"/>
                              </a:cubicBezTo>
                              <a:cubicBezTo>
                                <a:pt x="1403523" y="973022"/>
                                <a:pt x="1276676" y="910883"/>
                                <a:pt x="1159002" y="960120"/>
                              </a:cubicBezTo>
                              <a:cubicBezTo>
                                <a:pt x="1041328" y="1009357"/>
                                <a:pt x="854688" y="918369"/>
                                <a:pt x="601790" y="960120"/>
                              </a:cubicBezTo>
                              <a:cubicBezTo>
                                <a:pt x="348892" y="1001871"/>
                                <a:pt x="252206" y="924381"/>
                                <a:pt x="0" y="960120"/>
                              </a:cubicBezTo>
                              <a:cubicBezTo>
                                <a:pt x="-45396" y="745238"/>
                                <a:pt x="11129" y="695632"/>
                                <a:pt x="0" y="489661"/>
                              </a:cubicBezTo>
                              <a:cubicBezTo>
                                <a:pt x="-11129" y="283690"/>
                                <a:pt x="24411" y="126157"/>
                                <a:pt x="0" y="0"/>
                              </a:cubicBezTo>
                              <a:close/>
                            </a:path>
                            <a:path w="4457700" h="960120" stroke="0" extrusionOk="0">
                              <a:moveTo>
                                <a:pt x="0" y="0"/>
                              </a:moveTo>
                              <a:cubicBezTo>
                                <a:pt x="144401" y="-44569"/>
                                <a:pt x="379295" y="27951"/>
                                <a:pt x="601790" y="0"/>
                              </a:cubicBezTo>
                              <a:cubicBezTo>
                                <a:pt x="824285" y="-27951"/>
                                <a:pt x="887991" y="3365"/>
                                <a:pt x="1025271" y="0"/>
                              </a:cubicBezTo>
                              <a:cubicBezTo>
                                <a:pt x="1162551" y="-3365"/>
                                <a:pt x="1340927" y="59792"/>
                                <a:pt x="1582484" y="0"/>
                              </a:cubicBezTo>
                              <a:cubicBezTo>
                                <a:pt x="1824041" y="-59792"/>
                                <a:pt x="1906449" y="11943"/>
                                <a:pt x="2050542" y="0"/>
                              </a:cubicBezTo>
                              <a:cubicBezTo>
                                <a:pt x="2194635" y="-11943"/>
                                <a:pt x="2320301" y="33099"/>
                                <a:pt x="2518600" y="0"/>
                              </a:cubicBezTo>
                              <a:cubicBezTo>
                                <a:pt x="2716899" y="-33099"/>
                                <a:pt x="2952702" y="23167"/>
                                <a:pt x="3164967" y="0"/>
                              </a:cubicBezTo>
                              <a:cubicBezTo>
                                <a:pt x="3377232" y="-23167"/>
                                <a:pt x="3550379" y="61976"/>
                                <a:pt x="3722180" y="0"/>
                              </a:cubicBezTo>
                              <a:cubicBezTo>
                                <a:pt x="3893981" y="-61976"/>
                                <a:pt x="4094402" y="42867"/>
                                <a:pt x="4457700" y="0"/>
                              </a:cubicBezTo>
                              <a:cubicBezTo>
                                <a:pt x="4477403" y="199928"/>
                                <a:pt x="4404669" y="304171"/>
                                <a:pt x="4457700" y="460858"/>
                              </a:cubicBezTo>
                              <a:cubicBezTo>
                                <a:pt x="4510731" y="617545"/>
                                <a:pt x="4397967" y="824376"/>
                                <a:pt x="4457700" y="960120"/>
                              </a:cubicBezTo>
                              <a:cubicBezTo>
                                <a:pt x="4315026" y="1010840"/>
                                <a:pt x="4071578" y="931516"/>
                                <a:pt x="3900488" y="960120"/>
                              </a:cubicBezTo>
                              <a:cubicBezTo>
                                <a:pt x="3729398" y="988724"/>
                                <a:pt x="3602773" y="919941"/>
                                <a:pt x="3387852" y="960120"/>
                              </a:cubicBezTo>
                              <a:cubicBezTo>
                                <a:pt x="3172931" y="1000299"/>
                                <a:pt x="3054100" y="895145"/>
                                <a:pt x="2830640" y="960120"/>
                              </a:cubicBezTo>
                              <a:cubicBezTo>
                                <a:pt x="2607180" y="1025095"/>
                                <a:pt x="2377789" y="955437"/>
                                <a:pt x="2184273" y="960120"/>
                              </a:cubicBezTo>
                              <a:cubicBezTo>
                                <a:pt x="1990757" y="964803"/>
                                <a:pt x="1857389" y="930825"/>
                                <a:pt x="1537906" y="960120"/>
                              </a:cubicBezTo>
                              <a:cubicBezTo>
                                <a:pt x="1218423" y="989415"/>
                                <a:pt x="1143332" y="940157"/>
                                <a:pt x="980694" y="960120"/>
                              </a:cubicBezTo>
                              <a:cubicBezTo>
                                <a:pt x="818056" y="980083"/>
                                <a:pt x="463136" y="891684"/>
                                <a:pt x="0" y="960120"/>
                              </a:cubicBezTo>
                              <a:cubicBezTo>
                                <a:pt x="-24471" y="782988"/>
                                <a:pt x="44514" y="683651"/>
                                <a:pt x="0" y="460858"/>
                              </a:cubicBezTo>
                              <a:cubicBezTo>
                                <a:pt x="-44514" y="238065"/>
                                <a:pt x="36171" y="1018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85614157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ED21" w14:textId="676E94EB" w:rsidR="00E42E64" w:rsidRPr="005D15A6" w:rsidRDefault="001902A3" w:rsidP="005D15A6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</w:t>
                            </w:r>
                            <w:r w:rsidR="00E42E64"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₹ ૫૦</w:t>
                            </w:r>
                            <w:r w:rsidR="00E42E64"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નું ડિસ્કાઉન્ટ કૂપન</w:t>
                            </w:r>
                          </w:p>
                          <w:p w14:paraId="7290D7E4" w14:textId="65FE8991" w:rsidR="001902A3" w:rsidRPr="005D15A6" w:rsidRDefault="001902A3" w:rsidP="005D15A6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cs/>
                                <w:lang w:bidi="gu-IN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D15A6">
                              <w:rPr>
                                <w:rFonts w:ascii="Nirmala UI" w:hAnsi="Nirmala UI" w:cs="Nirmala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lumMod w14:val="9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9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lumMod w14:val="9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*(₹ ૫૦૦ ના બિલ પર)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16B8" id="Rectangle 175108547" o:spid="_x0000_s1036" style="position:absolute;margin-left:219.6pt;margin-top:524.1pt;width:351pt;height:75.6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" fillcolor="#264221 [1607]" strokecolor="white [3212]" strokeweight="2.25pt">
                <v:textbox>
                  <w:txbxContent>
                    <w:p w14:paraId="2E50ED21" w14:textId="676E94EB" w:rsidR="00E42E64" w:rsidRPr="005D15A6" w:rsidRDefault="001902A3" w:rsidP="005D15A6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</w:t>
                      </w:r>
                      <w:r w:rsidR="00E42E64"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₹ ૫૦</w:t>
                      </w:r>
                      <w:r w:rsidR="00E42E64"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નું ડિસ્કાઉન્ટ કૂપન</w:t>
                      </w:r>
                    </w:p>
                    <w:p w14:paraId="7290D7E4" w14:textId="65FE8991" w:rsidR="001902A3" w:rsidRPr="005D15A6" w:rsidRDefault="001902A3" w:rsidP="005D15A6">
                      <w:pPr>
                        <w:spacing w:after="0"/>
                        <w:jc w:val="right"/>
                        <w:rPr>
                          <w:b/>
                          <w:bCs/>
                          <w:color w:val="FFFFFF" w:themeColor="background1"/>
                          <w:sz w:val="4"/>
                          <w:szCs w:val="4"/>
                          <w:cs/>
                          <w:lang w:bidi="gu-IN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D15A6">
                        <w:rPr>
                          <w:rFonts w:ascii="Nirmala UI" w:hAnsi="Nirmala UI" w:cs="Nirmala UI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lumMod w14:val="9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9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lumMod w14:val="9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*(₹ ૫૦૦ ના બિલ પર)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04CAA">
        <w:rPr>
          <w:rFonts w:ascii="Nirmala UI" w:hAnsi="Nirmala UI" w:cs="Nirmala UI"/>
          <w:sz w:val="16"/>
        </w:rPr>
        <w:tab/>
      </w:r>
    </w:p>
    <w:p w14:paraId="3B5C83D6" w14:textId="1D3B630D" w:rsidR="00F22331" w:rsidRDefault="000123D8" w:rsidP="009A0322">
      <w:pPr>
        <w:rPr>
          <w:rFonts w:ascii="Nirmala UI" w:hAnsi="Nirmala UI" w:cs="Nirmala UI"/>
          <w:sz w:val="22"/>
          <w:szCs w:val="22"/>
        </w:rPr>
      </w:pPr>
      <w:r>
        <w:rPr>
          <w:rFonts w:ascii="Nirmala UI" w:hAnsi="Nirmala UI" w:cs="Nirmala UI"/>
          <w:b/>
          <w:bCs/>
          <w:noProof/>
        </w:rPr>
        <w:lastRenderedPageBreak/>
        <w:drawing>
          <wp:anchor distT="0" distB="0" distL="114300" distR="114300" simplePos="0" relativeHeight="251764736" behindDoc="1" locked="0" layoutInCell="1" allowOverlap="1" wp14:anchorId="0E723F7B" wp14:editId="571D2336">
            <wp:simplePos x="0" y="0"/>
            <wp:positionH relativeFrom="margin">
              <wp:align>right</wp:align>
            </wp:positionH>
            <wp:positionV relativeFrom="paragraph">
              <wp:posOffset>-414655</wp:posOffset>
            </wp:positionV>
            <wp:extent cx="7315200" cy="10063351"/>
            <wp:effectExtent l="0" t="0" r="0" b="0"/>
            <wp:wrapNone/>
            <wp:docPr id="1002485055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5055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0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331" w:rsidSect="00075F30">
      <w:headerReference w:type="default" r:id="rId23"/>
      <w:footerReference w:type="default" r:id="rId24"/>
      <w:pgSz w:w="12240" w:h="15840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A11A" w14:textId="77777777" w:rsidR="0020316D" w:rsidRDefault="0020316D" w:rsidP="00075F30">
      <w:pPr>
        <w:spacing w:after="0"/>
      </w:pPr>
      <w:r>
        <w:separator/>
      </w:r>
    </w:p>
  </w:endnote>
  <w:endnote w:type="continuationSeparator" w:id="0">
    <w:p w14:paraId="3A7D62BD" w14:textId="77777777" w:rsidR="0020316D" w:rsidRDefault="0020316D" w:rsidP="00075F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F7A5" w14:textId="77777777" w:rsidR="00F521AC" w:rsidRDefault="00F52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BB2C" w14:textId="77777777" w:rsidR="0020316D" w:rsidRDefault="0020316D" w:rsidP="00075F30">
      <w:pPr>
        <w:spacing w:after="0"/>
      </w:pPr>
      <w:r>
        <w:separator/>
      </w:r>
    </w:p>
  </w:footnote>
  <w:footnote w:type="continuationSeparator" w:id="0">
    <w:p w14:paraId="34B0CBBA" w14:textId="77777777" w:rsidR="0020316D" w:rsidRDefault="0020316D" w:rsidP="00075F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45FF" w14:textId="4CA54EC8" w:rsidR="00075F30" w:rsidRDefault="003C576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E0F516" wp14:editId="2E24D085">
              <wp:simplePos x="0" y="0"/>
              <wp:positionH relativeFrom="margin">
                <wp:posOffset>33020</wp:posOffset>
              </wp:positionH>
              <wp:positionV relativeFrom="margin">
                <wp:posOffset>-199390</wp:posOffset>
              </wp:positionV>
              <wp:extent cx="7369174" cy="9638665"/>
              <wp:effectExtent l="0" t="0" r="3810" b="63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9174" cy="9638665"/>
                        <a:chOff x="-74206" y="386475"/>
                        <a:chExt cx="7156650" cy="8888910"/>
                      </a:xfrm>
                    </wpg:grpSpPr>
                    <wps:wsp>
                      <wps:cNvPr id="20" name="Rectangle 20" descr="flat lay of cooking spices and items" title="flat lay of cooking spices and items"/>
                      <wps:cNvSpPr/>
                      <wps:spPr>
                        <a:xfrm>
                          <a:off x="3144899" y="386475"/>
                          <a:ext cx="3937545" cy="8888910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-27794" r="-2779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A8FF4" w14:textId="77777777" w:rsidR="00075F30" w:rsidRDefault="00075F30" w:rsidP="00075F3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BF451B1" w14:textId="77777777" w:rsidR="003C5767" w:rsidRDefault="003C57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-65595" y="393503"/>
                          <a:ext cx="3589117" cy="1943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-74206" y="4580601"/>
                          <a:ext cx="3229186" cy="46947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0A73" w14:textId="77777777" w:rsidR="00075F30" w:rsidRDefault="00075F30" w:rsidP="00075F30">
                            <w:pPr>
                              <w:tabs>
                                <w:tab w:val="left" w:pos="4140"/>
                              </w:tabs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0F516" id="Group 6" o:spid="_x0000_s1037" style="position:absolute;margin-left:2.6pt;margin-top:-15.7pt;width:580.25pt;height:758.95pt;z-index:-251657216;mso-position-horizontal-relative:margin;mso-position-vertical-relative:margin" coordorigin="-742,3864" coordsize="71566,888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">
              <v:rect id="Rectangle 20" o:spid="_x0000_s1038" alt="flat lay of cooking spices and items" style="position:absolute;left:31448;top:3864;width:39376;height:88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" stroked="f" strokeweight="1pt">
                <v:fill r:id="rId2" o:title="flat lay of cooking spices and items" recolor="t" rotate="t" type="frame"/>
                <v:textbox>
                  <w:txbxContent>
                    <w:p w14:paraId="5DCA8FF4" w14:textId="77777777" w:rsidR="00075F30" w:rsidRDefault="00075F30" w:rsidP="00075F30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BF451B1" w14:textId="77777777" w:rsidR="003C5767" w:rsidRDefault="003C5767"/>
                  </w:txbxContent>
                </v:textbox>
              </v:rect>
              <v:rect id="Rectangle 26" o:spid="_x0000_s1039" style="position:absolute;left:-655;top:3935;width:35890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" fillcolor="#272727 [2749]" stroked="f" strokeweight="1pt"/>
              <v:rect id="Rectangle 22" o:spid="_x0000_s1040" style="position:absolute;left:-742;top:45806;width:32291;height:4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rxxAAAANs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8hx+v6QfIJdPAAAA//8DAFBLAQItABQABgAIAAAAIQDb4fbL7gAAAIUBAAATAAAAAAAAAAAA&#10;AAAAAAAAAABbQ29udGVudF9UeXBlc10ueG1sUEsBAi0AFAAGAAgAAAAhAFr0LFu/AAAAFQEAAAsA&#10;AAAAAAAAAAAAAAAAHwEAAF9yZWxzLy5yZWxzUEsBAi0AFAAGAAgAAAAhAEvZ+vHEAAAA2wAAAA8A&#10;AAAAAAAAAAAAAAAABwIAAGRycy9kb3ducmV2LnhtbFBLBQYAAAAAAwADALcAAAD4AgAAAAA=&#10;" fillcolor="#272727 [2749]" stroked="f" strokeweight="1pt">
                <v:textbox>
                  <w:txbxContent>
                    <w:p w14:paraId="351B0A73" w14:textId="77777777" w:rsidR="00075F30" w:rsidRDefault="00075F30" w:rsidP="00075F30">
                      <w:pPr>
                        <w:tabs>
                          <w:tab w:val="left" w:pos="4140"/>
                        </w:tabs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8D30D" wp14:editId="26C2AE07">
              <wp:simplePos x="0" y="0"/>
              <wp:positionH relativeFrom="margin">
                <wp:posOffset>37100</wp:posOffset>
              </wp:positionH>
              <wp:positionV relativeFrom="paragraph">
                <wp:posOffset>1533525</wp:posOffset>
              </wp:positionV>
              <wp:extent cx="3436620" cy="3505432"/>
              <wp:effectExtent l="0" t="0" r="0" b="0"/>
              <wp:wrapNone/>
              <wp:docPr id="198" name="Rectangle 198" descr="soup" title="soup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6620" cy="3505432"/>
                      </a:xfrm>
                      <a:prstGeom prst="rect">
                        <a:avLst/>
                      </a:prstGeom>
                      <a:blipFill>
                        <a:blip r:embed="rId3"/>
                        <a:srcRect/>
                        <a:stretch>
                          <a:fillRect l="-4461" t="-11362" r="-849" b="-14678"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AFE469" w14:textId="77777777" w:rsidR="0091697F" w:rsidRDefault="0091697F" w:rsidP="0091697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F8D30D" id="Rectangle 198" o:spid="_x0000_s1041" alt="Title: soup - Description: soup" style="position:absolute;margin-left:2.9pt;margin-top:120.75pt;width:270.6pt;height:27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" stroked="f" strokeweight="1pt">
              <v:fill r:id="rId4" o:title="soup" recolor="t" rotate="t" type="frame"/>
              <v:textbox>
                <w:txbxContent>
                  <w:p w14:paraId="48AFE469" w14:textId="77777777" w:rsidR="0091697F" w:rsidRDefault="0091697F" w:rsidP="0091697F"/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3606" w14:textId="2E2A5281" w:rsidR="002E6C69" w:rsidRDefault="002E6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54"/>
    <w:rsid w:val="00007394"/>
    <w:rsid w:val="000123D8"/>
    <w:rsid w:val="00075F30"/>
    <w:rsid w:val="000A0BE1"/>
    <w:rsid w:val="000A781E"/>
    <w:rsid w:val="000D6E0F"/>
    <w:rsid w:val="00182625"/>
    <w:rsid w:val="0018638F"/>
    <w:rsid w:val="001902A3"/>
    <w:rsid w:val="0020316D"/>
    <w:rsid w:val="00214B22"/>
    <w:rsid w:val="00293B1F"/>
    <w:rsid w:val="002D3780"/>
    <w:rsid w:val="002E6C69"/>
    <w:rsid w:val="002F48A6"/>
    <w:rsid w:val="00304CAA"/>
    <w:rsid w:val="0032636B"/>
    <w:rsid w:val="003C5767"/>
    <w:rsid w:val="003E68A7"/>
    <w:rsid w:val="00403074"/>
    <w:rsid w:val="00444B02"/>
    <w:rsid w:val="00485C8C"/>
    <w:rsid w:val="004D1015"/>
    <w:rsid w:val="004D7FDE"/>
    <w:rsid w:val="00502AF8"/>
    <w:rsid w:val="00562D23"/>
    <w:rsid w:val="00582DE6"/>
    <w:rsid w:val="005B176A"/>
    <w:rsid w:val="005C0773"/>
    <w:rsid w:val="005D15A6"/>
    <w:rsid w:val="0062123A"/>
    <w:rsid w:val="00637649"/>
    <w:rsid w:val="00645D2F"/>
    <w:rsid w:val="00646E75"/>
    <w:rsid w:val="00652367"/>
    <w:rsid w:val="00661FCA"/>
    <w:rsid w:val="006825BF"/>
    <w:rsid w:val="006E3014"/>
    <w:rsid w:val="006E7811"/>
    <w:rsid w:val="007602D3"/>
    <w:rsid w:val="00763A54"/>
    <w:rsid w:val="007E03E4"/>
    <w:rsid w:val="0084541E"/>
    <w:rsid w:val="0086272D"/>
    <w:rsid w:val="008B0FA6"/>
    <w:rsid w:val="008B5584"/>
    <w:rsid w:val="0091697F"/>
    <w:rsid w:val="00936E37"/>
    <w:rsid w:val="00953B3A"/>
    <w:rsid w:val="009603F6"/>
    <w:rsid w:val="009A0322"/>
    <w:rsid w:val="009A6657"/>
    <w:rsid w:val="009A7667"/>
    <w:rsid w:val="009E1382"/>
    <w:rsid w:val="009F061F"/>
    <w:rsid w:val="00A14288"/>
    <w:rsid w:val="00A77723"/>
    <w:rsid w:val="00A925D4"/>
    <w:rsid w:val="00AC0897"/>
    <w:rsid w:val="00B155C7"/>
    <w:rsid w:val="00B22061"/>
    <w:rsid w:val="00B63682"/>
    <w:rsid w:val="00B93257"/>
    <w:rsid w:val="00B97C28"/>
    <w:rsid w:val="00BC75B0"/>
    <w:rsid w:val="00C13283"/>
    <w:rsid w:val="00C85752"/>
    <w:rsid w:val="00C91ED9"/>
    <w:rsid w:val="00CF2A6E"/>
    <w:rsid w:val="00D30C58"/>
    <w:rsid w:val="00D43180"/>
    <w:rsid w:val="00D46C51"/>
    <w:rsid w:val="00D63059"/>
    <w:rsid w:val="00D934E9"/>
    <w:rsid w:val="00E10107"/>
    <w:rsid w:val="00E33FFF"/>
    <w:rsid w:val="00E34037"/>
    <w:rsid w:val="00E42E64"/>
    <w:rsid w:val="00E45A99"/>
    <w:rsid w:val="00E55D74"/>
    <w:rsid w:val="00EA4F34"/>
    <w:rsid w:val="00EB6055"/>
    <w:rsid w:val="00EF1CCA"/>
    <w:rsid w:val="00F22331"/>
    <w:rsid w:val="00F456AD"/>
    <w:rsid w:val="00F50966"/>
    <w:rsid w:val="00F521AC"/>
    <w:rsid w:val="00F81CAC"/>
    <w:rsid w:val="00FD0411"/>
    <w:rsid w:val="00F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09311"/>
  <w14:defaultImageDpi w14:val="32767"/>
  <w15:chartTrackingRefBased/>
  <w15:docId w15:val="{9ADB6DA3-666F-4A9F-B121-2680462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638F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0966"/>
    <w:pPr>
      <w:keepNext/>
      <w:keepLines/>
      <w:pBdr>
        <w:bottom w:val="single" w:sz="4" w:space="2" w:color="9F2936" w:themeColor="accent2"/>
      </w:pBdr>
      <w:spacing w:before="360" w:after="120" w:line="276" w:lineRule="auto"/>
      <w:contextualSpacing/>
      <w:jc w:val="center"/>
      <w:outlineLvl w:val="0"/>
    </w:pPr>
    <w:rPr>
      <w:rFonts w:eastAsiaTheme="majorEastAsia" w:cstheme="majorBidi"/>
      <w:b/>
      <w:caps/>
      <w:noProof/>
      <w:color w:val="FFFFFF" w:themeColor="background1"/>
      <w:sz w:val="44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66"/>
    <w:rPr>
      <w:rFonts w:eastAsiaTheme="majorEastAsia" w:cstheme="majorBidi"/>
      <w:b/>
      <w:caps/>
      <w:noProof/>
      <w:color w:val="FFFFFF" w:themeColor="background1"/>
      <w:sz w:val="44"/>
      <w:szCs w:val="4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934E9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934E9"/>
    <w:pPr>
      <w:pBdr>
        <w:top w:val="single" w:sz="12" w:space="1" w:color="9F2936" w:themeColor="accent2"/>
      </w:pBdr>
      <w:spacing w:after="200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4E9"/>
    <w:rPr>
      <w:smallCap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36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53B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3B3A"/>
  </w:style>
  <w:style w:type="paragraph" w:styleId="Footer">
    <w:name w:val="footer"/>
    <w:basedOn w:val="Normal"/>
    <w:link w:val="FooterChar"/>
    <w:uiPriority w:val="99"/>
    <w:unhideWhenUsed/>
    <w:rsid w:val="00075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F30"/>
  </w:style>
  <w:style w:type="table" w:styleId="TableGrid">
    <w:name w:val="Table Grid"/>
    <w:basedOn w:val="TableNormal"/>
    <w:uiPriority w:val="39"/>
    <w:rsid w:val="0007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6C69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OAHeading">
    <w:name w:val="toa heading"/>
    <w:basedOn w:val="Normal"/>
    <w:next w:val="Normal"/>
    <w:uiPriority w:val="99"/>
    <w:rsid w:val="002E6C69"/>
    <w:pPr>
      <w:keepNext/>
      <w:keepLines/>
      <w:pBdr>
        <w:bottom w:val="single" w:sz="4" w:space="2" w:color="9F2936" w:themeColor="accent2"/>
      </w:pBdr>
      <w:spacing w:before="360" w:after="120" w:line="276" w:lineRule="auto"/>
      <w:jc w:val="center"/>
      <w:outlineLvl w:val="0"/>
    </w:pPr>
    <w:rPr>
      <w:rFonts w:eastAsiaTheme="majorEastAsia" w:cstheme="majorBidi"/>
      <w:b/>
      <w:noProof/>
      <w:color w:val="FFFFFF" w:themeColor="background1"/>
      <w:sz w:val="44"/>
      <w:szCs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2E6C69"/>
    <w:rPr>
      <w:b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rsid w:val="002E6C69"/>
    <w:pPr>
      <w:spacing w:after="160"/>
    </w:pPr>
    <w:rPr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F50966"/>
    <w:pPr>
      <w:ind w:left="864" w:right="516"/>
      <w:jc w:val="center"/>
    </w:pPr>
    <w:rPr>
      <w:rFonts w:asciiTheme="majorHAnsi" w:hAnsiTheme="majorHAnsi"/>
      <w:b/>
      <w:iCs/>
      <w:caps/>
      <w:color w:val="FFFFFF" w:themeColor="background1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F50966"/>
    <w:rPr>
      <w:rFonts w:asciiTheme="majorHAnsi" w:hAnsiTheme="majorHAnsi"/>
      <w:b/>
      <w:iCs/>
      <w:caps/>
      <w:color w:val="FFFFFF" w:themeColor="background1"/>
      <w:sz w:val="36"/>
    </w:rPr>
  </w:style>
  <w:style w:type="character" w:styleId="PlaceholderText">
    <w:name w:val="Placeholder Text"/>
    <w:basedOn w:val="DefaultParagraphFont"/>
    <w:uiPriority w:val="99"/>
    <w:semiHidden/>
    <w:rsid w:val="002E6C69"/>
    <w:rPr>
      <w:color w:val="808080"/>
    </w:rPr>
  </w:style>
  <w:style w:type="paragraph" w:styleId="NoSpacing">
    <w:name w:val="No Spacing"/>
    <w:uiPriority w:val="1"/>
    <w:qFormat/>
    <w:rsid w:val="00953B3A"/>
  </w:style>
  <w:style w:type="table" w:styleId="GridTable4-Accent1">
    <w:name w:val="Grid Table 4 Accent 1"/>
    <w:basedOn w:val="TableNormal"/>
    <w:uiPriority w:val="49"/>
    <w:rsid w:val="00A14288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11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9.sv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3.sv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jpeg"/><Relationship Id="rId1" Type="http://schemas.openxmlformats.org/officeDocument/2006/relationships/image" Target="media/image4.jpg"/><Relationship Id="rId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ul\AppData\Roaming\Microsoft\Templates\Restaurant%20newsletter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D8AF67-6B68-4775-87B5-141273CA0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F2704E-92E6-40C0-947F-D3D6195486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EC199B-474A-43F9-90F7-248608B82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858C-CFCA-4A0C-8ABB-F79D7482F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newsletter.dotx</Template>
  <TotalTime>404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Dankawala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Offer</dc:title>
  <dc:subject/>
  <dc:creator>mitul vaghamshi</dc:creator>
  <cp:keywords/>
  <dc:description/>
  <cp:lastModifiedBy>Vaghamshi, Mitul Shamlabhai [Student]</cp:lastModifiedBy>
  <cp:revision>27</cp:revision>
  <cp:lastPrinted>2023-10-31T17:47:00Z</cp:lastPrinted>
  <dcterms:created xsi:type="dcterms:W3CDTF">2022-10-24T08:22:00Z</dcterms:created>
  <dcterms:modified xsi:type="dcterms:W3CDTF">2023-11-01T12:59:00Z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