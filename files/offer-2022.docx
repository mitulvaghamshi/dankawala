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66"/>
        <w:gridCol w:w="3828"/>
        <w:gridCol w:w="760"/>
        <w:gridCol w:w="6886"/>
      </w:tblGrid>
      <w:tr w:rsidR="00075F30" w:rsidRPr="00661FCA" w14:paraId="0FCBFC3B" w14:textId="77777777" w:rsidTr="009A7667">
        <w:trPr>
          <w:trHeight w:val="2403"/>
          <w:jc w:val="center"/>
        </w:trPr>
        <w:tc>
          <w:tcPr>
            <w:tcW w:w="5354" w:type="dxa"/>
            <w:gridSpan w:val="3"/>
            <w:vAlign w:val="center"/>
          </w:tcPr>
          <w:p w14:paraId="1E2F3697" w14:textId="1558556F" w:rsidR="00075F30" w:rsidRPr="00661FCA" w:rsidRDefault="00075F30" w:rsidP="00075F30">
            <w:pPr>
              <w:jc w:val="center"/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6886" w:type="dxa"/>
          </w:tcPr>
          <w:p w14:paraId="144E02BE" w14:textId="6FAA5D81" w:rsidR="00075F30" w:rsidRPr="00661FCA" w:rsidRDefault="00B97C28">
            <w:pPr>
              <w:rPr>
                <w:rFonts w:ascii="Nirmala UI" w:hAnsi="Nirmala UI" w:cs="Nirmala UI"/>
              </w:rPr>
            </w:pPr>
            <w:r w:rsidRPr="006E7811"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1" locked="0" layoutInCell="1" allowOverlap="1" wp14:anchorId="0227DF0B" wp14:editId="75D22269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1387475</wp:posOffset>
                      </wp:positionV>
                      <wp:extent cx="2606040" cy="1404620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60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F8184" w14:textId="7F2F31D6" w:rsidR="006E7811" w:rsidRPr="006E7811" w:rsidRDefault="006E7811" w:rsidP="006E78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ફેસ્ટિવલ</w:t>
                                  </w:r>
                                  <w:r w:rsidRPr="006E781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ધમાકા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27DF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5.35pt;margin-top:109.25pt;width:205.2pt;height:110.6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" filled="f" stroked="f">
                      <v:textbox style="mso-fit-shape-to-text:t">
                        <w:txbxContent>
                          <w:p w14:paraId="1C0F8184" w14:textId="7F2F31D6" w:rsidR="006E7811" w:rsidRPr="006E7811" w:rsidRDefault="006E7811" w:rsidP="006E78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ફેસ્ટિવલ</w:t>
                            </w:r>
                            <w:r w:rsidRPr="006E7811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ધમાકા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75F30" w:rsidRPr="00661FCA" w14:paraId="292F96E7" w14:textId="77777777" w:rsidTr="009A7667">
        <w:trPr>
          <w:trHeight w:val="5040"/>
          <w:jc w:val="center"/>
        </w:trPr>
        <w:tc>
          <w:tcPr>
            <w:tcW w:w="5354" w:type="dxa"/>
            <w:gridSpan w:val="3"/>
          </w:tcPr>
          <w:p w14:paraId="1F9828AB" w14:textId="57E5560B" w:rsidR="00075F30" w:rsidRPr="00661FCA" w:rsidRDefault="005B176A">
            <w:pPr>
              <w:rPr>
                <w:rFonts w:ascii="Nirmala UI" w:hAnsi="Nirmala UI" w:cs="Nirmala UI"/>
              </w:rPr>
            </w:pPr>
            <w:r w:rsidRPr="00661FCA">
              <w:rPr>
                <w:rFonts w:ascii="Nirmala UI" w:hAnsi="Nirmala UI" w:cs="Nirmala U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3" behindDoc="1" locked="0" layoutInCell="1" allowOverlap="1" wp14:anchorId="25F68221" wp14:editId="588C4A00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-1534794</wp:posOffset>
                      </wp:positionV>
                      <wp:extent cx="3558540" cy="1615440"/>
                      <wp:effectExtent l="57150" t="57150" r="41910" b="419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8540" cy="1615440"/>
                              </a:xfrm>
                              <a:custGeom>
                                <a:avLst/>
                                <a:gdLst>
                                  <a:gd name="connsiteX0" fmla="*/ 0 w 3558540"/>
                                  <a:gd name="connsiteY0" fmla="*/ 0 h 1615440"/>
                                  <a:gd name="connsiteX1" fmla="*/ 664261 w 3558540"/>
                                  <a:gd name="connsiteY1" fmla="*/ 0 h 1615440"/>
                                  <a:gd name="connsiteX2" fmla="*/ 1186180 w 3558540"/>
                                  <a:gd name="connsiteY2" fmla="*/ 0 h 1615440"/>
                                  <a:gd name="connsiteX3" fmla="*/ 1743685 w 3558540"/>
                                  <a:gd name="connsiteY3" fmla="*/ 0 h 1615440"/>
                                  <a:gd name="connsiteX4" fmla="*/ 2301189 w 3558540"/>
                                  <a:gd name="connsiteY4" fmla="*/ 0 h 1615440"/>
                                  <a:gd name="connsiteX5" fmla="*/ 2823108 w 3558540"/>
                                  <a:gd name="connsiteY5" fmla="*/ 0 h 1615440"/>
                                  <a:gd name="connsiteX6" fmla="*/ 3558540 w 3558540"/>
                                  <a:gd name="connsiteY6" fmla="*/ 0 h 1615440"/>
                                  <a:gd name="connsiteX7" fmla="*/ 3558540 w 3558540"/>
                                  <a:gd name="connsiteY7" fmla="*/ 554634 h 1615440"/>
                                  <a:gd name="connsiteX8" fmla="*/ 3558540 w 3558540"/>
                                  <a:gd name="connsiteY8" fmla="*/ 1060806 h 1615440"/>
                                  <a:gd name="connsiteX9" fmla="*/ 3558540 w 3558540"/>
                                  <a:gd name="connsiteY9" fmla="*/ 1615440 h 1615440"/>
                                  <a:gd name="connsiteX10" fmla="*/ 2965450 w 3558540"/>
                                  <a:gd name="connsiteY10" fmla="*/ 1615440 h 1615440"/>
                                  <a:gd name="connsiteX11" fmla="*/ 2336775 w 3558540"/>
                                  <a:gd name="connsiteY11" fmla="*/ 1615440 h 1615440"/>
                                  <a:gd name="connsiteX12" fmla="*/ 1672514 w 3558540"/>
                                  <a:gd name="connsiteY12" fmla="*/ 1615440 h 1615440"/>
                                  <a:gd name="connsiteX13" fmla="*/ 1079424 w 3558540"/>
                                  <a:gd name="connsiteY13" fmla="*/ 1615440 h 1615440"/>
                                  <a:gd name="connsiteX14" fmla="*/ 0 w 3558540"/>
                                  <a:gd name="connsiteY14" fmla="*/ 1615440 h 1615440"/>
                                  <a:gd name="connsiteX15" fmla="*/ 0 w 3558540"/>
                                  <a:gd name="connsiteY15" fmla="*/ 1060806 h 1615440"/>
                                  <a:gd name="connsiteX16" fmla="*/ 0 w 3558540"/>
                                  <a:gd name="connsiteY16" fmla="*/ 570789 h 1615440"/>
                                  <a:gd name="connsiteX17" fmla="*/ 0 w 3558540"/>
                                  <a:gd name="connsiteY17" fmla="*/ 0 h 16154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3558540" h="161544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77634" y="-71623"/>
                                      <a:pt x="485028" y="12809"/>
                                      <a:pt x="664261" y="0"/>
                                    </a:cubicBezTo>
                                    <a:cubicBezTo>
                                      <a:pt x="843494" y="-12809"/>
                                      <a:pt x="1017254" y="26127"/>
                                      <a:pt x="1186180" y="0"/>
                                    </a:cubicBezTo>
                                    <a:cubicBezTo>
                                      <a:pt x="1355106" y="-26127"/>
                                      <a:pt x="1584357" y="60564"/>
                                      <a:pt x="1743685" y="0"/>
                                    </a:cubicBezTo>
                                    <a:cubicBezTo>
                                      <a:pt x="1903013" y="-60564"/>
                                      <a:pt x="2151853" y="62638"/>
                                      <a:pt x="2301189" y="0"/>
                                    </a:cubicBezTo>
                                    <a:cubicBezTo>
                                      <a:pt x="2450525" y="-62638"/>
                                      <a:pt x="2703187" y="35407"/>
                                      <a:pt x="2823108" y="0"/>
                                    </a:cubicBezTo>
                                    <a:cubicBezTo>
                                      <a:pt x="2943029" y="-35407"/>
                                      <a:pt x="3386816" y="48921"/>
                                      <a:pt x="3558540" y="0"/>
                                    </a:cubicBezTo>
                                    <a:cubicBezTo>
                                      <a:pt x="3592303" y="140561"/>
                                      <a:pt x="3528593" y="323375"/>
                                      <a:pt x="3558540" y="554634"/>
                                    </a:cubicBezTo>
                                    <a:cubicBezTo>
                                      <a:pt x="3588487" y="785893"/>
                                      <a:pt x="3520430" y="942101"/>
                                      <a:pt x="3558540" y="1060806"/>
                                    </a:cubicBezTo>
                                    <a:cubicBezTo>
                                      <a:pt x="3596650" y="1179511"/>
                                      <a:pt x="3552010" y="1462003"/>
                                      <a:pt x="3558540" y="1615440"/>
                                    </a:cubicBezTo>
                                    <a:cubicBezTo>
                                      <a:pt x="3306031" y="1636683"/>
                                      <a:pt x="3157676" y="1581187"/>
                                      <a:pt x="2965450" y="1615440"/>
                                    </a:cubicBezTo>
                                    <a:cubicBezTo>
                                      <a:pt x="2773224" y="1649693"/>
                                      <a:pt x="2612762" y="1601919"/>
                                      <a:pt x="2336775" y="1615440"/>
                                    </a:cubicBezTo>
                                    <a:cubicBezTo>
                                      <a:pt x="2060788" y="1628961"/>
                                      <a:pt x="1884701" y="1603729"/>
                                      <a:pt x="1672514" y="1615440"/>
                                    </a:cubicBezTo>
                                    <a:cubicBezTo>
                                      <a:pt x="1460327" y="1627151"/>
                                      <a:pt x="1343514" y="1577564"/>
                                      <a:pt x="1079424" y="1615440"/>
                                    </a:cubicBezTo>
                                    <a:cubicBezTo>
                                      <a:pt x="815334" y="1653316"/>
                                      <a:pt x="265739" y="1524413"/>
                                      <a:pt x="0" y="1615440"/>
                                    </a:cubicBezTo>
                                    <a:cubicBezTo>
                                      <a:pt x="-20354" y="1370147"/>
                                      <a:pt x="6913" y="1304200"/>
                                      <a:pt x="0" y="1060806"/>
                                    </a:cubicBezTo>
                                    <a:cubicBezTo>
                                      <a:pt x="-6913" y="817412"/>
                                      <a:pt x="57076" y="807146"/>
                                      <a:pt x="0" y="570789"/>
                                    </a:cubicBezTo>
                                    <a:cubicBezTo>
                                      <a:pt x="-57076" y="334432"/>
                                      <a:pt x="26506" y="171510"/>
                                      <a:pt x="0" y="0"/>
                                    </a:cubicBezTo>
                                    <a:close/>
                                  </a:path>
                                  <a:path w="3558540" h="161544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71723" y="-26895"/>
                                      <a:pt x="499575" y="15235"/>
                                      <a:pt x="628675" y="0"/>
                                    </a:cubicBezTo>
                                    <a:cubicBezTo>
                                      <a:pt x="757776" y="-15235"/>
                                      <a:pt x="903780" y="25679"/>
                                      <a:pt x="1115009" y="0"/>
                                    </a:cubicBezTo>
                                    <a:cubicBezTo>
                                      <a:pt x="1326238" y="-25679"/>
                                      <a:pt x="1534798" y="44482"/>
                                      <a:pt x="1708099" y="0"/>
                                    </a:cubicBezTo>
                                    <a:cubicBezTo>
                                      <a:pt x="1881400" y="-44482"/>
                                      <a:pt x="2028221" y="28717"/>
                                      <a:pt x="2230018" y="0"/>
                                    </a:cubicBezTo>
                                    <a:cubicBezTo>
                                      <a:pt x="2431815" y="-28717"/>
                                      <a:pt x="2638819" y="30025"/>
                                      <a:pt x="2751938" y="0"/>
                                    </a:cubicBezTo>
                                    <a:cubicBezTo>
                                      <a:pt x="2865057" y="-30025"/>
                                      <a:pt x="3227210" y="84945"/>
                                      <a:pt x="3558540" y="0"/>
                                    </a:cubicBezTo>
                                    <a:cubicBezTo>
                                      <a:pt x="3615855" y="150145"/>
                                      <a:pt x="3545189" y="375502"/>
                                      <a:pt x="3558540" y="538480"/>
                                    </a:cubicBezTo>
                                    <a:cubicBezTo>
                                      <a:pt x="3571891" y="701458"/>
                                      <a:pt x="3498553" y="969814"/>
                                      <a:pt x="3558540" y="1093114"/>
                                    </a:cubicBezTo>
                                    <a:cubicBezTo>
                                      <a:pt x="3618527" y="1216414"/>
                                      <a:pt x="3532759" y="1377223"/>
                                      <a:pt x="3558540" y="1615440"/>
                                    </a:cubicBezTo>
                                    <a:cubicBezTo>
                                      <a:pt x="3349027" y="1687195"/>
                                      <a:pt x="3181734" y="1542909"/>
                                      <a:pt x="2929865" y="1615440"/>
                                    </a:cubicBezTo>
                                    <a:cubicBezTo>
                                      <a:pt x="2677996" y="1687971"/>
                                      <a:pt x="2552018" y="1573045"/>
                                      <a:pt x="2443531" y="1615440"/>
                                    </a:cubicBezTo>
                                    <a:cubicBezTo>
                                      <a:pt x="2335044" y="1657835"/>
                                      <a:pt x="2041939" y="1610147"/>
                                      <a:pt x="1886026" y="1615440"/>
                                    </a:cubicBezTo>
                                    <a:cubicBezTo>
                                      <a:pt x="1730113" y="1620733"/>
                                      <a:pt x="1567058" y="1566391"/>
                                      <a:pt x="1292936" y="1615440"/>
                                    </a:cubicBezTo>
                                    <a:cubicBezTo>
                                      <a:pt x="1018814" y="1664489"/>
                                      <a:pt x="788371" y="1604930"/>
                                      <a:pt x="628675" y="1615440"/>
                                    </a:cubicBezTo>
                                    <a:cubicBezTo>
                                      <a:pt x="468979" y="1625950"/>
                                      <a:pt x="257030" y="1547095"/>
                                      <a:pt x="0" y="1615440"/>
                                    </a:cubicBezTo>
                                    <a:cubicBezTo>
                                      <a:pt x="-32720" y="1489111"/>
                                      <a:pt x="58609" y="1297231"/>
                                      <a:pt x="0" y="1076960"/>
                                    </a:cubicBezTo>
                                    <a:cubicBezTo>
                                      <a:pt x="-58609" y="856689"/>
                                      <a:pt x="60810" y="766748"/>
                                      <a:pt x="0" y="522326"/>
                                    </a:cubicBezTo>
                                    <a:cubicBezTo>
                                      <a:pt x="-60810" y="277904"/>
                                      <a:pt x="46341" y="20473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856141579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DB4EF" id="Rectangle 2" o:spid="_x0000_s1026" style="position:absolute;margin-left:27.85pt;margin-top:-120.85pt;width:280.2pt;height:127.2pt;z-index:-251628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" fillcolor="#f2f2f2 [3052]" strokecolor="black [3213]" strokeweight="2.25pt"/>
                  </w:pict>
                </mc:Fallback>
              </mc:AlternateContent>
            </w:r>
            <w:r w:rsidRPr="00661FCA">
              <w:rPr>
                <w:rFonts w:ascii="Nirmala UI" w:hAnsi="Nirmala UI" w:cs="Nirmala UI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7BF260EA" wp14:editId="1492A2BE">
                      <wp:simplePos x="0" y="0"/>
                      <wp:positionH relativeFrom="column">
                        <wp:posOffset>350520</wp:posOffset>
                      </wp:positionH>
                      <wp:positionV relativeFrom="page">
                        <wp:posOffset>-828675</wp:posOffset>
                      </wp:positionV>
                      <wp:extent cx="2910840" cy="846455"/>
                      <wp:effectExtent l="0" t="19050" r="22860" b="2984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0840" cy="8464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5F83D734" w14:textId="7F1E820E" w:rsidR="009A7667" w:rsidRPr="005B176A" w:rsidRDefault="009A7667" w:rsidP="009A7667">
                                  <w:pPr>
                                    <w:rPr>
                                      <w:color w:val="002060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FC31E39" w14:textId="4A64264F" w:rsidR="00763A54" w:rsidRPr="005B176A" w:rsidRDefault="009A7667" w:rsidP="009A7667">
                                  <w:pPr>
                                    <w:rPr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</w:pPr>
                                  <w:r w:rsidRPr="005B176A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કાઠિયાવાડી</w:t>
                                  </w:r>
                                  <w:r w:rsidRPr="005B176A">
                                    <w:rPr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5B176A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ગાર્ડન</w:t>
                                  </w:r>
                                  <w:r w:rsidRPr="005B176A">
                                    <w:rPr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5B176A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રેસ્ટોરન્ટ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260EA" id="_x0000_s1027" type="#_x0000_t202" style="position:absolute;margin-left:27.6pt;margin-top:-65.25pt;width:229.2pt;height:66.6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" filled="f" stroked="f">
                      <v:shadow on="t" color="black" opacity="26214f" origin="-.5" offset="3pt,0"/>
                      <v:textbox>
                        <w:txbxContent>
                          <w:p w14:paraId="5F83D734" w14:textId="7F1E820E" w:rsidR="009A7667" w:rsidRPr="005B176A" w:rsidRDefault="009A7667" w:rsidP="009A7667">
                            <w:pPr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  <w:p w14:paraId="7FC31E39" w14:textId="4A64264F" w:rsidR="00763A54" w:rsidRPr="005B176A" w:rsidRDefault="009A7667" w:rsidP="009A7667">
                            <w:pP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B176A">
                              <w:rPr>
                                <w:rFonts w:ascii="Nirmala UI" w:hAnsi="Nirmala UI" w:cs="Nirmala U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કાઠિયાવાડી</w:t>
                            </w:r>
                            <w:r w:rsidRPr="005B176A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B176A">
                              <w:rPr>
                                <w:rFonts w:ascii="Nirmala UI" w:hAnsi="Nirmala UI" w:cs="Nirmala U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ગાર્ડન</w:t>
                            </w:r>
                            <w:r w:rsidRPr="005B176A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B176A">
                              <w:rPr>
                                <w:rFonts w:ascii="Nirmala UI" w:hAnsi="Nirmala UI" w:cs="Nirmala U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રેસ્ટોરન્ટ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44B02" w:rsidRPr="00661FCA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03296" behindDoc="1" locked="0" layoutInCell="1" allowOverlap="1" wp14:anchorId="478D2242" wp14:editId="00FFBB23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2892425</wp:posOffset>
                      </wp:positionV>
                      <wp:extent cx="2430780" cy="396240"/>
                      <wp:effectExtent l="0" t="19050" r="7620" b="2286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0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1F40818A" w14:textId="0D9743AF" w:rsidR="00582DE6" w:rsidRPr="00582DE6" w:rsidRDefault="00BC75B0" w:rsidP="00582DE6">
                                  <w:pPr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3.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ફરસા</w:t>
                                  </w:r>
                                  <w:r w:rsidR="00582DE6" w:rsidRPr="00582DE6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ણ</w:t>
                                  </w:r>
                                </w:p>
                                <w:p w14:paraId="62167F60" w14:textId="08B64C06" w:rsidR="008B5584" w:rsidRPr="00444B02" w:rsidRDefault="008B558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D2242" id="_x0000_s1028" type="#_x0000_t202" style="position:absolute;margin-left:38.05pt;margin-top:227.75pt;width:191.4pt;height:31.2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" filled="f" stroked="f">
                      <v:shadow on="t" color="black" opacity="26214f" origin="-.5" offset="3pt,0"/>
                      <v:textbox>
                        <w:txbxContent>
                          <w:p w14:paraId="1F40818A" w14:textId="0D9743AF" w:rsidR="00582DE6" w:rsidRPr="00582DE6" w:rsidRDefault="00BC75B0" w:rsidP="00582DE6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3.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ફરસા</w:t>
                            </w:r>
                            <w:r w:rsidR="00582DE6" w:rsidRPr="00582DE6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ણ</w:t>
                            </w:r>
                          </w:p>
                          <w:p w14:paraId="62167F60" w14:textId="08B64C06" w:rsidR="008B5584" w:rsidRPr="00444B02" w:rsidRDefault="008B558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FCA" w:rsidRPr="00661FCA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06368" behindDoc="1" locked="0" layoutInCell="1" allowOverlap="1" wp14:anchorId="6324204F" wp14:editId="63FCC90A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3730625</wp:posOffset>
                      </wp:positionV>
                      <wp:extent cx="3048000" cy="396240"/>
                      <wp:effectExtent l="0" t="19050" r="0" b="2286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4365F423" w14:textId="1BFBD9BA" w:rsidR="008B5584" w:rsidRPr="00444B02" w:rsidRDefault="00BC75B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5.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લોલોત્રી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કાઠિયાવાડી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સબજી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4204F" id="_x0000_s1029" type="#_x0000_t202" style="position:absolute;margin-left:38.05pt;margin-top:293.75pt;width:240pt;height:31.2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" filled="f" stroked="f">
                      <v:shadow on="t" color="black" opacity="26214f" origin="-.5" offset="3pt,0"/>
                      <v:textbox>
                        <w:txbxContent>
                          <w:p w14:paraId="4365F423" w14:textId="1BFBD9BA" w:rsidR="008B5584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5.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લોલોત્રી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કાઠિયાવાડી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સબજી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FCA" w:rsidRPr="00661FCA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11488" behindDoc="1" locked="0" layoutInCell="1" allowOverlap="1" wp14:anchorId="69E910B9" wp14:editId="1E89477A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5429885</wp:posOffset>
                      </wp:positionV>
                      <wp:extent cx="2430780" cy="396240"/>
                      <wp:effectExtent l="0" t="19050" r="7620" b="2286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0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2E41684F" w14:textId="64AEE967" w:rsidR="008B5584" w:rsidRPr="00444B02" w:rsidRDefault="00BC75B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9.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પ્લેન</w:t>
                                  </w:r>
                                  <w:r w:rsidR="00582DE6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ફુલકા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રોટલી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910B9" id="_x0000_s1030" type="#_x0000_t202" style="position:absolute;margin-left:38.05pt;margin-top:427.55pt;width:191.4pt;height:31.2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" filled="f" stroked="f">
                      <v:shadow on="t" color="black" opacity="26214f" origin="-.5" offset="3pt,0"/>
                      <v:textbox>
                        <w:txbxContent>
                          <w:p w14:paraId="2E41684F" w14:textId="64AEE967" w:rsidR="008B5584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9.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પ્લેન</w:t>
                            </w:r>
                            <w:r w:rsidR="00582DE6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ફુલકા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રોટલી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FCA" w:rsidRPr="00661FCA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10464" behindDoc="1" locked="0" layoutInCell="1" allowOverlap="1" wp14:anchorId="0EC7896E" wp14:editId="2D1BF830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5010785</wp:posOffset>
                      </wp:positionV>
                      <wp:extent cx="2415540" cy="396240"/>
                      <wp:effectExtent l="0" t="19050" r="3810" b="2286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554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18E7D685" w14:textId="333CA351" w:rsidR="008B5584" w:rsidRPr="00444B02" w:rsidRDefault="00BC75B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8.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બટર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ફુલકા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રોટલી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7896E" id="_x0000_s1031" type="#_x0000_t202" style="position:absolute;margin-left:38.05pt;margin-top:394.55pt;width:190.2pt;height:31.2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" filled="f" stroked="f">
                      <v:shadow on="t" color="black" opacity="26214f" origin="-.5" offset="3pt,0"/>
                      <v:textbox>
                        <w:txbxContent>
                          <w:p w14:paraId="18E7D685" w14:textId="333CA351" w:rsidR="008B5584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8.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બટર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ફુલકા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રોટલી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FCA" w:rsidRPr="00661FCA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08416" behindDoc="1" locked="0" layoutInCell="1" allowOverlap="1" wp14:anchorId="3D66DEEC" wp14:editId="009CB42C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4172585</wp:posOffset>
                      </wp:positionV>
                      <wp:extent cx="2430780" cy="396240"/>
                      <wp:effectExtent l="0" t="19050" r="7620" b="2286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0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38E7EDAB" w14:textId="41836F25" w:rsidR="008B5584" w:rsidRPr="00444B02" w:rsidRDefault="00BC75B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6.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કઠોળ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6DEEC" id="_x0000_s1032" type="#_x0000_t202" style="position:absolute;margin-left:38.05pt;margin-top:328.55pt;width:191.4pt;height:31.2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" filled="f" stroked="f">
                      <v:shadow on="t" color="black" opacity="26214f" origin="-.5" offset="3pt,0"/>
                      <v:textbox>
                        <w:txbxContent>
                          <w:p w14:paraId="38E7EDAB" w14:textId="41836F25" w:rsidR="008B5584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6.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કઠોળ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FCA" w:rsidRPr="00661FCA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05344" behindDoc="1" locked="0" layoutInCell="1" allowOverlap="1" wp14:anchorId="4BB00EE7" wp14:editId="22528379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3311525</wp:posOffset>
                      </wp:positionV>
                      <wp:extent cx="2430780" cy="396240"/>
                      <wp:effectExtent l="0" t="19050" r="7620" b="2286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07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35CAE2A7" w14:textId="635AF05B" w:rsidR="008B5584" w:rsidRPr="00444B02" w:rsidRDefault="00BC75B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4.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પંજાબી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સબજી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00EE7" id="_x0000_s1033" type="#_x0000_t202" style="position:absolute;margin-left:38.05pt;margin-top:260.75pt;width:191.4pt;height:31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" filled="f" stroked="f">
                      <v:shadow on="t" color="black" opacity="26214f" origin="-.5" offset="3pt,0"/>
                      <v:textbox>
                        <w:txbxContent>
                          <w:p w14:paraId="35CAE2A7" w14:textId="635AF05B" w:rsidR="008B5584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4.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પંજાબી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સબજી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FCA" w:rsidRPr="00661FCA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09440" behindDoc="1" locked="0" layoutInCell="1" allowOverlap="1" wp14:anchorId="6A0B89A5" wp14:editId="6ABD71E1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2465705</wp:posOffset>
                      </wp:positionV>
                      <wp:extent cx="3451860" cy="396240"/>
                      <wp:effectExtent l="0" t="19050" r="0" b="2286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186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6736EFED" w14:textId="5D77B450" w:rsidR="008B5584" w:rsidRPr="00444B02" w:rsidRDefault="00661FC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2</w:t>
                                  </w:r>
                                  <w:r w:rsidR="00BC75B0"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. </w:t>
                                  </w:r>
                                  <w:r w:rsidR="00BC75B0"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ચરોતરની</w:t>
                                  </w:r>
                                  <w:r w:rsidR="00BC75B0"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="00BC75B0"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શાન</w:t>
                                  </w:r>
                                  <w:r w:rsidR="00BC75B0"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="00BC75B0"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રસા</w:t>
                                  </w:r>
                                  <w:r w:rsidR="00BC75B0"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="00BC75B0"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વાળા</w:t>
                                  </w:r>
                                  <w:r w:rsidR="00BC75B0"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="00BC75B0"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બટેકા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B89A5" id="_x0000_s1034" type="#_x0000_t202" style="position:absolute;margin-left:38.05pt;margin-top:194.15pt;width:271.8pt;height:31.2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" filled="f" stroked="f">
                      <v:shadow on="t" color="black" opacity="26214f" origin="-.5" offset="3pt,0"/>
                      <v:textbox>
                        <w:txbxContent>
                          <w:p w14:paraId="6736EFED" w14:textId="5D77B450" w:rsidR="008B5584" w:rsidRPr="00444B02" w:rsidRDefault="00661F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  <w:r w:rsidR="00BC75B0"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="00BC75B0"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ચરોતરની</w:t>
                            </w:r>
                            <w:r w:rsidR="00BC75B0"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BC75B0"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શાન</w:t>
                            </w:r>
                            <w:r w:rsidR="00BC75B0"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BC75B0"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રસા</w:t>
                            </w:r>
                            <w:r w:rsidR="00BC75B0"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BC75B0"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વાળા</w:t>
                            </w:r>
                            <w:r w:rsidR="00BC75B0"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BC75B0"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બટેકા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FCA" w:rsidRPr="00661FCA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01248" behindDoc="1" locked="0" layoutInCell="1" allowOverlap="1" wp14:anchorId="4C02D70E" wp14:editId="250D0C47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4584065</wp:posOffset>
                      </wp:positionV>
                      <wp:extent cx="2407920" cy="396240"/>
                      <wp:effectExtent l="0" t="19050" r="0" b="2286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792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2BB54A31" w14:textId="4D6D909E" w:rsidR="008B5584" w:rsidRPr="00444B02" w:rsidRDefault="00661FC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7</w:t>
                                  </w:r>
                                  <w:r w:rsidR="00BC75B0"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. </w:t>
                                  </w:r>
                                  <w:r w:rsidR="00BC75B0"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સ્વીટ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2D70E" id="_x0000_s1035" type="#_x0000_t202" style="position:absolute;margin-left:38.05pt;margin-top:360.95pt;width:189.6pt;height:31.2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" filled="f" stroked="f">
                      <v:shadow on="t" color="black" opacity="26214f" origin="-.5" offset="3pt,0"/>
                      <v:textbox>
                        <w:txbxContent>
                          <w:p w14:paraId="2BB54A31" w14:textId="4D6D909E" w:rsidR="008B5584" w:rsidRPr="00444B02" w:rsidRDefault="00661F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7</w:t>
                            </w:r>
                            <w:r w:rsidR="00BC75B0"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="00BC75B0"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સ્વીટ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FCA" w:rsidRPr="00661FCA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99200" behindDoc="1" locked="0" layoutInCell="1" allowOverlap="1" wp14:anchorId="66557F5C" wp14:editId="45FF35BD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2099945</wp:posOffset>
                      </wp:positionV>
                      <wp:extent cx="5341620" cy="396240"/>
                      <wp:effectExtent l="0" t="19050" r="0" b="2286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162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6D158087" w14:textId="599C86A3" w:rsidR="008B5584" w:rsidRPr="00444B02" w:rsidRDefault="008B558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1.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સ્પે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.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ચીઝ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મસાલા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રોટલો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(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કાઠિયાવાડી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444B02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પિઝા</w:t>
                                  </w:r>
                                  <w:r w:rsidRPr="00444B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57F5C" id="_x0000_s1036" type="#_x0000_t202" style="position:absolute;margin-left:37.45pt;margin-top:165.35pt;width:420.6pt;height:31.2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" filled="f" stroked="f">
                      <v:shadow on="t" color="black" opacity="26214f" origin="-.5" offset="3pt,0"/>
                      <v:textbox>
                        <w:txbxContent>
                          <w:p w14:paraId="6D158087" w14:textId="599C86A3" w:rsidR="008B5584" w:rsidRPr="00444B02" w:rsidRDefault="008B558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1.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સ્પે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ચીઝ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મસાલા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રોટલો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(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કાઠિયાવાડી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પિઝા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86" w:type="dxa"/>
          </w:tcPr>
          <w:p w14:paraId="2B5CFBAB" w14:textId="36ABB953" w:rsidR="00075F30" w:rsidRPr="00661FCA" w:rsidRDefault="00B97C28">
            <w:pPr>
              <w:rPr>
                <w:rFonts w:ascii="Nirmala UI" w:hAnsi="Nirmala UI" w:cs="Nirmala UI"/>
              </w:rPr>
            </w:pPr>
            <w:r w:rsidRPr="006E7811"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3776" behindDoc="1" locked="0" layoutInCell="1" allowOverlap="1" wp14:anchorId="4C680D8E" wp14:editId="1F6C5570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357505</wp:posOffset>
                      </wp:positionV>
                      <wp:extent cx="2360930" cy="1074420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4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E9E32" w14:textId="77777777" w:rsidR="006E7811" w:rsidRPr="006E7811" w:rsidRDefault="006E7811" w:rsidP="006E78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ઓફર</w:t>
                                  </w:r>
                                  <w:r w:rsidRPr="006E7811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તા</w:t>
                                  </w:r>
                                  <w:r w:rsidRPr="006E7811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. 26-10-2022 </w:t>
                                  </w:r>
                                  <w:r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થી</w:t>
                                  </w:r>
                                  <w:r w:rsidRPr="006E7811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31-10-2022 </w:t>
                                  </w:r>
                                  <w:r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સુધી</w:t>
                                  </w:r>
                                  <w:r w:rsidRPr="006E7811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સાંજે</w:t>
                                  </w:r>
                                  <w:r w:rsidRPr="006E7811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6:00 </w:t>
                                  </w:r>
                                  <w:r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થી</w:t>
                                  </w:r>
                                  <w:r w:rsidRPr="006E7811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10:20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80D8E" id="_x0000_s1037" type="#_x0000_t202" style="position:absolute;margin-left:66.15pt;margin-top:28.15pt;width:185.9pt;height:84.6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" filled="f" stroked="f">
                      <v:textbox>
                        <w:txbxContent>
                          <w:p w14:paraId="362E9E32" w14:textId="77777777" w:rsidR="006E7811" w:rsidRPr="006E7811" w:rsidRDefault="006E7811" w:rsidP="006E7811">
                            <w:pPr>
                              <w:jc w:val="center"/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ઓફર</w:t>
                            </w:r>
                            <w:r w:rsidRPr="006E7811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તા</w:t>
                            </w:r>
                            <w:r w:rsidRPr="006E7811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26-10-2022 </w:t>
                            </w:r>
                            <w:r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થી</w:t>
                            </w:r>
                            <w:r w:rsidRPr="006E7811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31-10-2022 </w:t>
                            </w:r>
                            <w:r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સુધી</w:t>
                            </w:r>
                            <w:r w:rsidRPr="006E7811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સાંજે</w:t>
                            </w:r>
                            <w:r w:rsidRPr="006E7811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6:00 </w:t>
                            </w:r>
                            <w:r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થી</w:t>
                            </w:r>
                            <w:r w:rsidRPr="006E7811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10:20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03F6"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58" behindDoc="1" locked="0" layoutInCell="1" allowOverlap="1" wp14:anchorId="5ED857BE" wp14:editId="5D14C076">
                      <wp:simplePos x="0" y="0"/>
                      <wp:positionH relativeFrom="column">
                        <wp:posOffset>-177166</wp:posOffset>
                      </wp:positionH>
                      <wp:positionV relativeFrom="paragraph">
                        <wp:posOffset>-1242060</wp:posOffset>
                      </wp:positionV>
                      <wp:extent cx="4021361" cy="3512731"/>
                      <wp:effectExtent l="0" t="0" r="132080" b="0"/>
                      <wp:wrapNone/>
                      <wp:docPr id="57" name="Explosion: 14 Point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404388">
                                <a:off x="0" y="0"/>
                                <a:ext cx="4021361" cy="3512731"/>
                              </a:xfrm>
                              <a:prstGeom prst="irregularSeal2">
                                <a:avLst/>
                              </a:prstGeo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136C13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: 14 Points 57" o:spid="_x0000_s1026" type="#_x0000_t72" style="position:absolute;margin-left:-13.95pt;margin-top:-97.8pt;width:316.65pt;height:276.6pt;rotation:-10044060fd;z-index:-2516275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" fillcolor="#0d2b3d [1606]" strokecolor="white [3212]" strokeweight="2.25pt"/>
                  </w:pict>
                </mc:Fallback>
              </mc:AlternateContent>
            </w:r>
            <w:r w:rsidR="009603F6">
              <w:rPr>
                <w:rFonts w:ascii="Nirmala UI" w:hAnsi="Nirmala UI" w:cs="Nirmala UI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0E49F882" wp14:editId="5C3CF50D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2938145</wp:posOffset>
                      </wp:positionV>
                      <wp:extent cx="3032760" cy="1546860"/>
                      <wp:effectExtent l="19050" t="19050" r="15240" b="15240"/>
                      <wp:wrapNone/>
                      <wp:docPr id="60" name="Double Wav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2760" cy="1546860"/>
                              </a:xfrm>
                              <a:prstGeom prst="doubleWav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9CE425" id="_x0000_t188" coordsize="21600,21600" o:spt="188" adj="1404,10800" path="m@43@0c@42@1@41@3@40@0@39@1@38@3@37@0l@30@4c@31@5@32@6@33@4@34@5@35@6@36@4xe">
                      <v:stroke joinstyle="miter"/>
                      <v:formulas>
                        <v:f eqn="val #0"/>
                        <v:f eqn="prod @0 41 9"/>
                        <v:f eqn="prod @0 23 9"/>
                        <v:f eqn="sum 0 0 @2"/>
                        <v:f eqn="sum 21600 0 #0"/>
                        <v:f eqn="sum 21600 0 @1"/>
                        <v:f eqn="sum 21600 0 @3"/>
                        <v:f eqn="sum #1 0 10800"/>
                        <v:f eqn="sum 21600 0 #1"/>
                        <v:f eqn="prod @8 1 3"/>
                        <v:f eqn="prod @8 2 3"/>
                        <v:f eqn="prod @8 4 3"/>
                        <v:f eqn="prod @8 5 3"/>
                        <v:f eqn="prod @8 2 1"/>
                        <v:f eqn="sum 21600 0 @9"/>
                        <v:f eqn="sum 21600 0 @10"/>
                        <v:f eqn="sum 21600 0 @8"/>
                        <v:f eqn="sum 21600 0 @11"/>
                        <v:f eqn="sum 21600 0 @12"/>
                        <v:f eqn="sum 21600 0 @13"/>
                        <v:f eqn="prod #1 1 3"/>
                        <v:f eqn="prod #1 2 3"/>
                        <v:f eqn="prod #1 4 3"/>
                        <v:f eqn="prod #1 5 3"/>
                        <v:f eqn="prod #1 2 1"/>
                        <v:f eqn="sum 21600 0 @20"/>
                        <v:f eqn="sum 21600 0 @21"/>
                        <v:f eqn="sum 21600 0 @22"/>
                        <v:f eqn="sum 21600 0 @23"/>
                        <v:f eqn="sum 21600 0 @24"/>
                        <v:f eqn="if @7 @19 0"/>
                        <v:f eqn="if @7 @18 @20"/>
                        <v:f eqn="if @7 @17 @21"/>
                        <v:f eqn="if @7 @16 #1"/>
                        <v:f eqn="if @7 @15 @22"/>
                        <v:f eqn="if @7 @14 @23"/>
                        <v:f eqn="if @7 21600 @24"/>
                        <v:f eqn="if @7 0 @29"/>
                        <v:f eqn="if @7 @9 @28"/>
                        <v:f eqn="if @7 @10 @27"/>
                        <v:f eqn="if @7 @8 @8"/>
                        <v:f eqn="if @7 @11 @26"/>
                        <v:f eqn="if @7 @12 @25"/>
                        <v:f eqn="if @7 @13 21600"/>
                        <v:f eqn="sum @36 0 @30"/>
                        <v:f eqn="sum @4 0 @0"/>
                        <v:f eqn="max @30 @37"/>
                        <v:f eqn="min @36 @43"/>
                        <v:f eqn="prod @0 2 1"/>
                        <v:f eqn="sum 21600 0 @48"/>
                        <v:f eqn="mid @36 @43"/>
                        <v:f eqn="mid @30 @37"/>
                      </v:formulas>
                      <v:path o:connecttype="custom" o:connectlocs="@40,@0;@51,10800;@33,@4;@50,10800" o:connectangles="270,180,90,0" textboxrect="@46,@48,@47,@49"/>
                      <v:handles>
                        <v:h position="topLeft,#0" yrange="0,2229"/>
                        <v:h position="#1,bottomRight" xrange="8640,12960"/>
                      </v:handles>
                    </v:shapetype>
                    <v:shape id="Double Wave 60" o:spid="_x0000_s1026" type="#_x0000_t188" style="position:absolute;margin-left:60.15pt;margin-top:231.35pt;width:238.8pt;height:121.8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" adj="1350" fillcolor="#4e8542 [3207]" strokecolor="white [3212]" strokeweight="3pt"/>
                  </w:pict>
                </mc:Fallback>
              </mc:AlternateContent>
            </w:r>
          </w:p>
        </w:tc>
      </w:tr>
      <w:tr w:rsidR="009E1382" w:rsidRPr="00661FCA" w14:paraId="237F0C4C" w14:textId="77777777" w:rsidTr="009A7667">
        <w:trPr>
          <w:trHeight w:val="68"/>
          <w:jc w:val="center"/>
        </w:trPr>
        <w:tc>
          <w:tcPr>
            <w:tcW w:w="766" w:type="dxa"/>
            <w:vMerge w:val="restart"/>
          </w:tcPr>
          <w:p w14:paraId="21BCF635" w14:textId="74C761E2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  <w:tc>
          <w:tcPr>
            <w:tcW w:w="3828" w:type="dxa"/>
          </w:tcPr>
          <w:p w14:paraId="693E245F" w14:textId="15A88CE0" w:rsidR="009E1382" w:rsidRPr="00661FCA" w:rsidRDefault="009E1382" w:rsidP="00F50966">
            <w:pPr>
              <w:pStyle w:val="NoSpacing"/>
              <w:rPr>
                <w:rFonts w:ascii="Nirmala UI" w:hAnsi="Nirmala UI" w:cs="Nirmala UI"/>
              </w:rPr>
            </w:pPr>
          </w:p>
        </w:tc>
        <w:tc>
          <w:tcPr>
            <w:tcW w:w="760" w:type="dxa"/>
            <w:vMerge w:val="restart"/>
          </w:tcPr>
          <w:p w14:paraId="1006378B" w14:textId="2FBE31DE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  <w:tc>
          <w:tcPr>
            <w:tcW w:w="6886" w:type="dxa"/>
            <w:vMerge w:val="restart"/>
          </w:tcPr>
          <w:p w14:paraId="598D799B" w14:textId="1C383DDA" w:rsidR="009E1382" w:rsidRPr="00661FCA" w:rsidRDefault="00582DE6" w:rsidP="00582DE6">
            <w:pPr>
              <w:tabs>
                <w:tab w:val="left" w:pos="2688"/>
              </w:tabs>
              <w:rPr>
                <w:rFonts w:ascii="Nirmala UI" w:hAnsi="Nirmala UI" w:cs="Nirmala UI"/>
              </w:rPr>
            </w:pPr>
            <w:r w:rsidRPr="006E7811"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6848" behindDoc="1" locked="0" layoutInCell="1" allowOverlap="1" wp14:anchorId="72F7C4C5" wp14:editId="086CF4EC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4445</wp:posOffset>
                      </wp:positionV>
                      <wp:extent cx="3101340" cy="1404620"/>
                      <wp:effectExtent l="0" t="0" r="0" b="6858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13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03ECF37D" w14:textId="7ECEF58C" w:rsidR="006E7811" w:rsidRPr="006E7811" w:rsidRDefault="00582DE6" w:rsidP="006E78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2DE6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અ</w:t>
                                  </w:r>
                                  <w:r w:rsidR="006E7811" w:rsidRPr="006E7811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નલિમિટેડ</w:t>
                                  </w:r>
                                  <w:r w:rsidR="006E7811"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6E7811" w:rsidRPr="006E7811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ડીશ</w:t>
                                  </w:r>
                                  <w:r w:rsidR="006E7811"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6E7811" w:rsidRPr="006E7811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બુફે</w:t>
                                  </w:r>
                                  <w:r w:rsidR="006E7811"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6E7811" w:rsidRPr="006E7811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ફકત</w:t>
                                  </w:r>
                                  <w:r w:rsidR="006E7811" w:rsidRPr="006E7811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180/-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7C4C5" id="_x0000_s1038" type="#_x0000_t202" style="position:absolute;margin-left:59.85pt;margin-top:.35pt;width:244.2pt;height:110.6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" filled="f" stroked="f">
                      <v:shadow on="t" color="black" opacity="26214f" origin=",-.5" offset="0,3pt"/>
                      <v:textbox style="mso-fit-shape-to-text:t">
                        <w:txbxContent>
                          <w:p w14:paraId="03ECF37D" w14:textId="7ECEF58C" w:rsidR="006E7811" w:rsidRPr="006E7811" w:rsidRDefault="00582DE6" w:rsidP="006E78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DE6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અ</w:t>
                            </w:r>
                            <w:r w:rsidR="006E7811" w:rsidRPr="006E7811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નલિમિટેડ</w:t>
                            </w:r>
                            <w:r w:rsidR="006E7811"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E7811" w:rsidRPr="006E7811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ડીશ</w:t>
                            </w:r>
                            <w:r w:rsidR="006E7811"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E7811" w:rsidRPr="006E7811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બુફે</w:t>
                            </w:r>
                            <w:r w:rsidR="006E7811"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E7811" w:rsidRPr="006E7811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ફકત</w:t>
                            </w:r>
                            <w:r w:rsidR="006E7811" w:rsidRPr="006E7811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180/-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5B0" w:rsidRPr="00661FCA">
              <w:rPr>
                <w:rFonts w:ascii="Nirmala UI" w:hAnsi="Nirmala UI" w:cs="Nirmala U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464C7363" wp14:editId="132DA837">
                      <wp:simplePos x="0" y="0"/>
                      <wp:positionH relativeFrom="column">
                        <wp:posOffset>-3030855</wp:posOffset>
                      </wp:positionH>
                      <wp:positionV relativeFrom="paragraph">
                        <wp:posOffset>-1207135</wp:posOffset>
                      </wp:positionV>
                      <wp:extent cx="4686300" cy="5699760"/>
                      <wp:effectExtent l="57150" t="57150" r="57150" b="533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5699760"/>
                              </a:xfrm>
                              <a:custGeom>
                                <a:avLst/>
                                <a:gdLst>
                                  <a:gd name="connsiteX0" fmla="*/ 0 w 4686300"/>
                                  <a:gd name="connsiteY0" fmla="*/ 0 h 5699760"/>
                                  <a:gd name="connsiteX1" fmla="*/ 445199 w 4686300"/>
                                  <a:gd name="connsiteY1" fmla="*/ 0 h 5699760"/>
                                  <a:gd name="connsiteX2" fmla="*/ 984123 w 4686300"/>
                                  <a:gd name="connsiteY2" fmla="*/ 0 h 5699760"/>
                                  <a:gd name="connsiteX3" fmla="*/ 1523048 w 4686300"/>
                                  <a:gd name="connsiteY3" fmla="*/ 0 h 5699760"/>
                                  <a:gd name="connsiteX4" fmla="*/ 2202561 w 4686300"/>
                                  <a:gd name="connsiteY4" fmla="*/ 0 h 5699760"/>
                                  <a:gd name="connsiteX5" fmla="*/ 2741486 w 4686300"/>
                                  <a:gd name="connsiteY5" fmla="*/ 0 h 5699760"/>
                                  <a:gd name="connsiteX6" fmla="*/ 3233547 w 4686300"/>
                                  <a:gd name="connsiteY6" fmla="*/ 0 h 5699760"/>
                                  <a:gd name="connsiteX7" fmla="*/ 3678745 w 4686300"/>
                                  <a:gd name="connsiteY7" fmla="*/ 0 h 5699760"/>
                                  <a:gd name="connsiteX8" fmla="*/ 4123944 w 4686300"/>
                                  <a:gd name="connsiteY8" fmla="*/ 0 h 5699760"/>
                                  <a:gd name="connsiteX9" fmla="*/ 4686300 w 4686300"/>
                                  <a:gd name="connsiteY9" fmla="*/ 0 h 5699760"/>
                                  <a:gd name="connsiteX10" fmla="*/ 4686300 w 4686300"/>
                                  <a:gd name="connsiteY10" fmla="*/ 455981 h 5699760"/>
                                  <a:gd name="connsiteX11" fmla="*/ 4686300 w 4686300"/>
                                  <a:gd name="connsiteY11" fmla="*/ 854964 h 5699760"/>
                                  <a:gd name="connsiteX12" fmla="*/ 4686300 w 4686300"/>
                                  <a:gd name="connsiteY12" fmla="*/ 1253947 h 5699760"/>
                                  <a:gd name="connsiteX13" fmla="*/ 4686300 w 4686300"/>
                                  <a:gd name="connsiteY13" fmla="*/ 1652930 h 5699760"/>
                                  <a:gd name="connsiteX14" fmla="*/ 4686300 w 4686300"/>
                                  <a:gd name="connsiteY14" fmla="*/ 2051914 h 5699760"/>
                                  <a:gd name="connsiteX15" fmla="*/ 4686300 w 4686300"/>
                                  <a:gd name="connsiteY15" fmla="*/ 2735885 h 5699760"/>
                                  <a:gd name="connsiteX16" fmla="*/ 4686300 w 4686300"/>
                                  <a:gd name="connsiteY16" fmla="*/ 3362858 h 5699760"/>
                                  <a:gd name="connsiteX17" fmla="*/ 4686300 w 4686300"/>
                                  <a:gd name="connsiteY17" fmla="*/ 3932834 h 5699760"/>
                                  <a:gd name="connsiteX18" fmla="*/ 4686300 w 4686300"/>
                                  <a:gd name="connsiteY18" fmla="*/ 4388815 h 5699760"/>
                                  <a:gd name="connsiteX19" fmla="*/ 4686300 w 4686300"/>
                                  <a:gd name="connsiteY19" fmla="*/ 4958791 h 5699760"/>
                                  <a:gd name="connsiteX20" fmla="*/ 4686300 w 4686300"/>
                                  <a:gd name="connsiteY20" fmla="*/ 5699760 h 5699760"/>
                                  <a:gd name="connsiteX21" fmla="*/ 4241102 w 4686300"/>
                                  <a:gd name="connsiteY21" fmla="*/ 5699760 h 5699760"/>
                                  <a:gd name="connsiteX22" fmla="*/ 3702177 w 4686300"/>
                                  <a:gd name="connsiteY22" fmla="*/ 5699760 h 5699760"/>
                                  <a:gd name="connsiteX23" fmla="*/ 3022664 w 4686300"/>
                                  <a:gd name="connsiteY23" fmla="*/ 5699760 h 5699760"/>
                                  <a:gd name="connsiteX24" fmla="*/ 2577465 w 4686300"/>
                                  <a:gd name="connsiteY24" fmla="*/ 5699760 h 5699760"/>
                                  <a:gd name="connsiteX25" fmla="*/ 2038541 w 4686300"/>
                                  <a:gd name="connsiteY25" fmla="*/ 5699760 h 5699760"/>
                                  <a:gd name="connsiteX26" fmla="*/ 1593342 w 4686300"/>
                                  <a:gd name="connsiteY26" fmla="*/ 5699760 h 5699760"/>
                                  <a:gd name="connsiteX27" fmla="*/ 1054418 w 4686300"/>
                                  <a:gd name="connsiteY27" fmla="*/ 5699760 h 5699760"/>
                                  <a:gd name="connsiteX28" fmla="*/ 515493 w 4686300"/>
                                  <a:gd name="connsiteY28" fmla="*/ 5699760 h 5699760"/>
                                  <a:gd name="connsiteX29" fmla="*/ 0 w 4686300"/>
                                  <a:gd name="connsiteY29" fmla="*/ 5699760 h 5699760"/>
                                  <a:gd name="connsiteX30" fmla="*/ 0 w 4686300"/>
                                  <a:gd name="connsiteY30" fmla="*/ 5129784 h 5699760"/>
                                  <a:gd name="connsiteX31" fmla="*/ 0 w 4686300"/>
                                  <a:gd name="connsiteY31" fmla="*/ 4502810 h 5699760"/>
                                  <a:gd name="connsiteX32" fmla="*/ 0 w 4686300"/>
                                  <a:gd name="connsiteY32" fmla="*/ 3818839 h 5699760"/>
                                  <a:gd name="connsiteX33" fmla="*/ 0 w 4686300"/>
                                  <a:gd name="connsiteY33" fmla="*/ 3191866 h 5699760"/>
                                  <a:gd name="connsiteX34" fmla="*/ 0 w 4686300"/>
                                  <a:gd name="connsiteY34" fmla="*/ 2507894 h 5699760"/>
                                  <a:gd name="connsiteX35" fmla="*/ 0 w 4686300"/>
                                  <a:gd name="connsiteY35" fmla="*/ 1994916 h 5699760"/>
                                  <a:gd name="connsiteX36" fmla="*/ 0 w 4686300"/>
                                  <a:gd name="connsiteY36" fmla="*/ 1367942 h 5699760"/>
                                  <a:gd name="connsiteX37" fmla="*/ 0 w 4686300"/>
                                  <a:gd name="connsiteY37" fmla="*/ 854964 h 5699760"/>
                                  <a:gd name="connsiteX38" fmla="*/ 0 w 4686300"/>
                                  <a:gd name="connsiteY38" fmla="*/ 0 h 56997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</a:cxnLst>
                                <a:rect l="l" t="t" r="r" b="b"/>
                                <a:pathLst>
                                  <a:path w="4686300" h="569976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07393" y="-32876"/>
                                      <a:pt x="322844" y="5957"/>
                                      <a:pt x="445199" y="0"/>
                                    </a:cubicBezTo>
                                    <a:cubicBezTo>
                                      <a:pt x="567554" y="-5957"/>
                                      <a:pt x="753898" y="28042"/>
                                      <a:pt x="984123" y="0"/>
                                    </a:cubicBezTo>
                                    <a:cubicBezTo>
                                      <a:pt x="1214348" y="-28042"/>
                                      <a:pt x="1353376" y="32818"/>
                                      <a:pt x="1523048" y="0"/>
                                    </a:cubicBezTo>
                                    <a:cubicBezTo>
                                      <a:pt x="1692721" y="-32818"/>
                                      <a:pt x="2047131" y="59694"/>
                                      <a:pt x="2202561" y="0"/>
                                    </a:cubicBezTo>
                                    <a:cubicBezTo>
                                      <a:pt x="2357991" y="-59694"/>
                                      <a:pt x="2593367" y="34516"/>
                                      <a:pt x="2741486" y="0"/>
                                    </a:cubicBezTo>
                                    <a:cubicBezTo>
                                      <a:pt x="2889606" y="-34516"/>
                                      <a:pt x="3036090" y="11072"/>
                                      <a:pt x="3233547" y="0"/>
                                    </a:cubicBezTo>
                                    <a:cubicBezTo>
                                      <a:pt x="3431004" y="-11072"/>
                                      <a:pt x="3569937" y="46421"/>
                                      <a:pt x="3678745" y="0"/>
                                    </a:cubicBezTo>
                                    <a:cubicBezTo>
                                      <a:pt x="3787553" y="-46421"/>
                                      <a:pt x="4000600" y="3156"/>
                                      <a:pt x="4123944" y="0"/>
                                    </a:cubicBezTo>
                                    <a:cubicBezTo>
                                      <a:pt x="4247288" y="-3156"/>
                                      <a:pt x="4459084" y="21733"/>
                                      <a:pt x="4686300" y="0"/>
                                    </a:cubicBezTo>
                                    <a:cubicBezTo>
                                      <a:pt x="4707466" y="99090"/>
                                      <a:pt x="4681394" y="347791"/>
                                      <a:pt x="4686300" y="455981"/>
                                    </a:cubicBezTo>
                                    <a:cubicBezTo>
                                      <a:pt x="4691206" y="564171"/>
                                      <a:pt x="4661922" y="728503"/>
                                      <a:pt x="4686300" y="854964"/>
                                    </a:cubicBezTo>
                                    <a:cubicBezTo>
                                      <a:pt x="4710678" y="981425"/>
                                      <a:pt x="4680802" y="1159079"/>
                                      <a:pt x="4686300" y="1253947"/>
                                    </a:cubicBezTo>
                                    <a:cubicBezTo>
                                      <a:pt x="4691798" y="1348815"/>
                                      <a:pt x="4654895" y="1457664"/>
                                      <a:pt x="4686300" y="1652930"/>
                                    </a:cubicBezTo>
                                    <a:cubicBezTo>
                                      <a:pt x="4717705" y="1848196"/>
                                      <a:pt x="4650565" y="1939125"/>
                                      <a:pt x="4686300" y="2051914"/>
                                    </a:cubicBezTo>
                                    <a:cubicBezTo>
                                      <a:pt x="4722035" y="2164703"/>
                                      <a:pt x="4652943" y="2532106"/>
                                      <a:pt x="4686300" y="2735885"/>
                                    </a:cubicBezTo>
                                    <a:cubicBezTo>
                                      <a:pt x="4719657" y="2939664"/>
                                      <a:pt x="4616763" y="3154533"/>
                                      <a:pt x="4686300" y="3362858"/>
                                    </a:cubicBezTo>
                                    <a:cubicBezTo>
                                      <a:pt x="4755837" y="3571183"/>
                                      <a:pt x="4622416" y="3765556"/>
                                      <a:pt x="4686300" y="3932834"/>
                                    </a:cubicBezTo>
                                    <a:cubicBezTo>
                                      <a:pt x="4750184" y="4100112"/>
                                      <a:pt x="4654123" y="4212089"/>
                                      <a:pt x="4686300" y="4388815"/>
                                    </a:cubicBezTo>
                                    <a:cubicBezTo>
                                      <a:pt x="4718477" y="4565541"/>
                                      <a:pt x="4685881" y="4721775"/>
                                      <a:pt x="4686300" y="4958791"/>
                                    </a:cubicBezTo>
                                    <a:cubicBezTo>
                                      <a:pt x="4686719" y="5195807"/>
                                      <a:pt x="4660117" y="5542440"/>
                                      <a:pt x="4686300" y="5699760"/>
                                    </a:cubicBezTo>
                                    <a:cubicBezTo>
                                      <a:pt x="4517027" y="5709552"/>
                                      <a:pt x="4413067" y="5646980"/>
                                      <a:pt x="4241102" y="5699760"/>
                                    </a:cubicBezTo>
                                    <a:cubicBezTo>
                                      <a:pt x="4069137" y="5752540"/>
                                      <a:pt x="3878793" y="5651325"/>
                                      <a:pt x="3702177" y="5699760"/>
                                    </a:cubicBezTo>
                                    <a:cubicBezTo>
                                      <a:pt x="3525562" y="5748195"/>
                                      <a:pt x="3356185" y="5639345"/>
                                      <a:pt x="3022664" y="5699760"/>
                                    </a:cubicBezTo>
                                    <a:cubicBezTo>
                                      <a:pt x="2689143" y="5760175"/>
                                      <a:pt x="2774918" y="5672019"/>
                                      <a:pt x="2577465" y="5699760"/>
                                    </a:cubicBezTo>
                                    <a:cubicBezTo>
                                      <a:pt x="2380012" y="5727501"/>
                                      <a:pt x="2275930" y="5635715"/>
                                      <a:pt x="2038541" y="5699760"/>
                                    </a:cubicBezTo>
                                    <a:cubicBezTo>
                                      <a:pt x="1801152" y="5763805"/>
                                      <a:pt x="1706078" y="5675740"/>
                                      <a:pt x="1593342" y="5699760"/>
                                    </a:cubicBezTo>
                                    <a:cubicBezTo>
                                      <a:pt x="1480606" y="5723780"/>
                                      <a:pt x="1187050" y="5663292"/>
                                      <a:pt x="1054418" y="5699760"/>
                                    </a:cubicBezTo>
                                    <a:cubicBezTo>
                                      <a:pt x="921786" y="5736228"/>
                                      <a:pt x="670992" y="5660859"/>
                                      <a:pt x="515493" y="5699760"/>
                                    </a:cubicBezTo>
                                    <a:cubicBezTo>
                                      <a:pt x="359995" y="5738661"/>
                                      <a:pt x="222821" y="5668068"/>
                                      <a:pt x="0" y="5699760"/>
                                    </a:cubicBezTo>
                                    <a:cubicBezTo>
                                      <a:pt x="-46700" y="5569116"/>
                                      <a:pt x="18575" y="5303919"/>
                                      <a:pt x="0" y="5129784"/>
                                    </a:cubicBezTo>
                                    <a:cubicBezTo>
                                      <a:pt x="-18575" y="4955649"/>
                                      <a:pt x="51886" y="4638935"/>
                                      <a:pt x="0" y="4502810"/>
                                    </a:cubicBezTo>
                                    <a:cubicBezTo>
                                      <a:pt x="-51886" y="4366685"/>
                                      <a:pt x="14406" y="3999004"/>
                                      <a:pt x="0" y="3818839"/>
                                    </a:cubicBezTo>
                                    <a:cubicBezTo>
                                      <a:pt x="-14406" y="3638674"/>
                                      <a:pt x="60756" y="3347914"/>
                                      <a:pt x="0" y="3191866"/>
                                    </a:cubicBezTo>
                                    <a:cubicBezTo>
                                      <a:pt x="-60756" y="3035818"/>
                                      <a:pt x="55051" y="2649691"/>
                                      <a:pt x="0" y="2507894"/>
                                    </a:cubicBezTo>
                                    <a:cubicBezTo>
                                      <a:pt x="-55051" y="2366097"/>
                                      <a:pt x="56939" y="2126561"/>
                                      <a:pt x="0" y="1994916"/>
                                    </a:cubicBezTo>
                                    <a:cubicBezTo>
                                      <a:pt x="-56939" y="1863271"/>
                                      <a:pt x="25358" y="1629903"/>
                                      <a:pt x="0" y="1367942"/>
                                    </a:cubicBezTo>
                                    <a:cubicBezTo>
                                      <a:pt x="-25358" y="1105981"/>
                                      <a:pt x="58646" y="959346"/>
                                      <a:pt x="0" y="854964"/>
                                    </a:cubicBezTo>
                                    <a:cubicBezTo>
                                      <a:pt x="-58646" y="750582"/>
                                      <a:pt x="25558" y="329916"/>
                                      <a:pt x="0" y="0"/>
                                    </a:cubicBezTo>
                                    <a:close/>
                                  </a:path>
                                  <a:path w="4686300" h="569976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50412" y="-63816"/>
                                      <a:pt x="411216" y="47471"/>
                                      <a:pt x="538925" y="0"/>
                                    </a:cubicBezTo>
                                    <a:cubicBezTo>
                                      <a:pt x="666634" y="-47471"/>
                                      <a:pt x="931470" y="7366"/>
                                      <a:pt x="1124712" y="0"/>
                                    </a:cubicBezTo>
                                    <a:cubicBezTo>
                                      <a:pt x="1317954" y="-7366"/>
                                      <a:pt x="1463940" y="42031"/>
                                      <a:pt x="1569910" y="0"/>
                                    </a:cubicBezTo>
                                    <a:cubicBezTo>
                                      <a:pt x="1675880" y="-42031"/>
                                      <a:pt x="1823227" y="26697"/>
                                      <a:pt x="2015109" y="0"/>
                                    </a:cubicBezTo>
                                    <a:cubicBezTo>
                                      <a:pt x="2206991" y="-26697"/>
                                      <a:pt x="2368529" y="28439"/>
                                      <a:pt x="2600896" y="0"/>
                                    </a:cubicBezTo>
                                    <a:cubicBezTo>
                                      <a:pt x="2833263" y="-28439"/>
                                      <a:pt x="2970815" y="25258"/>
                                      <a:pt x="3233547" y="0"/>
                                    </a:cubicBezTo>
                                    <a:cubicBezTo>
                                      <a:pt x="3496279" y="-25258"/>
                                      <a:pt x="3641698" y="22673"/>
                                      <a:pt x="3819334" y="0"/>
                                    </a:cubicBezTo>
                                    <a:cubicBezTo>
                                      <a:pt x="3996970" y="-22673"/>
                                      <a:pt x="4360772" y="91022"/>
                                      <a:pt x="4686300" y="0"/>
                                    </a:cubicBezTo>
                                    <a:cubicBezTo>
                                      <a:pt x="4692160" y="124516"/>
                                      <a:pt x="4641279" y="225768"/>
                                      <a:pt x="4686300" y="398983"/>
                                    </a:cubicBezTo>
                                    <a:cubicBezTo>
                                      <a:pt x="4731321" y="572198"/>
                                      <a:pt x="4639467" y="712566"/>
                                      <a:pt x="4686300" y="854964"/>
                                    </a:cubicBezTo>
                                    <a:cubicBezTo>
                                      <a:pt x="4733133" y="997362"/>
                                      <a:pt x="4663868" y="1173052"/>
                                      <a:pt x="4686300" y="1310945"/>
                                    </a:cubicBezTo>
                                    <a:cubicBezTo>
                                      <a:pt x="4708732" y="1448838"/>
                                      <a:pt x="4678402" y="1617334"/>
                                      <a:pt x="4686300" y="1709928"/>
                                    </a:cubicBezTo>
                                    <a:cubicBezTo>
                                      <a:pt x="4694198" y="1802522"/>
                                      <a:pt x="4678741" y="2042308"/>
                                      <a:pt x="4686300" y="2165909"/>
                                    </a:cubicBezTo>
                                    <a:cubicBezTo>
                                      <a:pt x="4693859" y="2289510"/>
                                      <a:pt x="4655971" y="2555017"/>
                                      <a:pt x="4686300" y="2849880"/>
                                    </a:cubicBezTo>
                                    <a:cubicBezTo>
                                      <a:pt x="4716629" y="3144743"/>
                                      <a:pt x="4649004" y="3198717"/>
                                      <a:pt x="4686300" y="3362858"/>
                                    </a:cubicBezTo>
                                    <a:cubicBezTo>
                                      <a:pt x="4723596" y="3526999"/>
                                      <a:pt x="4672914" y="3768194"/>
                                      <a:pt x="4686300" y="3989832"/>
                                    </a:cubicBezTo>
                                    <a:cubicBezTo>
                                      <a:pt x="4699686" y="4211470"/>
                                      <a:pt x="4651752" y="4287509"/>
                                      <a:pt x="4686300" y="4559808"/>
                                    </a:cubicBezTo>
                                    <a:cubicBezTo>
                                      <a:pt x="4720848" y="4832107"/>
                                      <a:pt x="4629466" y="4999578"/>
                                      <a:pt x="4686300" y="5186782"/>
                                    </a:cubicBezTo>
                                    <a:cubicBezTo>
                                      <a:pt x="4743134" y="5373986"/>
                                      <a:pt x="4663973" y="5541064"/>
                                      <a:pt x="4686300" y="5699760"/>
                                    </a:cubicBezTo>
                                    <a:cubicBezTo>
                                      <a:pt x="4526980" y="5767795"/>
                                      <a:pt x="4282200" y="5670175"/>
                                      <a:pt x="4006787" y="5699760"/>
                                    </a:cubicBezTo>
                                    <a:cubicBezTo>
                                      <a:pt x="3731374" y="5729345"/>
                                      <a:pt x="3647514" y="5649716"/>
                                      <a:pt x="3467862" y="5699760"/>
                                    </a:cubicBezTo>
                                    <a:cubicBezTo>
                                      <a:pt x="3288211" y="5749804"/>
                                      <a:pt x="2972855" y="5693640"/>
                                      <a:pt x="2788349" y="5699760"/>
                                    </a:cubicBezTo>
                                    <a:cubicBezTo>
                                      <a:pt x="2603843" y="5705880"/>
                                      <a:pt x="2450566" y="5646647"/>
                                      <a:pt x="2343150" y="5699760"/>
                                    </a:cubicBezTo>
                                    <a:cubicBezTo>
                                      <a:pt x="2235734" y="5752873"/>
                                      <a:pt x="1949948" y="5650372"/>
                                      <a:pt x="1710500" y="5699760"/>
                                    </a:cubicBezTo>
                                    <a:cubicBezTo>
                                      <a:pt x="1471052" y="5749148"/>
                                      <a:pt x="1401233" y="5678757"/>
                                      <a:pt x="1171575" y="5699760"/>
                                    </a:cubicBezTo>
                                    <a:cubicBezTo>
                                      <a:pt x="941918" y="5720763"/>
                                      <a:pt x="933086" y="5687904"/>
                                      <a:pt x="726377" y="5699760"/>
                                    </a:cubicBezTo>
                                    <a:cubicBezTo>
                                      <a:pt x="519668" y="5711616"/>
                                      <a:pt x="150584" y="5629550"/>
                                      <a:pt x="0" y="5699760"/>
                                    </a:cubicBezTo>
                                    <a:cubicBezTo>
                                      <a:pt x="-54284" y="5466351"/>
                                      <a:pt x="64182" y="5270444"/>
                                      <a:pt x="0" y="5129784"/>
                                    </a:cubicBezTo>
                                    <a:cubicBezTo>
                                      <a:pt x="-64182" y="4989124"/>
                                      <a:pt x="2182" y="4667583"/>
                                      <a:pt x="0" y="4502810"/>
                                    </a:cubicBezTo>
                                    <a:cubicBezTo>
                                      <a:pt x="-2182" y="4338037"/>
                                      <a:pt x="34932" y="4266899"/>
                                      <a:pt x="0" y="4046830"/>
                                    </a:cubicBezTo>
                                    <a:cubicBezTo>
                                      <a:pt x="-34932" y="3826761"/>
                                      <a:pt x="28987" y="3627593"/>
                                      <a:pt x="0" y="3419856"/>
                                    </a:cubicBezTo>
                                    <a:cubicBezTo>
                                      <a:pt x="-28987" y="3212119"/>
                                      <a:pt x="40167" y="3064359"/>
                                      <a:pt x="0" y="2906878"/>
                                    </a:cubicBezTo>
                                    <a:cubicBezTo>
                                      <a:pt x="-40167" y="2749397"/>
                                      <a:pt x="37622" y="2686494"/>
                                      <a:pt x="0" y="2507894"/>
                                    </a:cubicBezTo>
                                    <a:cubicBezTo>
                                      <a:pt x="-37622" y="2329294"/>
                                      <a:pt x="33409" y="2173854"/>
                                      <a:pt x="0" y="1937918"/>
                                    </a:cubicBezTo>
                                    <a:cubicBezTo>
                                      <a:pt x="-33409" y="1701982"/>
                                      <a:pt x="57104" y="1469695"/>
                                      <a:pt x="0" y="1310945"/>
                                    </a:cubicBezTo>
                                    <a:cubicBezTo>
                                      <a:pt x="-57104" y="1152195"/>
                                      <a:pt x="9459" y="782903"/>
                                      <a:pt x="0" y="626974"/>
                                    </a:cubicBezTo>
                                    <a:cubicBezTo>
                                      <a:pt x="-9459" y="471045"/>
                                      <a:pt x="3878" y="149573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1894357731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FD4C98" w14:textId="6BF7ED91" w:rsidR="00EB6055" w:rsidRPr="00EB6055" w:rsidRDefault="00EB6055" w:rsidP="00EB6055">
                                  <w:pPr>
                                    <w:jc w:val="center"/>
                                    <w:rPr>
                                      <w:rFonts w:ascii="Segoe UI Emoji" w:hAnsi="Segoe UI Emoj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C7363" id="Rectangle 3" o:spid="_x0000_s1039" style="position:absolute;margin-left:-238.65pt;margin-top:-95.05pt;width:369pt;height:448.8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" fillcolor="#1a1710 [334]" strokecolor="white [3212]" strokeweight="3pt">
                      <v:textbox>
                        <w:txbxContent>
                          <w:p w14:paraId="23FD4C98" w14:textId="6BF7ED91" w:rsidR="00EB6055" w:rsidRPr="00EB6055" w:rsidRDefault="00EB6055" w:rsidP="00EB6055">
                            <w:pPr>
                              <w:jc w:val="center"/>
                              <w:rPr>
                                <w:rFonts w:ascii="Segoe UI Emoji" w:hAnsi="Segoe UI Emoj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E1382" w:rsidRPr="00661FCA" w14:paraId="0F7D4631" w14:textId="77777777" w:rsidTr="009A7667">
        <w:trPr>
          <w:trHeight w:val="288"/>
          <w:jc w:val="center"/>
        </w:trPr>
        <w:tc>
          <w:tcPr>
            <w:tcW w:w="766" w:type="dxa"/>
            <w:vMerge/>
          </w:tcPr>
          <w:p w14:paraId="0AE4FB11" w14:textId="77777777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  <w:tc>
          <w:tcPr>
            <w:tcW w:w="3828" w:type="dxa"/>
          </w:tcPr>
          <w:p w14:paraId="0D80721A" w14:textId="090BBAF9" w:rsidR="009E1382" w:rsidRPr="00661FCA" w:rsidRDefault="009E1382" w:rsidP="00F50966">
            <w:pPr>
              <w:pStyle w:val="NoSpacing"/>
              <w:rPr>
                <w:rFonts w:ascii="Nirmala UI" w:hAnsi="Nirmala UI" w:cs="Nirmala UI"/>
              </w:rPr>
            </w:pPr>
          </w:p>
        </w:tc>
        <w:tc>
          <w:tcPr>
            <w:tcW w:w="760" w:type="dxa"/>
            <w:vMerge/>
          </w:tcPr>
          <w:p w14:paraId="13A60865" w14:textId="77777777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  <w:tc>
          <w:tcPr>
            <w:tcW w:w="6886" w:type="dxa"/>
            <w:vMerge/>
          </w:tcPr>
          <w:p w14:paraId="639CBFF7" w14:textId="77777777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</w:tr>
    </w:tbl>
    <w:p w14:paraId="4D670F4E" w14:textId="42353973" w:rsidR="009E1382" w:rsidRPr="00661FCA" w:rsidRDefault="00E10107">
      <w:pPr>
        <w:rPr>
          <w:rFonts w:ascii="Nirmala UI" w:hAnsi="Nirmala UI" w:cs="Nirmala UI"/>
          <w:sz w:val="16"/>
        </w:rPr>
        <w:sectPr w:rsidR="009E1382" w:rsidRPr="00661FCA" w:rsidSect="00763A54">
          <w:headerReference w:type="default" r:id="rId10"/>
          <w:pgSz w:w="12240" w:h="15840"/>
          <w:pgMar w:top="0" w:right="0" w:bottom="0" w:left="0" w:header="357" w:footer="357" w:gutter="0"/>
          <w:cols w:space="720"/>
          <w:docGrid w:linePitch="360"/>
        </w:sectPr>
      </w:pPr>
      <w:r w:rsidRPr="00661FCA">
        <w:rPr>
          <w:rFonts w:ascii="Nirmala UI" w:hAnsi="Nirmala UI" w:cs="Nirmala UI"/>
          <w:noProof/>
        </w:rPr>
        <w:drawing>
          <wp:anchor distT="0" distB="0" distL="114300" distR="114300" simplePos="0" relativeHeight="251732992" behindDoc="1" locked="0" layoutInCell="1" allowOverlap="1" wp14:anchorId="3EBA0B20" wp14:editId="0C60C2A8">
            <wp:simplePos x="0" y="0"/>
            <wp:positionH relativeFrom="margin">
              <wp:align>center</wp:align>
            </wp:positionH>
            <wp:positionV relativeFrom="paragraph">
              <wp:posOffset>1199515</wp:posOffset>
            </wp:positionV>
            <wp:extent cx="1234440" cy="1234440"/>
            <wp:effectExtent l="0" t="0" r="0" b="0"/>
            <wp:wrapNone/>
            <wp:docPr id="195" name="Picture 195" descr="ForkAndKn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02" descr="ForkAndKni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74" r="-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76A" w:rsidRPr="00661FCA">
        <w:rPr>
          <w:rFonts w:ascii="Nirmala UI" w:hAnsi="Nirmala UI" w:cs="Nirmala UI"/>
          <w:b/>
          <w:bCs/>
          <w:noProof/>
          <w:color w:val="323232" w:themeColor="text2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213DE57A" wp14:editId="5648729C">
                <wp:simplePos x="0" y="0"/>
                <wp:positionH relativeFrom="column">
                  <wp:posOffset>396240</wp:posOffset>
                </wp:positionH>
                <wp:positionV relativeFrom="page">
                  <wp:posOffset>339090</wp:posOffset>
                </wp:positionV>
                <wp:extent cx="3710940" cy="1131570"/>
                <wp:effectExtent l="0" t="19050" r="22860" b="304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1131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6303A6" w14:textId="1009EE6D" w:rsidR="00763A54" w:rsidRPr="005B176A" w:rsidRDefault="00763A54">
                            <w:pPr>
                              <w:rPr>
                                <w:color w:val="761E28" w:themeColor="accent2" w:themeShade="BF"/>
                                <w:sz w:val="28"/>
                                <w:szCs w:val="28"/>
                              </w:rPr>
                            </w:pPr>
                            <w:r w:rsidRPr="005B176A">
                              <w:rPr>
                                <w:rFonts w:ascii="Nirmala UI" w:hAnsi="Nirmala UI" w:cs="Nirmala UI"/>
                                <w:b/>
                                <w:bCs/>
                                <w:color w:val="761E28" w:themeColor="accent2" w:themeShade="BF"/>
                                <w:sz w:val="144"/>
                                <w:szCs w:val="144"/>
                              </w:rPr>
                              <w:t>ડંકાવાલા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E57A" id="_x0000_s1040" type="#_x0000_t202" style="position:absolute;margin-left:31.2pt;margin-top:26.7pt;width:292.2pt;height:89.1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" filled="f" stroked="f">
                <v:shadow on="t" color="black" opacity="26214f" origin="-.5" offset="3pt,0"/>
                <v:textbox>
                  <w:txbxContent>
                    <w:p w14:paraId="2D6303A6" w14:textId="1009EE6D" w:rsidR="00763A54" w:rsidRPr="005B176A" w:rsidRDefault="00763A54">
                      <w:pPr>
                        <w:rPr>
                          <w:color w:val="761E28" w:themeColor="accent2" w:themeShade="BF"/>
                          <w:sz w:val="28"/>
                          <w:szCs w:val="28"/>
                        </w:rPr>
                      </w:pPr>
                      <w:r w:rsidRPr="005B176A">
                        <w:rPr>
                          <w:rFonts w:ascii="Nirmala UI" w:hAnsi="Nirmala UI" w:cs="Nirmala UI"/>
                          <w:b/>
                          <w:bCs/>
                          <w:color w:val="761E28" w:themeColor="accent2" w:themeShade="BF"/>
                          <w:sz w:val="144"/>
                          <w:szCs w:val="144"/>
                        </w:rPr>
                        <w:t>ડંકાવાલા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176A"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BB9F716" wp14:editId="2504F690">
                <wp:simplePos x="0" y="0"/>
                <wp:positionH relativeFrom="column">
                  <wp:posOffset>2827020</wp:posOffset>
                </wp:positionH>
                <wp:positionV relativeFrom="paragraph">
                  <wp:posOffset>2479675</wp:posOffset>
                </wp:positionV>
                <wp:extent cx="4716780" cy="1653540"/>
                <wp:effectExtent l="19050" t="38100" r="45720" b="60960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1653540"/>
                        </a:xfrm>
                        <a:custGeom>
                          <a:avLst/>
                          <a:gdLst>
                            <a:gd name="connsiteX0" fmla="*/ 0 w 4716780"/>
                            <a:gd name="connsiteY0" fmla="*/ 405762 h 1653540"/>
                            <a:gd name="connsiteX1" fmla="*/ 572471 w 4716780"/>
                            <a:gd name="connsiteY1" fmla="*/ 405762 h 1653540"/>
                            <a:gd name="connsiteX2" fmla="*/ 1017726 w 4716780"/>
                            <a:gd name="connsiteY2" fmla="*/ 405762 h 1653540"/>
                            <a:gd name="connsiteX3" fmla="*/ 1632603 w 4716780"/>
                            <a:gd name="connsiteY3" fmla="*/ 405762 h 1653540"/>
                            <a:gd name="connsiteX4" fmla="*/ 2162669 w 4716780"/>
                            <a:gd name="connsiteY4" fmla="*/ 405762 h 1653540"/>
                            <a:gd name="connsiteX5" fmla="*/ 2607924 w 4716780"/>
                            <a:gd name="connsiteY5" fmla="*/ 405762 h 1653540"/>
                            <a:gd name="connsiteX6" fmla="*/ 3137990 w 4716780"/>
                            <a:gd name="connsiteY6" fmla="*/ 405762 h 1653540"/>
                            <a:gd name="connsiteX7" fmla="*/ 3710461 w 4716780"/>
                            <a:gd name="connsiteY7" fmla="*/ 405762 h 1653540"/>
                            <a:gd name="connsiteX8" fmla="*/ 4240527 w 4716780"/>
                            <a:gd name="connsiteY8" fmla="*/ 405762 h 1653540"/>
                            <a:gd name="connsiteX9" fmla="*/ 4240527 w 4716780"/>
                            <a:gd name="connsiteY9" fmla="*/ 0 h 1653540"/>
                            <a:gd name="connsiteX10" fmla="*/ 4464366 w 4716780"/>
                            <a:gd name="connsiteY10" fmla="*/ 388582 h 1653540"/>
                            <a:gd name="connsiteX11" fmla="*/ 4716780 w 4716780"/>
                            <a:gd name="connsiteY11" fmla="*/ 826770 h 1653540"/>
                            <a:gd name="connsiteX12" fmla="*/ 4488179 w 4716780"/>
                            <a:gd name="connsiteY12" fmla="*/ 1223620 h 1653540"/>
                            <a:gd name="connsiteX13" fmla="*/ 4240527 w 4716780"/>
                            <a:gd name="connsiteY13" fmla="*/ 1653540 h 1653540"/>
                            <a:gd name="connsiteX14" fmla="*/ 4240527 w 4716780"/>
                            <a:gd name="connsiteY14" fmla="*/ 1247778 h 1653540"/>
                            <a:gd name="connsiteX15" fmla="*/ 3710461 w 4716780"/>
                            <a:gd name="connsiteY15" fmla="*/ 1247778 h 1653540"/>
                            <a:gd name="connsiteX16" fmla="*/ 3307611 w 4716780"/>
                            <a:gd name="connsiteY16" fmla="*/ 1247778 h 1653540"/>
                            <a:gd name="connsiteX17" fmla="*/ 2777545 w 4716780"/>
                            <a:gd name="connsiteY17" fmla="*/ 1247778 h 1653540"/>
                            <a:gd name="connsiteX18" fmla="*/ 2247479 w 4716780"/>
                            <a:gd name="connsiteY18" fmla="*/ 1247778 h 1653540"/>
                            <a:gd name="connsiteX19" fmla="*/ 1759819 w 4716780"/>
                            <a:gd name="connsiteY19" fmla="*/ 1247778 h 1653540"/>
                            <a:gd name="connsiteX20" fmla="*/ 1187348 w 4716780"/>
                            <a:gd name="connsiteY20" fmla="*/ 1247778 h 1653540"/>
                            <a:gd name="connsiteX21" fmla="*/ 742092 w 4716780"/>
                            <a:gd name="connsiteY21" fmla="*/ 1247778 h 1653540"/>
                            <a:gd name="connsiteX22" fmla="*/ 0 w 4716780"/>
                            <a:gd name="connsiteY22" fmla="*/ 1247778 h 1653540"/>
                            <a:gd name="connsiteX23" fmla="*/ 0 w 4716780"/>
                            <a:gd name="connsiteY23" fmla="*/ 809930 h 1653540"/>
                            <a:gd name="connsiteX24" fmla="*/ 0 w 4716780"/>
                            <a:gd name="connsiteY24" fmla="*/ 405762 h 1653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16780" h="1653540" fill="none" extrusionOk="0">
                              <a:moveTo>
                                <a:pt x="0" y="405762"/>
                              </a:moveTo>
                              <a:cubicBezTo>
                                <a:pt x="127473" y="363885"/>
                                <a:pt x="351625" y="432715"/>
                                <a:pt x="572471" y="405762"/>
                              </a:cubicBezTo>
                              <a:cubicBezTo>
                                <a:pt x="793317" y="378809"/>
                                <a:pt x="864337" y="418929"/>
                                <a:pt x="1017726" y="405762"/>
                              </a:cubicBezTo>
                              <a:cubicBezTo>
                                <a:pt x="1171115" y="392595"/>
                                <a:pt x="1426427" y="459196"/>
                                <a:pt x="1632603" y="405762"/>
                              </a:cubicBezTo>
                              <a:cubicBezTo>
                                <a:pt x="1838779" y="352328"/>
                                <a:pt x="1945637" y="425073"/>
                                <a:pt x="2162669" y="405762"/>
                              </a:cubicBezTo>
                              <a:cubicBezTo>
                                <a:pt x="2379701" y="386451"/>
                                <a:pt x="2475659" y="426137"/>
                                <a:pt x="2607924" y="405762"/>
                              </a:cubicBezTo>
                              <a:cubicBezTo>
                                <a:pt x="2740190" y="385387"/>
                                <a:pt x="2963635" y="423359"/>
                                <a:pt x="3137990" y="405762"/>
                              </a:cubicBezTo>
                              <a:cubicBezTo>
                                <a:pt x="3312345" y="388165"/>
                                <a:pt x="3486653" y="429389"/>
                                <a:pt x="3710461" y="405762"/>
                              </a:cubicBezTo>
                              <a:cubicBezTo>
                                <a:pt x="3934269" y="382135"/>
                                <a:pt x="4002928" y="451242"/>
                                <a:pt x="4240527" y="405762"/>
                              </a:cubicBezTo>
                              <a:cubicBezTo>
                                <a:pt x="4201132" y="276492"/>
                                <a:pt x="4272025" y="112695"/>
                                <a:pt x="4240527" y="0"/>
                              </a:cubicBezTo>
                              <a:cubicBezTo>
                                <a:pt x="4343789" y="118802"/>
                                <a:pt x="4386792" y="268069"/>
                                <a:pt x="4464366" y="388582"/>
                              </a:cubicBezTo>
                              <a:cubicBezTo>
                                <a:pt x="4541940" y="509095"/>
                                <a:pt x="4589110" y="668905"/>
                                <a:pt x="4716780" y="826770"/>
                              </a:cubicBezTo>
                              <a:cubicBezTo>
                                <a:pt x="4664138" y="950896"/>
                                <a:pt x="4532005" y="1108899"/>
                                <a:pt x="4488179" y="1223620"/>
                              </a:cubicBezTo>
                              <a:cubicBezTo>
                                <a:pt x="4444352" y="1338341"/>
                                <a:pt x="4282149" y="1477968"/>
                                <a:pt x="4240527" y="1653540"/>
                              </a:cubicBezTo>
                              <a:cubicBezTo>
                                <a:pt x="4199850" y="1509500"/>
                                <a:pt x="4253943" y="1424355"/>
                                <a:pt x="4240527" y="1247778"/>
                              </a:cubicBezTo>
                              <a:cubicBezTo>
                                <a:pt x="4030925" y="1294441"/>
                                <a:pt x="3833937" y="1241572"/>
                                <a:pt x="3710461" y="1247778"/>
                              </a:cubicBezTo>
                              <a:cubicBezTo>
                                <a:pt x="3586985" y="1253984"/>
                                <a:pt x="3418915" y="1233001"/>
                                <a:pt x="3307611" y="1247778"/>
                              </a:cubicBezTo>
                              <a:cubicBezTo>
                                <a:pt x="3196307" y="1262555"/>
                                <a:pt x="2990731" y="1238105"/>
                                <a:pt x="2777545" y="1247778"/>
                              </a:cubicBezTo>
                              <a:cubicBezTo>
                                <a:pt x="2564359" y="1257451"/>
                                <a:pt x="2489788" y="1228377"/>
                                <a:pt x="2247479" y="1247778"/>
                              </a:cubicBezTo>
                              <a:cubicBezTo>
                                <a:pt x="2005170" y="1267179"/>
                                <a:pt x="1924572" y="1195099"/>
                                <a:pt x="1759819" y="1247778"/>
                              </a:cubicBezTo>
                              <a:cubicBezTo>
                                <a:pt x="1595066" y="1300457"/>
                                <a:pt x="1436733" y="1231963"/>
                                <a:pt x="1187348" y="1247778"/>
                              </a:cubicBezTo>
                              <a:cubicBezTo>
                                <a:pt x="937963" y="1263593"/>
                                <a:pt x="876820" y="1202821"/>
                                <a:pt x="742092" y="1247778"/>
                              </a:cubicBezTo>
                              <a:cubicBezTo>
                                <a:pt x="607364" y="1292735"/>
                                <a:pt x="299923" y="1208962"/>
                                <a:pt x="0" y="1247778"/>
                              </a:cubicBezTo>
                              <a:cubicBezTo>
                                <a:pt x="-33760" y="1038144"/>
                                <a:pt x="17316" y="1016293"/>
                                <a:pt x="0" y="809930"/>
                              </a:cubicBezTo>
                              <a:cubicBezTo>
                                <a:pt x="-17316" y="603567"/>
                                <a:pt x="31788" y="569321"/>
                                <a:pt x="0" y="405762"/>
                              </a:cubicBezTo>
                              <a:close/>
                            </a:path>
                            <a:path w="4716780" h="1653540" stroke="0" extrusionOk="0">
                              <a:moveTo>
                                <a:pt x="0" y="405762"/>
                              </a:moveTo>
                              <a:cubicBezTo>
                                <a:pt x="170694" y="398973"/>
                                <a:pt x="295439" y="421845"/>
                                <a:pt x="402850" y="405762"/>
                              </a:cubicBezTo>
                              <a:cubicBezTo>
                                <a:pt x="510261" y="389679"/>
                                <a:pt x="762794" y="461044"/>
                                <a:pt x="975321" y="405762"/>
                              </a:cubicBezTo>
                              <a:cubicBezTo>
                                <a:pt x="1187848" y="350480"/>
                                <a:pt x="1282020" y="426713"/>
                                <a:pt x="1420577" y="405762"/>
                              </a:cubicBezTo>
                              <a:cubicBezTo>
                                <a:pt x="1559134" y="384811"/>
                                <a:pt x="1787545" y="447195"/>
                                <a:pt x="1908237" y="405762"/>
                              </a:cubicBezTo>
                              <a:cubicBezTo>
                                <a:pt x="2028929" y="364329"/>
                                <a:pt x="2241769" y="428435"/>
                                <a:pt x="2395898" y="405762"/>
                              </a:cubicBezTo>
                              <a:cubicBezTo>
                                <a:pt x="2550027" y="383089"/>
                                <a:pt x="2690840" y="457162"/>
                                <a:pt x="2968369" y="405762"/>
                              </a:cubicBezTo>
                              <a:cubicBezTo>
                                <a:pt x="3245898" y="354362"/>
                                <a:pt x="3313132" y="434901"/>
                                <a:pt x="3456030" y="405762"/>
                              </a:cubicBezTo>
                              <a:cubicBezTo>
                                <a:pt x="3598928" y="376623"/>
                                <a:pt x="4062070" y="457425"/>
                                <a:pt x="4240527" y="405762"/>
                              </a:cubicBezTo>
                              <a:cubicBezTo>
                                <a:pt x="4228871" y="254707"/>
                                <a:pt x="4276101" y="172294"/>
                                <a:pt x="4240527" y="0"/>
                              </a:cubicBezTo>
                              <a:cubicBezTo>
                                <a:pt x="4371871" y="136920"/>
                                <a:pt x="4386036" y="325212"/>
                                <a:pt x="4469128" y="396850"/>
                              </a:cubicBezTo>
                              <a:cubicBezTo>
                                <a:pt x="4552220" y="468488"/>
                                <a:pt x="4565039" y="635828"/>
                                <a:pt x="4716780" y="826770"/>
                              </a:cubicBezTo>
                              <a:cubicBezTo>
                                <a:pt x="4637160" y="1036827"/>
                                <a:pt x="4580479" y="1038406"/>
                                <a:pt x="4488179" y="1223620"/>
                              </a:cubicBezTo>
                              <a:cubicBezTo>
                                <a:pt x="4395878" y="1408833"/>
                                <a:pt x="4290426" y="1546854"/>
                                <a:pt x="4240527" y="1653540"/>
                              </a:cubicBezTo>
                              <a:cubicBezTo>
                                <a:pt x="4203542" y="1467029"/>
                                <a:pt x="4263406" y="1435563"/>
                                <a:pt x="4240527" y="1247778"/>
                              </a:cubicBezTo>
                              <a:cubicBezTo>
                                <a:pt x="4077644" y="1321433"/>
                                <a:pt x="3816703" y="1241857"/>
                                <a:pt x="3625651" y="1247778"/>
                              </a:cubicBezTo>
                              <a:cubicBezTo>
                                <a:pt x="3434599" y="1253699"/>
                                <a:pt x="3348812" y="1244336"/>
                                <a:pt x="3222801" y="1247778"/>
                              </a:cubicBezTo>
                              <a:cubicBezTo>
                                <a:pt x="3096790" y="1251220"/>
                                <a:pt x="2922713" y="1230769"/>
                                <a:pt x="2819950" y="1247778"/>
                              </a:cubicBezTo>
                              <a:cubicBezTo>
                                <a:pt x="2717187" y="1264787"/>
                                <a:pt x="2372623" y="1228547"/>
                                <a:pt x="2247479" y="1247778"/>
                              </a:cubicBezTo>
                              <a:cubicBezTo>
                                <a:pt x="2122335" y="1267009"/>
                                <a:pt x="1953859" y="1214703"/>
                                <a:pt x="1802224" y="1247778"/>
                              </a:cubicBezTo>
                              <a:cubicBezTo>
                                <a:pt x="1650590" y="1280853"/>
                                <a:pt x="1408086" y="1214186"/>
                                <a:pt x="1187348" y="1247778"/>
                              </a:cubicBezTo>
                              <a:cubicBezTo>
                                <a:pt x="966610" y="1281370"/>
                                <a:pt x="720445" y="1230287"/>
                                <a:pt x="572471" y="1247778"/>
                              </a:cubicBezTo>
                              <a:cubicBezTo>
                                <a:pt x="424497" y="1265269"/>
                                <a:pt x="176436" y="1189848"/>
                                <a:pt x="0" y="1247778"/>
                              </a:cubicBezTo>
                              <a:cubicBezTo>
                                <a:pt x="-42742" y="1061948"/>
                                <a:pt x="30917" y="963653"/>
                                <a:pt x="0" y="852030"/>
                              </a:cubicBezTo>
                              <a:cubicBezTo>
                                <a:pt x="-30917" y="740407"/>
                                <a:pt x="35209" y="603148"/>
                                <a:pt x="0" y="4057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711395561">
                                <a:prstGeom prst="rightArrow">
                                  <a:avLst>
                                    <a:gd name="adj1" fmla="val 50922"/>
                                    <a:gd name="adj2" fmla="val 28802"/>
                                  </a:avLst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D1D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2" o:spid="_x0000_s1026" type="#_x0000_t13" style="position:absolute;margin-left:222.6pt;margin-top:195.25pt;width:371.4pt;height:130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" adj="19419,5300" fillcolor="#272727 [2749]" strokecolor="white [3212]" strokeweight="1pt"/>
            </w:pict>
          </mc:Fallback>
        </mc:AlternateContent>
      </w:r>
      <w:r w:rsidR="005B176A" w:rsidRPr="00661FCA">
        <w:rPr>
          <w:rFonts w:ascii="Nirmala UI" w:hAnsi="Nirmala UI" w:cs="Nirmala UI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1B9EC56" wp14:editId="4DD1BAF3">
                <wp:simplePos x="0" y="0"/>
                <wp:positionH relativeFrom="column">
                  <wp:posOffset>2872740</wp:posOffset>
                </wp:positionH>
                <wp:positionV relativeFrom="paragraph">
                  <wp:posOffset>2933065</wp:posOffset>
                </wp:positionV>
                <wp:extent cx="4617720" cy="746760"/>
                <wp:effectExtent l="0" t="19050" r="11430" b="3429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746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56E4BAD" w14:textId="212E9A73" w:rsidR="00EB6055" w:rsidRPr="00EB6055" w:rsidRDefault="00EB6055">
                            <w:pPr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APMC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માર્કેટની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સામે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ભુવનેશ્વર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મહાદેવની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બાજુમાં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પીપલગ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ચોકડી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આણંદ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હાઇવે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EB6055">
                              <w:rPr>
                                <w:rFonts w:ascii="Nirmala UI" w:hAnsi="Nirmala UI" w:cs="Nirmala UI"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નડિયાદ</w:t>
                            </w:r>
                            <w:r w:rsidRPr="00EB6055">
                              <w:rPr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EC56" id="_x0000_s1041" type="#_x0000_t202" style="position:absolute;margin-left:226.2pt;margin-top:230.95pt;width:363.6pt;height:58.8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" filled="f" stroked="f">
                <v:shadow on="t" color="black" opacity="26214f" origin="-.5" offset="3pt,0"/>
                <v:textbox>
                  <w:txbxContent>
                    <w:p w14:paraId="556E4BAD" w14:textId="212E9A73" w:rsidR="00EB6055" w:rsidRPr="00EB6055" w:rsidRDefault="00EB6055">
                      <w:pPr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APMC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માર્કેટની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સામે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ભુવનેશ્વર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મહાદેવની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બાજુમાં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પીપલગ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ચોકડી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આણંદ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હાઇવે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EB6055">
                        <w:rPr>
                          <w:rFonts w:ascii="Nirmala UI" w:hAnsi="Nirmala UI" w:cs="Nirmala UI"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નડિયાદ</w:t>
                      </w:r>
                      <w:r w:rsidRPr="00EB6055">
                        <w:rPr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1FCA" w:rsidRPr="00661FCA">
        <w:rPr>
          <w:rFonts w:ascii="Nirmala UI" w:hAnsi="Nirmala UI" w:cs="Nirmala UI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5341F000" wp14:editId="70BD7C39">
                <wp:simplePos x="0" y="0"/>
                <wp:positionH relativeFrom="column">
                  <wp:posOffset>525780</wp:posOffset>
                </wp:positionH>
                <wp:positionV relativeFrom="paragraph">
                  <wp:posOffset>3587115</wp:posOffset>
                </wp:positionV>
                <wp:extent cx="2415540" cy="396240"/>
                <wp:effectExtent l="0" t="19050" r="3810" b="2286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7A3F70E" w14:textId="1A7AA744" w:rsidR="00BC75B0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14.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સલાડ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F000" id="_x0000_s1042" type="#_x0000_t202" style="position:absolute;margin-left:41.4pt;margin-top:282.45pt;width:190.2pt;height:31.2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" filled="f" stroked="f">
                <v:shadow on="t" color="black" opacity="26214f" origin="-.5" offset="3pt,0"/>
                <v:textbox>
                  <w:txbxContent>
                    <w:p w14:paraId="37A3F70E" w14:textId="1A7AA744" w:rsidR="00BC75B0" w:rsidRPr="00444B02" w:rsidRDefault="00BC75B0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44B02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14. </w:t>
                      </w:r>
                      <w:r w:rsidRPr="00444B02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સલાડ</w:t>
                      </w:r>
                    </w:p>
                  </w:txbxContent>
                </v:textbox>
              </v:shape>
            </w:pict>
          </mc:Fallback>
        </mc:AlternateContent>
      </w:r>
      <w:r w:rsidR="00661FCA" w:rsidRPr="00661FCA">
        <w:rPr>
          <w:rFonts w:ascii="Nirmala UI" w:hAnsi="Nirmala UI" w:cs="Nirmala UI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77B8568F" wp14:editId="20F145D8">
                <wp:simplePos x="0" y="0"/>
                <wp:positionH relativeFrom="column">
                  <wp:posOffset>533400</wp:posOffset>
                </wp:positionH>
                <wp:positionV relativeFrom="paragraph">
                  <wp:posOffset>3244215</wp:posOffset>
                </wp:positionV>
                <wp:extent cx="2430780" cy="396240"/>
                <wp:effectExtent l="0" t="19050" r="7620" b="2286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4B750CE" w14:textId="0A934CAA" w:rsidR="00BC75B0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13.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ફ્રાઇમ્સ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568F" id="_x0000_s1043" type="#_x0000_t202" style="position:absolute;margin-left:42pt;margin-top:255.45pt;width:191.4pt;height:31.2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" filled="f" stroked="f">
                <v:shadow on="t" color="black" opacity="26214f" origin="-.5" offset="3pt,0"/>
                <v:textbox>
                  <w:txbxContent>
                    <w:p w14:paraId="74B750CE" w14:textId="0A934CAA" w:rsidR="00BC75B0" w:rsidRPr="00444B02" w:rsidRDefault="00BC75B0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44B02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13. </w:t>
                      </w:r>
                      <w:r w:rsidRPr="00444B02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ફ્રાઇમ્સ</w:t>
                      </w:r>
                    </w:p>
                  </w:txbxContent>
                </v:textbox>
              </v:shape>
            </w:pict>
          </mc:Fallback>
        </mc:AlternateContent>
      </w:r>
      <w:r w:rsidR="00661FCA" w:rsidRPr="00661FCA">
        <w:rPr>
          <w:rFonts w:ascii="Nirmala UI" w:hAnsi="Nirmala UI" w:cs="Nirmala UI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46A20C1" wp14:editId="63113394">
                <wp:simplePos x="0" y="0"/>
                <wp:positionH relativeFrom="column">
                  <wp:posOffset>525780</wp:posOffset>
                </wp:positionH>
                <wp:positionV relativeFrom="paragraph">
                  <wp:posOffset>2916555</wp:posOffset>
                </wp:positionV>
                <wp:extent cx="2430780" cy="396240"/>
                <wp:effectExtent l="0" t="19050" r="7620" b="2286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C333CFC" w14:textId="33E4924B" w:rsidR="00BC75B0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12.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છાસ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20C1" id="_x0000_s1044" type="#_x0000_t202" style="position:absolute;margin-left:41.4pt;margin-top:229.65pt;width:191.4pt;height:31.2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" filled="f" stroked="f">
                <v:shadow on="t" color="black" opacity="26214f" origin="-.5" offset="3pt,0"/>
                <v:textbox>
                  <w:txbxContent>
                    <w:p w14:paraId="1C333CFC" w14:textId="33E4924B" w:rsidR="00BC75B0" w:rsidRPr="00444B02" w:rsidRDefault="00BC75B0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44B02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12. </w:t>
                      </w:r>
                      <w:r w:rsidRPr="00444B02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છાસ</w:t>
                      </w:r>
                    </w:p>
                  </w:txbxContent>
                </v:textbox>
              </v:shape>
            </w:pict>
          </mc:Fallback>
        </mc:AlternateContent>
      </w:r>
      <w:r w:rsidR="00661FCA" w:rsidRPr="00661FCA">
        <w:rPr>
          <w:rFonts w:ascii="Nirmala UI" w:hAnsi="Nirmala UI" w:cs="Nirmala UI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EEF9FC5" wp14:editId="25F492E1">
                <wp:simplePos x="0" y="0"/>
                <wp:positionH relativeFrom="column">
                  <wp:posOffset>533400</wp:posOffset>
                </wp:positionH>
                <wp:positionV relativeFrom="paragraph">
                  <wp:posOffset>2550795</wp:posOffset>
                </wp:positionV>
                <wp:extent cx="2423160" cy="396240"/>
                <wp:effectExtent l="0" t="19050" r="0" b="2286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AF7B6F9" w14:textId="7C81E36C" w:rsidR="00BC75B0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11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Pr="00444B02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જીરા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રાઈસ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9FC5" id="_x0000_s1045" type="#_x0000_t202" style="position:absolute;margin-left:42pt;margin-top:200.85pt;width:190.8pt;height:31.2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" filled="f" stroked="f">
                <v:shadow on="t" color="black" opacity="26214f" origin="-.5" offset="3pt,0"/>
                <v:textbox>
                  <w:txbxContent>
                    <w:p w14:paraId="4AF7B6F9" w14:textId="7C81E36C" w:rsidR="00BC75B0" w:rsidRPr="00444B02" w:rsidRDefault="00BC75B0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44B0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11</w:t>
                      </w:r>
                      <w:r w:rsidRPr="00444B02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. </w:t>
                      </w:r>
                      <w:r w:rsidRPr="00444B02">
                        <w:rPr>
                          <w:rFonts w:ascii="Nirmala UI" w:hAnsi="Nirmala UI" w:cs="Nirmala U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જીરા</w:t>
                      </w:r>
                      <w:r w:rsidRPr="00444B02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444B02">
                        <w:rPr>
                          <w:rFonts w:ascii="Nirmala UI" w:hAnsi="Nirmala UI" w:cs="Nirmala U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રાઈસ</w:t>
                      </w:r>
                    </w:p>
                  </w:txbxContent>
                </v:textbox>
              </v:shape>
            </w:pict>
          </mc:Fallback>
        </mc:AlternateContent>
      </w:r>
      <w:r w:rsidR="00661FCA" w:rsidRPr="00661FCA">
        <w:rPr>
          <w:rFonts w:ascii="Nirmala UI" w:hAnsi="Nirmala UI" w:cs="Nirmala UI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EF64035" wp14:editId="32B37A9C">
                <wp:simplePos x="0" y="0"/>
                <wp:positionH relativeFrom="column">
                  <wp:posOffset>541020</wp:posOffset>
                </wp:positionH>
                <wp:positionV relativeFrom="paragraph">
                  <wp:posOffset>2207895</wp:posOffset>
                </wp:positionV>
                <wp:extent cx="2430780" cy="396240"/>
                <wp:effectExtent l="0" t="19050" r="7620" b="2286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045DB39" w14:textId="2AD0C5F4" w:rsidR="00BC75B0" w:rsidRPr="00444B02" w:rsidRDefault="00BC75B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10.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દાલ</w:t>
                            </w:r>
                            <w:r w:rsidRPr="00444B0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444B02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ફ્રાય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4035" id="_x0000_s1046" type="#_x0000_t202" style="position:absolute;margin-left:42.6pt;margin-top:173.85pt;width:191.4pt;height:31.2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" filled="f" stroked="f">
                <v:shadow on="t" color="black" opacity="26214f" origin="-.5" offset="3pt,0"/>
                <v:textbox>
                  <w:txbxContent>
                    <w:p w14:paraId="7045DB39" w14:textId="2AD0C5F4" w:rsidR="00BC75B0" w:rsidRPr="00444B02" w:rsidRDefault="00BC75B0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44B02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10. </w:t>
                      </w:r>
                      <w:r w:rsidRPr="00444B02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દાલ</w:t>
                      </w:r>
                      <w:r w:rsidRPr="00444B02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444B02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ફ્રાય</w:t>
                      </w:r>
                    </w:p>
                  </w:txbxContent>
                </v:textbox>
              </v:shape>
            </w:pict>
          </mc:Fallback>
        </mc:AlternateContent>
      </w:r>
    </w:p>
    <w:p w14:paraId="35FCA98A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lastRenderedPageBreak/>
        <w:t xml:space="preserve">1. </w:t>
      </w:r>
      <w:r w:rsidRPr="009A0322">
        <w:rPr>
          <w:rFonts w:ascii="Nirmala UI" w:hAnsi="Nirmala UI" w:cs="Nirmala UI" w:hint="cs"/>
          <w:sz w:val="22"/>
          <w:szCs w:val="22"/>
        </w:rPr>
        <w:t>સ્પે</w:t>
      </w:r>
      <w:r w:rsidRPr="009A0322">
        <w:rPr>
          <w:rFonts w:ascii="Nirmala UI" w:hAnsi="Nirmala UI" w:cs="Nirmala UI"/>
          <w:sz w:val="22"/>
          <w:szCs w:val="22"/>
        </w:rPr>
        <w:t xml:space="preserve">. </w:t>
      </w:r>
      <w:r w:rsidRPr="009A0322">
        <w:rPr>
          <w:rFonts w:ascii="Nirmala UI" w:hAnsi="Nirmala UI" w:cs="Nirmala UI" w:hint="cs"/>
          <w:sz w:val="22"/>
          <w:szCs w:val="22"/>
        </w:rPr>
        <w:t>ચીઝ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મસાલા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રોટલો</w:t>
      </w:r>
      <w:r w:rsidRPr="009A0322">
        <w:rPr>
          <w:rFonts w:ascii="Nirmala UI" w:hAnsi="Nirmala UI" w:cs="Nirmala UI"/>
          <w:sz w:val="22"/>
          <w:szCs w:val="22"/>
        </w:rPr>
        <w:t xml:space="preserve"> (</w:t>
      </w:r>
      <w:r w:rsidRPr="009A0322">
        <w:rPr>
          <w:rFonts w:ascii="Nirmala UI" w:hAnsi="Nirmala UI" w:cs="Nirmala UI" w:hint="cs"/>
          <w:sz w:val="22"/>
          <w:szCs w:val="22"/>
        </w:rPr>
        <w:t>કાઠિયાવાડી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પિઝા</w:t>
      </w:r>
      <w:r w:rsidRPr="009A0322">
        <w:rPr>
          <w:rFonts w:ascii="Nirmala UI" w:hAnsi="Nirmala UI" w:cs="Nirmala UI"/>
          <w:sz w:val="22"/>
          <w:szCs w:val="22"/>
        </w:rPr>
        <w:t>)</w:t>
      </w:r>
    </w:p>
    <w:p w14:paraId="3900EB79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2. </w:t>
      </w:r>
      <w:r w:rsidRPr="009A0322">
        <w:rPr>
          <w:rFonts w:ascii="Nirmala UI" w:hAnsi="Nirmala UI" w:cs="Nirmala UI" w:hint="cs"/>
          <w:sz w:val="22"/>
          <w:szCs w:val="22"/>
        </w:rPr>
        <w:t>સ્વીટ</w:t>
      </w:r>
    </w:p>
    <w:p w14:paraId="735660B6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3. </w:t>
      </w:r>
      <w:r w:rsidRPr="009A0322">
        <w:rPr>
          <w:rFonts w:ascii="Nirmala UI" w:hAnsi="Nirmala UI" w:cs="Nirmala UI" w:hint="cs"/>
          <w:sz w:val="22"/>
          <w:szCs w:val="22"/>
        </w:rPr>
        <w:t>ફરસામ</w:t>
      </w:r>
    </w:p>
    <w:p w14:paraId="53C92B90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4. </w:t>
      </w:r>
      <w:r w:rsidRPr="009A0322">
        <w:rPr>
          <w:rFonts w:ascii="Nirmala UI" w:hAnsi="Nirmala UI" w:cs="Nirmala UI" w:hint="cs"/>
          <w:sz w:val="22"/>
          <w:szCs w:val="22"/>
        </w:rPr>
        <w:t>પંજાબી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સબજી</w:t>
      </w:r>
    </w:p>
    <w:p w14:paraId="6799207B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5. </w:t>
      </w:r>
      <w:r w:rsidRPr="009A0322">
        <w:rPr>
          <w:rFonts w:ascii="Nirmala UI" w:hAnsi="Nirmala UI" w:cs="Nirmala UI" w:hint="cs"/>
          <w:sz w:val="22"/>
          <w:szCs w:val="22"/>
        </w:rPr>
        <w:t>લોલોત્રી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કાઠિયાવાડી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સબજી</w:t>
      </w:r>
    </w:p>
    <w:p w14:paraId="78800178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6. </w:t>
      </w:r>
      <w:r w:rsidRPr="009A0322">
        <w:rPr>
          <w:rFonts w:ascii="Nirmala UI" w:hAnsi="Nirmala UI" w:cs="Nirmala UI" w:hint="cs"/>
          <w:sz w:val="22"/>
          <w:szCs w:val="22"/>
        </w:rPr>
        <w:t>કઠોળ</w:t>
      </w:r>
    </w:p>
    <w:p w14:paraId="61C56349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7. </w:t>
      </w:r>
      <w:r w:rsidRPr="009A0322">
        <w:rPr>
          <w:rFonts w:ascii="Nirmala UI" w:hAnsi="Nirmala UI" w:cs="Nirmala UI" w:hint="cs"/>
          <w:sz w:val="22"/>
          <w:szCs w:val="22"/>
        </w:rPr>
        <w:t>ચરોતરની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શાન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રસા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વાળા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બટેકા</w:t>
      </w:r>
    </w:p>
    <w:p w14:paraId="6C7EC9C0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8. </w:t>
      </w:r>
      <w:r w:rsidRPr="009A0322">
        <w:rPr>
          <w:rFonts w:ascii="Nirmala UI" w:hAnsi="Nirmala UI" w:cs="Nirmala UI" w:hint="cs"/>
          <w:sz w:val="22"/>
          <w:szCs w:val="22"/>
        </w:rPr>
        <w:t>બટર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ફુલકા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રોટલી</w:t>
      </w:r>
    </w:p>
    <w:p w14:paraId="570EA99C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9. </w:t>
      </w:r>
      <w:r w:rsidRPr="009A0322">
        <w:rPr>
          <w:rFonts w:ascii="Nirmala UI" w:hAnsi="Nirmala UI" w:cs="Nirmala UI" w:hint="cs"/>
          <w:sz w:val="22"/>
          <w:szCs w:val="22"/>
        </w:rPr>
        <w:t>પ્લેનફુલકા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રોટલી</w:t>
      </w:r>
    </w:p>
    <w:p w14:paraId="688D9E03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10. </w:t>
      </w:r>
      <w:r w:rsidRPr="009A0322">
        <w:rPr>
          <w:rFonts w:ascii="Nirmala UI" w:hAnsi="Nirmala UI" w:cs="Nirmala UI" w:hint="cs"/>
          <w:sz w:val="22"/>
          <w:szCs w:val="22"/>
        </w:rPr>
        <w:t>દાલ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ફ્રાય</w:t>
      </w:r>
    </w:p>
    <w:p w14:paraId="1BF3B8DA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11. </w:t>
      </w:r>
      <w:r w:rsidRPr="009A0322">
        <w:rPr>
          <w:rFonts w:ascii="Nirmala UI" w:hAnsi="Nirmala UI" w:cs="Nirmala UI" w:hint="cs"/>
          <w:sz w:val="22"/>
          <w:szCs w:val="22"/>
        </w:rPr>
        <w:t>જીરા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રાઈસ</w:t>
      </w:r>
    </w:p>
    <w:p w14:paraId="70073BEA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12. </w:t>
      </w:r>
      <w:r w:rsidRPr="009A0322">
        <w:rPr>
          <w:rFonts w:ascii="Nirmala UI" w:hAnsi="Nirmala UI" w:cs="Nirmala UI" w:hint="cs"/>
          <w:sz w:val="22"/>
          <w:szCs w:val="22"/>
        </w:rPr>
        <w:t>છાસ</w:t>
      </w:r>
    </w:p>
    <w:p w14:paraId="60926D1A" w14:textId="77777777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13. </w:t>
      </w:r>
      <w:r w:rsidRPr="009A0322">
        <w:rPr>
          <w:rFonts w:ascii="Nirmala UI" w:hAnsi="Nirmala UI" w:cs="Nirmala UI" w:hint="cs"/>
          <w:sz w:val="22"/>
          <w:szCs w:val="22"/>
        </w:rPr>
        <w:t>ફ્રાઇમ્સ</w:t>
      </w:r>
    </w:p>
    <w:p w14:paraId="2FA99B28" w14:textId="0FEFBF1D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14. </w:t>
      </w:r>
      <w:r w:rsidRPr="009A0322">
        <w:rPr>
          <w:rFonts w:ascii="Nirmala UI" w:hAnsi="Nirmala UI" w:cs="Nirmala UI" w:hint="cs"/>
          <w:sz w:val="22"/>
          <w:szCs w:val="22"/>
        </w:rPr>
        <w:t>સલાડ</w:t>
      </w:r>
    </w:p>
    <w:p w14:paraId="74887DA2" w14:textId="5A768596" w:rsidR="009A0322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 w:hint="cs"/>
          <w:sz w:val="22"/>
          <w:szCs w:val="22"/>
        </w:rPr>
        <w:t>ફેસ્ટિવલ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ધમાકા</w:t>
      </w:r>
      <w:r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ઓફર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તા</w:t>
      </w:r>
      <w:r w:rsidRPr="009A0322">
        <w:rPr>
          <w:rFonts w:ascii="Nirmala UI" w:hAnsi="Nirmala UI" w:cs="Nirmala UI"/>
          <w:sz w:val="22"/>
          <w:szCs w:val="22"/>
        </w:rPr>
        <w:t xml:space="preserve">. 26-10-2022 </w:t>
      </w:r>
      <w:r w:rsidRPr="009A0322">
        <w:rPr>
          <w:rFonts w:ascii="Nirmala UI" w:hAnsi="Nirmala UI" w:cs="Nirmala UI" w:hint="cs"/>
          <w:sz w:val="22"/>
          <w:szCs w:val="22"/>
        </w:rPr>
        <w:t>થી</w:t>
      </w:r>
      <w:r w:rsidRPr="009A0322">
        <w:rPr>
          <w:rFonts w:ascii="Nirmala UI" w:hAnsi="Nirmala UI" w:cs="Nirmala UI"/>
          <w:sz w:val="22"/>
          <w:szCs w:val="22"/>
        </w:rPr>
        <w:t xml:space="preserve"> 31-10-2022 </w:t>
      </w:r>
      <w:r w:rsidRPr="009A0322">
        <w:rPr>
          <w:rFonts w:ascii="Nirmala UI" w:hAnsi="Nirmala UI" w:cs="Nirmala UI" w:hint="cs"/>
          <w:sz w:val="22"/>
          <w:szCs w:val="22"/>
        </w:rPr>
        <w:t>સુધી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સાંજે</w:t>
      </w:r>
      <w:r w:rsidRPr="009A0322">
        <w:rPr>
          <w:rFonts w:ascii="Nirmala UI" w:hAnsi="Nirmala UI" w:cs="Nirmala UI"/>
          <w:sz w:val="22"/>
          <w:szCs w:val="22"/>
        </w:rPr>
        <w:t xml:space="preserve"> 6:00 </w:t>
      </w:r>
      <w:r w:rsidRPr="009A0322">
        <w:rPr>
          <w:rFonts w:ascii="Nirmala UI" w:hAnsi="Nirmala UI" w:cs="Nirmala UI" w:hint="cs"/>
          <w:sz w:val="22"/>
          <w:szCs w:val="22"/>
        </w:rPr>
        <w:t>થી</w:t>
      </w:r>
      <w:r w:rsidRPr="009A0322">
        <w:rPr>
          <w:rFonts w:ascii="Nirmala UI" w:hAnsi="Nirmala UI" w:cs="Nirmala UI"/>
          <w:sz w:val="22"/>
          <w:szCs w:val="22"/>
        </w:rPr>
        <w:t xml:space="preserve"> 10:20</w:t>
      </w:r>
    </w:p>
    <w:p w14:paraId="0529D6BA" w14:textId="34A397F2" w:rsidR="009A0322" w:rsidRPr="009A0322" w:rsidRDefault="00582DE6" w:rsidP="009A0322">
      <w:pPr>
        <w:rPr>
          <w:rFonts w:ascii="Nirmala UI" w:hAnsi="Nirmala UI" w:cs="Nirmala UI"/>
          <w:sz w:val="22"/>
          <w:szCs w:val="22"/>
        </w:rPr>
      </w:pPr>
      <w:bookmarkStart w:id="0" w:name="_Hlk117488172"/>
      <w:r w:rsidRPr="00582DE6">
        <w:rPr>
          <w:rFonts w:ascii="Nirmala UI" w:hAnsi="Nirmala UI" w:cs="Nirmala UI" w:hint="cs"/>
          <w:sz w:val="22"/>
          <w:szCs w:val="22"/>
        </w:rPr>
        <w:t>અ</w:t>
      </w:r>
      <w:bookmarkEnd w:id="0"/>
      <w:r w:rsidR="009A0322" w:rsidRPr="009A0322">
        <w:rPr>
          <w:rFonts w:ascii="Nirmala UI" w:hAnsi="Nirmala UI" w:cs="Nirmala UI" w:hint="cs"/>
          <w:sz w:val="22"/>
          <w:szCs w:val="22"/>
        </w:rPr>
        <w:t>નલિમિટેડ</w:t>
      </w:r>
      <w:r w:rsidR="009A0322" w:rsidRPr="009A0322">
        <w:rPr>
          <w:rFonts w:ascii="Nirmala UI" w:hAnsi="Nirmala UI" w:cs="Nirmala UI"/>
          <w:sz w:val="22"/>
          <w:szCs w:val="22"/>
        </w:rPr>
        <w:t xml:space="preserve"> </w:t>
      </w:r>
      <w:r w:rsidR="009A0322" w:rsidRPr="009A0322">
        <w:rPr>
          <w:rFonts w:ascii="Nirmala UI" w:hAnsi="Nirmala UI" w:cs="Nirmala UI" w:hint="cs"/>
          <w:sz w:val="22"/>
          <w:szCs w:val="22"/>
        </w:rPr>
        <w:t>ડીશ</w:t>
      </w:r>
      <w:r w:rsidR="009A0322" w:rsidRPr="009A0322">
        <w:rPr>
          <w:rFonts w:ascii="Nirmala UI" w:hAnsi="Nirmala UI" w:cs="Nirmala UI"/>
          <w:sz w:val="22"/>
          <w:szCs w:val="22"/>
        </w:rPr>
        <w:t xml:space="preserve"> </w:t>
      </w:r>
      <w:r w:rsidR="009A0322" w:rsidRPr="009A0322">
        <w:rPr>
          <w:rFonts w:ascii="Nirmala UI" w:hAnsi="Nirmala UI" w:cs="Nirmala UI" w:hint="cs"/>
          <w:sz w:val="22"/>
          <w:szCs w:val="22"/>
        </w:rPr>
        <w:t>બુફે</w:t>
      </w:r>
      <w:r w:rsidR="009A0322" w:rsidRPr="009A0322">
        <w:rPr>
          <w:rFonts w:ascii="Nirmala UI" w:hAnsi="Nirmala UI" w:cs="Nirmala UI"/>
          <w:sz w:val="22"/>
          <w:szCs w:val="22"/>
        </w:rPr>
        <w:t xml:space="preserve"> </w:t>
      </w:r>
      <w:r w:rsidR="009A0322" w:rsidRPr="009A0322">
        <w:rPr>
          <w:rFonts w:ascii="Nirmala UI" w:hAnsi="Nirmala UI" w:cs="Nirmala UI" w:hint="cs"/>
          <w:sz w:val="22"/>
          <w:szCs w:val="22"/>
        </w:rPr>
        <w:t>ફકત</w:t>
      </w:r>
      <w:r w:rsidR="009A0322" w:rsidRPr="009A0322">
        <w:rPr>
          <w:rFonts w:ascii="Nirmala UI" w:hAnsi="Nirmala UI" w:cs="Nirmala UI"/>
          <w:sz w:val="22"/>
          <w:szCs w:val="22"/>
        </w:rPr>
        <w:t xml:space="preserve"> 180/-</w:t>
      </w:r>
    </w:p>
    <w:p w14:paraId="58C1AD49" w14:textId="3B9CFC72" w:rsidR="00582DE6" w:rsidRPr="009A0322" w:rsidRDefault="009A0322" w:rsidP="009A0322">
      <w:pPr>
        <w:rPr>
          <w:rFonts w:ascii="Nirmala UI" w:hAnsi="Nirmala UI" w:cs="Nirmala UI"/>
          <w:sz w:val="22"/>
          <w:szCs w:val="22"/>
        </w:rPr>
      </w:pPr>
      <w:r w:rsidRPr="009A0322">
        <w:rPr>
          <w:rFonts w:ascii="Nirmala UI" w:hAnsi="Nirmala UI" w:cs="Nirmala UI"/>
          <w:sz w:val="22"/>
          <w:szCs w:val="22"/>
        </w:rPr>
        <w:t xml:space="preserve">APMC </w:t>
      </w:r>
      <w:r w:rsidRPr="009A0322">
        <w:rPr>
          <w:rFonts w:ascii="Nirmala UI" w:hAnsi="Nirmala UI" w:cs="Nirmala UI" w:hint="cs"/>
          <w:sz w:val="22"/>
          <w:szCs w:val="22"/>
        </w:rPr>
        <w:t>માર્કેટની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સામે</w:t>
      </w:r>
      <w:r w:rsidRPr="009A0322">
        <w:rPr>
          <w:rFonts w:ascii="Nirmala UI" w:hAnsi="Nirmala UI" w:cs="Nirmala UI"/>
          <w:sz w:val="22"/>
          <w:szCs w:val="22"/>
        </w:rPr>
        <w:t xml:space="preserve">, </w:t>
      </w:r>
      <w:r w:rsidRPr="009A0322">
        <w:rPr>
          <w:rFonts w:ascii="Nirmala UI" w:hAnsi="Nirmala UI" w:cs="Nirmala UI" w:hint="cs"/>
          <w:sz w:val="22"/>
          <w:szCs w:val="22"/>
        </w:rPr>
        <w:t>ભુવનેશ્વર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મહાદેવની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બાજુમાં</w:t>
      </w:r>
      <w:r w:rsidRPr="009A0322">
        <w:rPr>
          <w:rFonts w:ascii="Nirmala UI" w:hAnsi="Nirmala UI" w:cs="Nirmala UI"/>
          <w:sz w:val="22"/>
          <w:szCs w:val="22"/>
        </w:rPr>
        <w:t xml:space="preserve">, </w:t>
      </w:r>
      <w:r w:rsidRPr="009A0322">
        <w:rPr>
          <w:rFonts w:ascii="Nirmala UI" w:hAnsi="Nirmala UI" w:cs="Nirmala UI" w:hint="cs"/>
          <w:sz w:val="22"/>
          <w:szCs w:val="22"/>
        </w:rPr>
        <w:t>પીપલગ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ચોકડી</w:t>
      </w:r>
      <w:r w:rsidRPr="009A0322">
        <w:rPr>
          <w:rFonts w:ascii="Nirmala UI" w:hAnsi="Nirmala UI" w:cs="Nirmala UI"/>
          <w:sz w:val="22"/>
          <w:szCs w:val="22"/>
        </w:rPr>
        <w:t xml:space="preserve">, </w:t>
      </w:r>
      <w:r w:rsidRPr="009A0322">
        <w:rPr>
          <w:rFonts w:ascii="Nirmala UI" w:hAnsi="Nirmala UI" w:cs="Nirmala UI" w:hint="cs"/>
          <w:sz w:val="22"/>
          <w:szCs w:val="22"/>
        </w:rPr>
        <w:t>આણંદ</w:t>
      </w:r>
      <w:r w:rsidRPr="009A0322">
        <w:rPr>
          <w:rFonts w:ascii="Nirmala UI" w:hAnsi="Nirmala UI" w:cs="Nirmala UI"/>
          <w:sz w:val="22"/>
          <w:szCs w:val="22"/>
        </w:rPr>
        <w:t xml:space="preserve"> </w:t>
      </w:r>
      <w:r w:rsidRPr="009A0322">
        <w:rPr>
          <w:rFonts w:ascii="Nirmala UI" w:hAnsi="Nirmala UI" w:cs="Nirmala UI" w:hint="cs"/>
          <w:sz w:val="22"/>
          <w:szCs w:val="22"/>
        </w:rPr>
        <w:t>હાઇવે</w:t>
      </w:r>
      <w:r w:rsidRPr="009A0322">
        <w:rPr>
          <w:rFonts w:ascii="Nirmala UI" w:hAnsi="Nirmala UI" w:cs="Nirmala UI"/>
          <w:sz w:val="22"/>
          <w:szCs w:val="22"/>
        </w:rPr>
        <w:t xml:space="preserve">, </w:t>
      </w:r>
      <w:r w:rsidRPr="009A0322">
        <w:rPr>
          <w:rFonts w:ascii="Nirmala UI" w:hAnsi="Nirmala UI" w:cs="Nirmala UI" w:hint="cs"/>
          <w:sz w:val="22"/>
          <w:szCs w:val="22"/>
        </w:rPr>
        <w:t>નડિયાદ</w:t>
      </w:r>
      <w:r w:rsidRPr="009A0322">
        <w:rPr>
          <w:rFonts w:ascii="Nirmala UI" w:hAnsi="Nirmala UI" w:cs="Nirmala UI"/>
          <w:sz w:val="22"/>
          <w:szCs w:val="22"/>
        </w:rPr>
        <w:t>.</w:t>
      </w:r>
    </w:p>
    <w:sectPr w:rsidR="00582DE6" w:rsidRPr="009A0322" w:rsidSect="00075F30">
      <w:headerReference w:type="default" r:id="rId12"/>
      <w:footerReference w:type="default" r:id="rId13"/>
      <w:pgSz w:w="12240" w:h="15840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99B7" w14:textId="77777777" w:rsidR="00C91ED9" w:rsidRDefault="00C91ED9" w:rsidP="00075F30">
      <w:pPr>
        <w:spacing w:after="0"/>
      </w:pPr>
      <w:r>
        <w:separator/>
      </w:r>
    </w:p>
  </w:endnote>
  <w:endnote w:type="continuationSeparator" w:id="0">
    <w:p w14:paraId="567844C9" w14:textId="77777777" w:rsidR="00C91ED9" w:rsidRDefault="00C91ED9" w:rsidP="00075F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9F7A5" w14:textId="77777777" w:rsidR="00F521AC" w:rsidRDefault="00F52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E696" w14:textId="77777777" w:rsidR="00C91ED9" w:rsidRDefault="00C91ED9" w:rsidP="00075F30">
      <w:pPr>
        <w:spacing w:after="0"/>
      </w:pPr>
      <w:r>
        <w:separator/>
      </w:r>
    </w:p>
  </w:footnote>
  <w:footnote w:type="continuationSeparator" w:id="0">
    <w:p w14:paraId="22CFB4E9" w14:textId="77777777" w:rsidR="00C91ED9" w:rsidRDefault="00C91ED9" w:rsidP="00075F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45FF" w14:textId="04182A43" w:rsidR="00075F30" w:rsidRDefault="0091697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E0F516" wp14:editId="3438E077">
              <wp:simplePos x="0" y="0"/>
              <wp:positionH relativeFrom="page">
                <wp:posOffset>228600</wp:posOffset>
              </wp:positionH>
              <wp:positionV relativeFrom="margin">
                <wp:align>bottom</wp:align>
              </wp:positionV>
              <wp:extent cx="7311524" cy="9822180"/>
              <wp:effectExtent l="0" t="0" r="3810" b="762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1524" cy="9700260"/>
                        <a:chOff x="0" y="0"/>
                        <a:chExt cx="7311524" cy="9605645"/>
                      </a:xfrm>
                    </wpg:grpSpPr>
                    <wps:wsp>
                      <wps:cNvPr id="20" name="Rectangle 20" descr="flat lay of cooking spices and items" title="flat lay of cooking spices and items"/>
                      <wps:cNvSpPr/>
                      <wps:spPr>
                        <a:xfrm>
                          <a:off x="3197596" y="0"/>
                          <a:ext cx="4113928" cy="9601200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 l="-27794" r="-2779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A8FF4" w14:textId="77777777" w:rsidR="00075F30" w:rsidRDefault="00075F30" w:rsidP="00075F3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3196988" cy="19437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Rectangle 27"/>
                      <wps:cNvSpPr/>
                      <wps:spPr>
                        <a:xfrm>
                          <a:off x="286101" y="190734"/>
                          <a:ext cx="2740457" cy="1517650"/>
                        </a:xfrm>
                        <a:prstGeom prst="rect">
                          <a:avLst/>
                        </a:prstGeom>
                        <a:noFill/>
                        <a:ln cmpd="thickThin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0" y="4910861"/>
                          <a:ext cx="3200400" cy="469478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B0A73" w14:textId="77777777" w:rsidR="00075F30" w:rsidRDefault="00075F30" w:rsidP="00075F30">
                            <w:pPr>
                              <w:tabs>
                                <w:tab w:val="left" w:pos="4140"/>
                              </w:tabs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230003" y="5699573"/>
                          <a:ext cx="2743200" cy="3662680"/>
                        </a:xfrm>
                        <a:prstGeom prst="rect">
                          <a:avLst/>
                        </a:prstGeom>
                        <a:noFill/>
                        <a:ln cmpd="thickThin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E0F516" id="Group 6" o:spid="_x0000_s1047" style="position:absolute;margin-left:18pt;margin-top:0;width:575.7pt;height:773.4pt;z-index:-251657216;mso-position-horizontal-relative:page;mso-position-vertical:bottom;mso-position-vertical-relative:margin" coordsize="73115,960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">
              <v:rect id="Rectangle 20" o:spid="_x0000_s1048" alt="flat lay of cooking spices and items" style="position:absolute;left:31975;width:41140;height:9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" stroked="f" strokeweight="1pt">
                <v:fill r:id="rId2" o:title="flat lay of cooking spices and items" recolor="t" rotate="t" type="frame"/>
                <v:textbox>
                  <w:txbxContent>
                    <w:p w14:paraId="5DCA8FF4" w14:textId="77777777" w:rsidR="00075F30" w:rsidRDefault="00075F30" w:rsidP="00075F3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" o:spid="_x0000_s1049" style="position:absolute;width:31969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" fillcolor="#272727 [2749]" stroked="f" strokeweight="1pt"/>
              <v:rect id="Rectangle 27" o:spid="_x0000_s1050" style="position:absolute;left:2861;top:1907;width:27404;height:15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" filled="f" strokecolor="white [3212]" strokeweight="1pt">
                <v:stroke dashstyle="3 1" linestyle="thickThin"/>
              </v:rect>
              <v:rect id="Rectangle 22" o:spid="_x0000_s1051" style="position:absolute;top:49108;width:32004;height:46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frxxAAAANs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8hx+v6QfIJdPAAAA//8DAFBLAQItABQABgAIAAAAIQDb4fbL7gAAAIUBAAATAAAAAAAAAAAA&#10;AAAAAAAAAABbQ29udGVudF9UeXBlc10ueG1sUEsBAi0AFAAGAAgAAAAhAFr0LFu/AAAAFQEAAAsA&#10;AAAAAAAAAAAAAAAAHwEAAF9yZWxzLy5yZWxzUEsBAi0AFAAGAAgAAAAhAEvZ+vHEAAAA2wAAAA8A&#10;AAAAAAAAAAAAAAAABwIAAGRycy9kb3ducmV2LnhtbFBLBQYAAAAAAwADALcAAAD4AgAAAAA=&#10;" fillcolor="#272727 [2749]" stroked="f" strokeweight="1pt">
                <v:textbox>
                  <w:txbxContent>
                    <w:p w14:paraId="351B0A73" w14:textId="77777777" w:rsidR="00075F30" w:rsidRDefault="00075F30" w:rsidP="00075F30">
                      <w:pPr>
                        <w:tabs>
                          <w:tab w:val="left" w:pos="4140"/>
                        </w:tabs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3" o:spid="_x0000_s1052" style="position:absolute;left:2300;top:56995;width:27432;height:36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" filled="f" strokecolor="white [3212]" strokeweight="1pt">
                <v:stroke dashstyle="3 1" linestyle="thickThin"/>
              </v:rect>
              <w10:wrap anchorx="page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F8D30D" wp14:editId="12D4C874">
              <wp:simplePos x="0" y="0"/>
              <wp:positionH relativeFrom="column">
                <wp:posOffset>228600</wp:posOffset>
              </wp:positionH>
              <wp:positionV relativeFrom="paragraph">
                <wp:posOffset>1922145</wp:posOffset>
              </wp:positionV>
              <wp:extent cx="3223260" cy="3505432"/>
              <wp:effectExtent l="0" t="0" r="0" b="0"/>
              <wp:wrapNone/>
              <wp:docPr id="198" name="Rectangle 198" descr="soup" title="soup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3260" cy="3505432"/>
                      </a:xfrm>
                      <a:prstGeom prst="rect">
                        <a:avLst/>
                      </a:prstGeom>
                      <a:blipFill>
                        <a:blip r:embed="rId3"/>
                        <a:srcRect/>
                        <a:stretch>
                          <a:fillRect l="-4461" t="-11362" r="-849" b="-14678"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AFE469" w14:textId="77777777" w:rsidR="0091697F" w:rsidRDefault="0091697F" w:rsidP="0091697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F8D30D" id="Rectangle 198" o:spid="_x0000_s1053" alt="Title: soup - Description: soup" style="position:absolute;margin-left:18pt;margin-top:151.35pt;width:253.8pt;height:27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" stroked="f" strokeweight="1pt">
              <v:fill r:id="rId4" o:title="soup" recolor="t" rotate="t" type="frame"/>
              <v:textbox>
                <w:txbxContent>
                  <w:p w14:paraId="48AFE469" w14:textId="77777777" w:rsidR="0091697F" w:rsidRDefault="0091697F" w:rsidP="0091697F"/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3606" w14:textId="2E2A5281" w:rsidR="002E6C69" w:rsidRDefault="002E6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54"/>
    <w:rsid w:val="00075F30"/>
    <w:rsid w:val="00214B22"/>
    <w:rsid w:val="00293B1F"/>
    <w:rsid w:val="002E6C69"/>
    <w:rsid w:val="003E68A7"/>
    <w:rsid w:val="00403074"/>
    <w:rsid w:val="00444B02"/>
    <w:rsid w:val="004D1015"/>
    <w:rsid w:val="004D7FDE"/>
    <w:rsid w:val="00502AF8"/>
    <w:rsid w:val="00562D23"/>
    <w:rsid w:val="00582DE6"/>
    <w:rsid w:val="005B176A"/>
    <w:rsid w:val="0062123A"/>
    <w:rsid w:val="00645D2F"/>
    <w:rsid w:val="00646E75"/>
    <w:rsid w:val="00652367"/>
    <w:rsid w:val="00661FCA"/>
    <w:rsid w:val="006825BF"/>
    <w:rsid w:val="006E7811"/>
    <w:rsid w:val="00763A54"/>
    <w:rsid w:val="0084541E"/>
    <w:rsid w:val="008B0FA6"/>
    <w:rsid w:val="008B5584"/>
    <w:rsid w:val="0091697F"/>
    <w:rsid w:val="00953B3A"/>
    <w:rsid w:val="009603F6"/>
    <w:rsid w:val="009A0322"/>
    <w:rsid w:val="009A6657"/>
    <w:rsid w:val="009A7667"/>
    <w:rsid w:val="009E1382"/>
    <w:rsid w:val="00A77723"/>
    <w:rsid w:val="00B22061"/>
    <w:rsid w:val="00B63682"/>
    <w:rsid w:val="00B93257"/>
    <w:rsid w:val="00B97C28"/>
    <w:rsid w:val="00BC75B0"/>
    <w:rsid w:val="00C13283"/>
    <w:rsid w:val="00C85752"/>
    <w:rsid w:val="00C91ED9"/>
    <w:rsid w:val="00CF2A6E"/>
    <w:rsid w:val="00D43180"/>
    <w:rsid w:val="00D934E9"/>
    <w:rsid w:val="00E10107"/>
    <w:rsid w:val="00E33FFF"/>
    <w:rsid w:val="00E34037"/>
    <w:rsid w:val="00E45A99"/>
    <w:rsid w:val="00E55D74"/>
    <w:rsid w:val="00EB6055"/>
    <w:rsid w:val="00F50966"/>
    <w:rsid w:val="00F521AC"/>
    <w:rsid w:val="00F81CAC"/>
    <w:rsid w:val="00FD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09311"/>
  <w14:defaultImageDpi w14:val="32767"/>
  <w15:chartTrackingRefBased/>
  <w15:docId w15:val="{9ADB6DA3-666F-4A9F-B121-2680462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53B3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0966"/>
    <w:pPr>
      <w:keepNext/>
      <w:keepLines/>
      <w:pBdr>
        <w:bottom w:val="single" w:sz="4" w:space="2" w:color="9F2936" w:themeColor="accent2"/>
      </w:pBdr>
      <w:spacing w:before="360" w:after="120" w:line="276" w:lineRule="auto"/>
      <w:contextualSpacing/>
      <w:jc w:val="center"/>
      <w:outlineLvl w:val="0"/>
    </w:pPr>
    <w:rPr>
      <w:rFonts w:eastAsiaTheme="majorEastAsia" w:cstheme="majorBidi"/>
      <w:b/>
      <w:caps/>
      <w:noProof/>
      <w:color w:val="FFFFFF" w:themeColor="background1"/>
      <w:sz w:val="44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C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966"/>
    <w:rPr>
      <w:rFonts w:eastAsiaTheme="majorEastAsia" w:cstheme="majorBidi"/>
      <w:b/>
      <w:caps/>
      <w:noProof/>
      <w:color w:val="FFFFFF" w:themeColor="background1"/>
      <w:sz w:val="44"/>
      <w:szCs w:val="4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934E9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934E9"/>
    <w:pPr>
      <w:pBdr>
        <w:top w:val="single" w:sz="12" w:space="1" w:color="9F2936" w:themeColor="accent2"/>
      </w:pBdr>
      <w:spacing w:after="200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934E9"/>
    <w:rPr>
      <w:smallCap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236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53B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3B3A"/>
  </w:style>
  <w:style w:type="paragraph" w:styleId="Footer">
    <w:name w:val="footer"/>
    <w:basedOn w:val="Normal"/>
    <w:link w:val="FooterChar"/>
    <w:uiPriority w:val="99"/>
    <w:unhideWhenUsed/>
    <w:rsid w:val="00075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F30"/>
  </w:style>
  <w:style w:type="table" w:styleId="TableGrid">
    <w:name w:val="Table Grid"/>
    <w:basedOn w:val="TableNormal"/>
    <w:uiPriority w:val="39"/>
    <w:rsid w:val="0007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6C69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TOAHeading">
    <w:name w:val="toa heading"/>
    <w:basedOn w:val="Normal"/>
    <w:next w:val="Normal"/>
    <w:uiPriority w:val="99"/>
    <w:rsid w:val="002E6C69"/>
    <w:pPr>
      <w:keepNext/>
      <w:keepLines/>
      <w:pBdr>
        <w:bottom w:val="single" w:sz="4" w:space="2" w:color="9F2936" w:themeColor="accent2"/>
      </w:pBdr>
      <w:spacing w:before="360" w:after="120" w:line="276" w:lineRule="auto"/>
      <w:jc w:val="center"/>
      <w:outlineLvl w:val="0"/>
    </w:pPr>
    <w:rPr>
      <w:rFonts w:eastAsiaTheme="majorEastAsia" w:cstheme="majorBidi"/>
      <w:b/>
      <w:noProof/>
      <w:color w:val="FFFFFF" w:themeColor="background1"/>
      <w:sz w:val="44"/>
      <w:szCs w:val="40"/>
      <w:lang w:eastAsia="en-US"/>
    </w:rPr>
  </w:style>
  <w:style w:type="paragraph" w:styleId="TOC1">
    <w:name w:val="toc 1"/>
    <w:basedOn w:val="Normal"/>
    <w:next w:val="Normal"/>
    <w:autoRedefine/>
    <w:uiPriority w:val="39"/>
    <w:rsid w:val="002E6C69"/>
    <w:rPr>
      <w:b/>
      <w:color w:val="FFFFFF" w:themeColor="background1"/>
      <w:sz w:val="32"/>
    </w:rPr>
  </w:style>
  <w:style w:type="paragraph" w:styleId="TOC2">
    <w:name w:val="toc 2"/>
    <w:basedOn w:val="Normal"/>
    <w:next w:val="Normal"/>
    <w:autoRedefine/>
    <w:uiPriority w:val="39"/>
    <w:rsid w:val="002E6C69"/>
    <w:pPr>
      <w:spacing w:after="160"/>
    </w:pPr>
    <w:rPr>
      <w:color w:val="FFFFFF" w:themeColor="background1"/>
    </w:rPr>
  </w:style>
  <w:style w:type="paragraph" w:styleId="Quote">
    <w:name w:val="Quote"/>
    <w:basedOn w:val="Normal"/>
    <w:next w:val="Normal"/>
    <w:link w:val="QuoteChar"/>
    <w:uiPriority w:val="29"/>
    <w:qFormat/>
    <w:rsid w:val="00F50966"/>
    <w:pPr>
      <w:ind w:left="864" w:right="516"/>
      <w:jc w:val="center"/>
    </w:pPr>
    <w:rPr>
      <w:rFonts w:asciiTheme="majorHAnsi" w:hAnsiTheme="majorHAnsi"/>
      <w:b/>
      <w:iCs/>
      <w:caps/>
      <w:color w:val="FFFFFF" w:themeColor="background1"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F50966"/>
    <w:rPr>
      <w:rFonts w:asciiTheme="majorHAnsi" w:hAnsiTheme="majorHAnsi"/>
      <w:b/>
      <w:iCs/>
      <w:caps/>
      <w:color w:val="FFFFFF" w:themeColor="background1"/>
      <w:sz w:val="36"/>
    </w:rPr>
  </w:style>
  <w:style w:type="character" w:styleId="PlaceholderText">
    <w:name w:val="Placeholder Text"/>
    <w:basedOn w:val="DefaultParagraphFont"/>
    <w:uiPriority w:val="99"/>
    <w:semiHidden/>
    <w:rsid w:val="002E6C69"/>
    <w:rPr>
      <w:color w:val="808080"/>
    </w:rPr>
  </w:style>
  <w:style w:type="paragraph" w:styleId="NoSpacing">
    <w:name w:val="No Spacing"/>
    <w:uiPriority w:val="1"/>
    <w:qFormat/>
    <w:rsid w:val="0095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ul\AppData\Roaming\Microsoft\Templates\Restaurant%20newsletter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EC199B-474A-43F9-90F7-248608B82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858C-CFCA-4A0C-8ABB-F79D7482FE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8AF67-6B68-4775-87B5-141273CA07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F2704E-92E6-40C0-947F-D3D61954864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newsletter.dotx</Template>
  <TotalTime>167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 Agency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vaghamshi</dc:creator>
  <cp:keywords/>
  <dc:description/>
  <cp:lastModifiedBy>Vaghamshi, Mitul Shamlabhai [Student]</cp:lastModifiedBy>
  <cp:revision>10</cp:revision>
  <dcterms:created xsi:type="dcterms:W3CDTF">2022-10-24T08:22:00Z</dcterms:created>
  <dcterms:modified xsi:type="dcterms:W3CDTF">2022-12-30T20:58:00Z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