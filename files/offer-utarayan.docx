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ask="http://schemas.microsoft.com/office/drawing/2018/sketchyshapes" xmlns:adec="http://schemas.microsoft.com/office/drawing/2017/decorative" mc:Ignorable="w14 w15 w16se w16cid w16 w16cex w16sdtdh wp14">
  <w:body>
    <w:p w:rsidR="005A03B6" w:rsidP="00E030CE" w:rsidRDefault="00E030CE" w14:paraId="2895457C" w14:textId="1D54AE0A">
      <w:pPr>
        <w:pStyle w:val="GraphicsAnchor"/>
        <w:sectPr w:rsidR="005A03B6" w:rsidSect="003B4E3E">
          <w:pgSz w:w="12240" w:h="15840" w:orient="portrait" w:code="1"/>
          <w:pgMar w:top="3600" w:right="360" w:bottom="360" w:left="360" w:header="720" w:footer="720" w:gutter="0"/>
          <w:cols w:space="720"/>
          <w:docGrid w:linePitch="360"/>
        </w:sectPr>
      </w:pPr>
      <w: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5187BAF7" wp14:editId="0DC430C3">
                <wp:simplePos x="0" y="0"/>
                <wp:positionH relativeFrom="column">
                  <wp:posOffset>6043295</wp:posOffset>
                </wp:positionH>
                <wp:positionV relativeFrom="paragraph">
                  <wp:posOffset>1762598</wp:posOffset>
                </wp:positionV>
                <wp:extent cx="850265" cy="31877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0265" cy="318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09C2" w:rsidRDefault="001509C2" w14:paraId="1FA43D2C" w14:textId="6B221D6E">
                            <w:r>
                              <w:t>Book now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 w14:anchorId="5187BAF7">
                <v:stroke joinstyle="miter"/>
                <v:path gradientshapeok="t" o:connecttype="rect"/>
              </v:shapetype>
              <v:shape id="Text Box 2" style="position:absolute;margin-left:475.85pt;margin-top:138.8pt;width:66.95pt;height:25.1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spid="_x0000_s1026" filled="f" stroked="f" strokeweight="1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">
                <v:textbox>
                  <w:txbxContent>
                    <w:p w:rsidR="001509C2" w:rsidRDefault="001509C2" w14:paraId="1FA43D2C" w14:textId="6B221D6E">
                      <w:r>
                        <w:t>Book now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61FCA" w:rsidR="001509C2">
        <w:rPr>
          <w:rFonts w:ascii="Nirmala UI" w:hAnsi="Nirmala UI" w:cs="Nirmala UI"/>
          <w:b/>
          <w:bCs/>
          <w:color w:val="59443E" w:themeColor="text2"/>
          <w:sz w:val="96"/>
          <w:szCs w:val="96"/>
        </w:rPr>
        <mc:AlternateContent>
          <mc:Choice Requires="wps">
            <w:drawing>
              <wp:anchor distT="45720" distB="45720" distL="114300" distR="114300" simplePos="0" relativeHeight="251680768" behindDoc="1" locked="0" layoutInCell="1" allowOverlap="1" wp14:anchorId="6F43E7BE" wp14:editId="097648E2">
                <wp:simplePos x="0" y="0"/>
                <wp:positionH relativeFrom="column">
                  <wp:posOffset>153197</wp:posOffset>
                </wp:positionH>
                <wp:positionV relativeFrom="margin">
                  <wp:posOffset>-99208</wp:posOffset>
                </wp:positionV>
                <wp:extent cx="3657600" cy="1384300"/>
                <wp:effectExtent l="0" t="19050" r="0" b="2540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0" cy="1384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Pr="007873E6" w:rsidR="006E6958" w:rsidP="006E6958" w:rsidRDefault="006E6958" w14:paraId="7E9E0722" w14:textId="77777777">
                            <w:pPr>
                              <w:rPr>
                                <w:color w:val="C84039" w:themeColor="accent4"/>
                                <w:sz w:val="144"/>
                                <w:szCs w:val="144"/>
                              </w:rPr>
                            </w:pPr>
                            <w:r w:rsidRPr="007873E6">
                              <w:rPr>
                                <w:rFonts w:ascii="Nirmala UI" w:hAnsi="Nirmala UI" w:cs="Nirmala UI"/>
                                <w:b/>
                                <w:bCs/>
                                <w:color w:val="C84039" w:themeColor="accent4"/>
                                <w:sz w:val="144"/>
                                <w:szCs w:val="144"/>
                              </w:rPr>
                              <w:t>ડંકાવાલા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style="position:absolute;margin-left:12.05pt;margin-top:-7.8pt;width:4in;height:109pt;z-index:-251635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margin;mso-width-percent:0;mso-height-percent:0;mso-width-relative:margin;mso-height-relative:margin;v-text-anchor:top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" w14:anchorId="6F43E7BE">
                <v:shadow on="t" color="black" opacity="26214f" offset="3pt,0" origin="-.5"/>
                <v:textbox>
                  <w:txbxContent>
                    <w:p w:rsidRPr="007873E6" w:rsidR="006E6958" w:rsidP="006E6958" w:rsidRDefault="006E6958" w14:paraId="7E9E0722" w14:textId="77777777">
                      <w:pPr>
                        <w:rPr>
                          <w:color w:val="C84039" w:themeColor="accent4"/>
                          <w:sz w:val="144"/>
                          <w:szCs w:val="144"/>
                        </w:rPr>
                      </w:pPr>
                      <w:r w:rsidRPr="007873E6">
                        <w:rPr>
                          <w:rFonts w:ascii="Nirmala UI" w:hAnsi="Nirmala UI" w:cs="Nirmala UI"/>
                          <w:b/>
                          <w:bCs/>
                          <w:color w:val="C84039" w:themeColor="accent4"/>
                          <w:sz w:val="144"/>
                          <w:szCs w:val="144"/>
                        </w:rPr>
                        <w:t>ડંકાવાલા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 w:rsidR="007873E6">
        <w:drawing>
          <wp:anchor distT="0" distB="0" distL="114300" distR="114300" simplePos="0" relativeHeight="251681792" behindDoc="1" locked="0" layoutInCell="1" allowOverlap="1" wp14:anchorId="5C8D886C" wp14:editId="0E9E4E80">
            <wp:simplePos x="0" y="0"/>
            <wp:positionH relativeFrom="margin">
              <wp:posOffset>5576570</wp:posOffset>
            </wp:positionH>
            <wp:positionV relativeFrom="paragraph">
              <wp:posOffset>0</wp:posOffset>
            </wp:positionV>
            <wp:extent cx="1731645" cy="1753870"/>
            <wp:effectExtent l="0" t="0" r="1905" b="0"/>
            <wp:wrapTight wrapText="bothSides">
              <wp:wrapPolygon edited="0">
                <wp:start x="0" y="0"/>
                <wp:lineTo x="0" y="21350"/>
                <wp:lineTo x="21386" y="21350"/>
                <wp:lineTo x="21386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1645" cy="175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61FCA" w:rsidR="007873E6">
        <w:rPr>
          <w:rFonts w:ascii="Nirmala UI" w:hAnsi="Nirmala UI" w:cs="Nirmala UI"/>
          <w:b/>
          <w:bCs/>
        </w:rPr>
        <mc:AlternateContent>
          <mc:Choice Requires="wps">
            <w:drawing>
              <wp:anchor distT="0" distB="0" distL="114300" distR="114300" simplePos="0" relativeHeight="251677695" behindDoc="1" locked="0" layoutInCell="1" allowOverlap="1" wp14:anchorId="29E407DB" wp14:editId="7DA99F4F">
                <wp:simplePos x="0" y="0"/>
                <wp:positionH relativeFrom="margin">
                  <wp:posOffset>64681</wp:posOffset>
                </wp:positionH>
                <wp:positionV relativeFrom="paragraph">
                  <wp:posOffset>-53163</wp:posOffset>
                </wp:positionV>
                <wp:extent cx="4844415" cy="1826482"/>
                <wp:effectExtent l="19050" t="38100" r="32385" b="406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4415" cy="1826482"/>
                        </a:xfrm>
                        <a:custGeom>
                          <a:avLst/>
                          <a:gdLst>
                            <a:gd name="connsiteX0" fmla="*/ 0 w 4844415"/>
                            <a:gd name="connsiteY0" fmla="*/ 0 h 1826482"/>
                            <a:gd name="connsiteX1" fmla="*/ 635157 w 4844415"/>
                            <a:gd name="connsiteY1" fmla="*/ 0 h 1826482"/>
                            <a:gd name="connsiteX2" fmla="*/ 1028093 w 4844415"/>
                            <a:gd name="connsiteY2" fmla="*/ 0 h 1826482"/>
                            <a:gd name="connsiteX3" fmla="*/ 1421028 w 4844415"/>
                            <a:gd name="connsiteY3" fmla="*/ 0 h 1826482"/>
                            <a:gd name="connsiteX4" fmla="*/ 2056185 w 4844415"/>
                            <a:gd name="connsiteY4" fmla="*/ 0 h 1826482"/>
                            <a:gd name="connsiteX5" fmla="*/ 2594453 w 4844415"/>
                            <a:gd name="connsiteY5" fmla="*/ 0 h 1826482"/>
                            <a:gd name="connsiteX6" fmla="*/ 2987389 w 4844415"/>
                            <a:gd name="connsiteY6" fmla="*/ 0 h 1826482"/>
                            <a:gd name="connsiteX7" fmla="*/ 3428769 w 4844415"/>
                            <a:gd name="connsiteY7" fmla="*/ 0 h 1826482"/>
                            <a:gd name="connsiteX8" fmla="*/ 4063926 w 4844415"/>
                            <a:gd name="connsiteY8" fmla="*/ 0 h 1826482"/>
                            <a:gd name="connsiteX9" fmla="*/ 4844415 w 4844415"/>
                            <a:gd name="connsiteY9" fmla="*/ 0 h 1826482"/>
                            <a:gd name="connsiteX10" fmla="*/ 4844415 w 4844415"/>
                            <a:gd name="connsiteY10" fmla="*/ 401826 h 1826482"/>
                            <a:gd name="connsiteX11" fmla="*/ 4844415 w 4844415"/>
                            <a:gd name="connsiteY11" fmla="*/ 803652 h 1826482"/>
                            <a:gd name="connsiteX12" fmla="*/ 4844415 w 4844415"/>
                            <a:gd name="connsiteY12" fmla="*/ 1205478 h 1826482"/>
                            <a:gd name="connsiteX13" fmla="*/ 4844415 w 4844415"/>
                            <a:gd name="connsiteY13" fmla="*/ 1826482 h 1826482"/>
                            <a:gd name="connsiteX14" fmla="*/ 4451479 w 4844415"/>
                            <a:gd name="connsiteY14" fmla="*/ 1826482 h 1826482"/>
                            <a:gd name="connsiteX15" fmla="*/ 4058543 w 4844415"/>
                            <a:gd name="connsiteY15" fmla="*/ 1826482 h 1826482"/>
                            <a:gd name="connsiteX16" fmla="*/ 3471831 w 4844415"/>
                            <a:gd name="connsiteY16" fmla="*/ 1826482 h 1826482"/>
                            <a:gd name="connsiteX17" fmla="*/ 2982007 w 4844415"/>
                            <a:gd name="connsiteY17" fmla="*/ 1826482 h 1826482"/>
                            <a:gd name="connsiteX18" fmla="*/ 2443738 w 4844415"/>
                            <a:gd name="connsiteY18" fmla="*/ 1826482 h 1826482"/>
                            <a:gd name="connsiteX19" fmla="*/ 2050802 w 4844415"/>
                            <a:gd name="connsiteY19" fmla="*/ 1826482 h 1826482"/>
                            <a:gd name="connsiteX20" fmla="*/ 1609422 w 4844415"/>
                            <a:gd name="connsiteY20" fmla="*/ 1826482 h 1826482"/>
                            <a:gd name="connsiteX21" fmla="*/ 1216486 w 4844415"/>
                            <a:gd name="connsiteY21" fmla="*/ 1826482 h 1826482"/>
                            <a:gd name="connsiteX22" fmla="*/ 581330 w 4844415"/>
                            <a:gd name="connsiteY22" fmla="*/ 1826482 h 1826482"/>
                            <a:gd name="connsiteX23" fmla="*/ 0 w 4844415"/>
                            <a:gd name="connsiteY23" fmla="*/ 1826482 h 1826482"/>
                            <a:gd name="connsiteX24" fmla="*/ 0 w 4844415"/>
                            <a:gd name="connsiteY24" fmla="*/ 1424656 h 1826482"/>
                            <a:gd name="connsiteX25" fmla="*/ 0 w 4844415"/>
                            <a:gd name="connsiteY25" fmla="*/ 968035 h 1826482"/>
                            <a:gd name="connsiteX26" fmla="*/ 0 w 4844415"/>
                            <a:gd name="connsiteY26" fmla="*/ 529680 h 1826482"/>
                            <a:gd name="connsiteX27" fmla="*/ 0 w 4844415"/>
                            <a:gd name="connsiteY27" fmla="*/ 0 h 182648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</a:cxnLst>
                          <a:rect l="l" t="t" r="r" b="b"/>
                          <a:pathLst>
                            <a:path w="4844415" h="1826482" fill="none" extrusionOk="0">
                              <a:moveTo>
                                <a:pt x="0" y="0"/>
                              </a:moveTo>
                              <a:cubicBezTo>
                                <a:pt x="161753" y="-64453"/>
                                <a:pt x="339923" y="68615"/>
                                <a:pt x="635157" y="0"/>
                              </a:cubicBezTo>
                              <a:cubicBezTo>
                                <a:pt x="930391" y="-68615"/>
                                <a:pt x="890282" y="6303"/>
                                <a:pt x="1028093" y="0"/>
                              </a:cubicBezTo>
                              <a:cubicBezTo>
                                <a:pt x="1165904" y="-6303"/>
                                <a:pt x="1225656" y="36797"/>
                                <a:pt x="1421028" y="0"/>
                              </a:cubicBezTo>
                              <a:cubicBezTo>
                                <a:pt x="1616400" y="-36797"/>
                                <a:pt x="1776458" y="10910"/>
                                <a:pt x="2056185" y="0"/>
                              </a:cubicBezTo>
                              <a:cubicBezTo>
                                <a:pt x="2335912" y="-10910"/>
                                <a:pt x="2351921" y="39243"/>
                                <a:pt x="2594453" y="0"/>
                              </a:cubicBezTo>
                              <a:cubicBezTo>
                                <a:pt x="2836985" y="-39243"/>
                                <a:pt x="2835769" y="5057"/>
                                <a:pt x="2987389" y="0"/>
                              </a:cubicBezTo>
                              <a:cubicBezTo>
                                <a:pt x="3139009" y="-5057"/>
                                <a:pt x="3245048" y="20136"/>
                                <a:pt x="3428769" y="0"/>
                              </a:cubicBezTo>
                              <a:cubicBezTo>
                                <a:pt x="3612490" y="-20136"/>
                                <a:pt x="3839411" y="63577"/>
                                <a:pt x="4063926" y="0"/>
                              </a:cubicBezTo>
                              <a:cubicBezTo>
                                <a:pt x="4288441" y="-63577"/>
                                <a:pt x="4606089" y="64020"/>
                                <a:pt x="4844415" y="0"/>
                              </a:cubicBezTo>
                              <a:cubicBezTo>
                                <a:pt x="4866238" y="156472"/>
                                <a:pt x="4818719" y="207462"/>
                                <a:pt x="4844415" y="401826"/>
                              </a:cubicBezTo>
                              <a:cubicBezTo>
                                <a:pt x="4870111" y="596190"/>
                                <a:pt x="4832771" y="647038"/>
                                <a:pt x="4844415" y="803652"/>
                              </a:cubicBezTo>
                              <a:cubicBezTo>
                                <a:pt x="4856059" y="960266"/>
                                <a:pt x="4826720" y="1054913"/>
                                <a:pt x="4844415" y="1205478"/>
                              </a:cubicBezTo>
                              <a:cubicBezTo>
                                <a:pt x="4862110" y="1356043"/>
                                <a:pt x="4804053" y="1693258"/>
                                <a:pt x="4844415" y="1826482"/>
                              </a:cubicBezTo>
                              <a:cubicBezTo>
                                <a:pt x="4681098" y="1837226"/>
                                <a:pt x="4540078" y="1816864"/>
                                <a:pt x="4451479" y="1826482"/>
                              </a:cubicBezTo>
                              <a:cubicBezTo>
                                <a:pt x="4362880" y="1836100"/>
                                <a:pt x="4195005" y="1783135"/>
                                <a:pt x="4058543" y="1826482"/>
                              </a:cubicBezTo>
                              <a:cubicBezTo>
                                <a:pt x="3922081" y="1869829"/>
                                <a:pt x="3598488" y="1795254"/>
                                <a:pt x="3471831" y="1826482"/>
                              </a:cubicBezTo>
                              <a:cubicBezTo>
                                <a:pt x="3345174" y="1857710"/>
                                <a:pt x="3206430" y="1778700"/>
                                <a:pt x="2982007" y="1826482"/>
                              </a:cubicBezTo>
                              <a:cubicBezTo>
                                <a:pt x="2757584" y="1874264"/>
                                <a:pt x="2600261" y="1787861"/>
                                <a:pt x="2443738" y="1826482"/>
                              </a:cubicBezTo>
                              <a:cubicBezTo>
                                <a:pt x="2287215" y="1865103"/>
                                <a:pt x="2145448" y="1820163"/>
                                <a:pt x="2050802" y="1826482"/>
                              </a:cubicBezTo>
                              <a:cubicBezTo>
                                <a:pt x="1956156" y="1832801"/>
                                <a:pt x="1771752" y="1821293"/>
                                <a:pt x="1609422" y="1826482"/>
                              </a:cubicBezTo>
                              <a:cubicBezTo>
                                <a:pt x="1447092" y="1831671"/>
                                <a:pt x="1301552" y="1796941"/>
                                <a:pt x="1216486" y="1826482"/>
                              </a:cubicBezTo>
                              <a:cubicBezTo>
                                <a:pt x="1131420" y="1856023"/>
                                <a:pt x="880463" y="1771212"/>
                                <a:pt x="581330" y="1826482"/>
                              </a:cubicBezTo>
                              <a:cubicBezTo>
                                <a:pt x="282197" y="1881752"/>
                                <a:pt x="263722" y="1766991"/>
                                <a:pt x="0" y="1826482"/>
                              </a:cubicBezTo>
                              <a:cubicBezTo>
                                <a:pt x="-6685" y="1705434"/>
                                <a:pt x="22482" y="1513044"/>
                                <a:pt x="0" y="1424656"/>
                              </a:cubicBezTo>
                              <a:cubicBezTo>
                                <a:pt x="-22482" y="1336268"/>
                                <a:pt x="46512" y="1159953"/>
                                <a:pt x="0" y="968035"/>
                              </a:cubicBezTo>
                              <a:cubicBezTo>
                                <a:pt x="-46512" y="776117"/>
                                <a:pt x="10624" y="703009"/>
                                <a:pt x="0" y="529680"/>
                              </a:cubicBezTo>
                              <a:cubicBezTo>
                                <a:pt x="-10624" y="356352"/>
                                <a:pt x="51301" y="221811"/>
                                <a:pt x="0" y="0"/>
                              </a:cubicBezTo>
                              <a:close/>
                            </a:path>
                            <a:path w="4844415" h="1826482" stroke="0" extrusionOk="0">
                              <a:moveTo>
                                <a:pt x="0" y="0"/>
                              </a:moveTo>
                              <a:cubicBezTo>
                                <a:pt x="157207" y="-191"/>
                                <a:pt x="363176" y="63700"/>
                                <a:pt x="586712" y="0"/>
                              </a:cubicBezTo>
                              <a:cubicBezTo>
                                <a:pt x="810248" y="-63700"/>
                                <a:pt x="852006" y="17549"/>
                                <a:pt x="979648" y="0"/>
                              </a:cubicBezTo>
                              <a:cubicBezTo>
                                <a:pt x="1107290" y="-17549"/>
                                <a:pt x="1367536" y="5091"/>
                                <a:pt x="1517917" y="0"/>
                              </a:cubicBezTo>
                              <a:cubicBezTo>
                                <a:pt x="1668298" y="-5091"/>
                                <a:pt x="1776607" y="14948"/>
                                <a:pt x="1959297" y="0"/>
                              </a:cubicBezTo>
                              <a:cubicBezTo>
                                <a:pt x="2141987" y="-14948"/>
                                <a:pt x="2264561" y="46072"/>
                                <a:pt x="2400677" y="0"/>
                              </a:cubicBezTo>
                              <a:cubicBezTo>
                                <a:pt x="2536793" y="-46072"/>
                                <a:pt x="2845950" y="19873"/>
                                <a:pt x="3035833" y="0"/>
                              </a:cubicBezTo>
                              <a:cubicBezTo>
                                <a:pt x="3225716" y="-19873"/>
                                <a:pt x="3375175" y="27296"/>
                                <a:pt x="3574102" y="0"/>
                              </a:cubicBezTo>
                              <a:cubicBezTo>
                                <a:pt x="3773029" y="-27296"/>
                                <a:pt x="3848216" y="38994"/>
                                <a:pt x="4112370" y="0"/>
                              </a:cubicBezTo>
                              <a:cubicBezTo>
                                <a:pt x="4376524" y="-38994"/>
                                <a:pt x="4481084" y="33853"/>
                                <a:pt x="4844415" y="0"/>
                              </a:cubicBezTo>
                              <a:cubicBezTo>
                                <a:pt x="4858584" y="211292"/>
                                <a:pt x="4834099" y="341089"/>
                                <a:pt x="4844415" y="438356"/>
                              </a:cubicBezTo>
                              <a:cubicBezTo>
                                <a:pt x="4854731" y="535623"/>
                                <a:pt x="4823072" y="755888"/>
                                <a:pt x="4844415" y="894976"/>
                              </a:cubicBezTo>
                              <a:cubicBezTo>
                                <a:pt x="4865758" y="1034064"/>
                                <a:pt x="4836398" y="1229443"/>
                                <a:pt x="4844415" y="1333332"/>
                              </a:cubicBezTo>
                              <a:cubicBezTo>
                                <a:pt x="4852432" y="1437221"/>
                                <a:pt x="4796568" y="1676800"/>
                                <a:pt x="4844415" y="1826482"/>
                              </a:cubicBezTo>
                              <a:cubicBezTo>
                                <a:pt x="4644338" y="1890201"/>
                                <a:pt x="4397667" y="1809660"/>
                                <a:pt x="4209258" y="1826482"/>
                              </a:cubicBezTo>
                              <a:cubicBezTo>
                                <a:pt x="4020849" y="1843304"/>
                                <a:pt x="3795422" y="1770712"/>
                                <a:pt x="3574102" y="1826482"/>
                              </a:cubicBezTo>
                              <a:cubicBezTo>
                                <a:pt x="3352782" y="1882252"/>
                                <a:pt x="3171279" y="1784016"/>
                                <a:pt x="3035833" y="1826482"/>
                              </a:cubicBezTo>
                              <a:cubicBezTo>
                                <a:pt x="2900387" y="1868948"/>
                                <a:pt x="2710320" y="1788180"/>
                                <a:pt x="2546009" y="1826482"/>
                              </a:cubicBezTo>
                              <a:cubicBezTo>
                                <a:pt x="2381698" y="1864784"/>
                                <a:pt x="2192229" y="1773901"/>
                                <a:pt x="1910853" y="1826482"/>
                              </a:cubicBezTo>
                              <a:cubicBezTo>
                                <a:pt x="1629477" y="1879063"/>
                                <a:pt x="1636149" y="1774990"/>
                                <a:pt x="1372584" y="1826482"/>
                              </a:cubicBezTo>
                              <a:cubicBezTo>
                                <a:pt x="1109019" y="1877974"/>
                                <a:pt x="979456" y="1803637"/>
                                <a:pt x="737428" y="1826482"/>
                              </a:cubicBezTo>
                              <a:cubicBezTo>
                                <a:pt x="495400" y="1849327"/>
                                <a:pt x="244326" y="1820557"/>
                                <a:pt x="0" y="1826482"/>
                              </a:cubicBezTo>
                              <a:cubicBezTo>
                                <a:pt x="-39007" y="1594458"/>
                                <a:pt x="25763" y="1513017"/>
                                <a:pt x="0" y="1351597"/>
                              </a:cubicBezTo>
                              <a:cubicBezTo>
                                <a:pt x="-25763" y="1190178"/>
                                <a:pt x="33087" y="1123657"/>
                                <a:pt x="0" y="949771"/>
                              </a:cubicBezTo>
                              <a:cubicBezTo>
                                <a:pt x="-33087" y="775885"/>
                                <a:pt x="39686" y="686059"/>
                                <a:pt x="0" y="493150"/>
                              </a:cubicBezTo>
                              <a:cubicBezTo>
                                <a:pt x="-39686" y="300241"/>
                                <a:pt x="45406" y="167954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solidFill>
                            <a:schemeClr val="accent4"/>
                          </a:solidFill>
                          <a:extLst>
                            <a:ext uri="{C807C97D-BFC1-408E-A445-0C87EB9F89A2}">
                              <ask:lineSketchStyleProps xmlns:ask="http://schemas.microsoft.com/office/drawing/2018/sketchyshapes" sd="856141579">
                                <a:prstGeom prst="rect">
                                  <a:avLst/>
                                </a:prstGeom>
                                <ask:type>
                                  <ask:lineSketchScribble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style="position:absolute;margin-left:5.1pt;margin-top:-4.2pt;width:381.45pt;height:143.8pt;z-index:-25163878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spid="_x0000_s1026" fillcolor="white [3212]" strokecolor="#c84039 [3207]" strokeweight="1.5pt" w14:anchorId="18A5B2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">
                <w10:wrap anchorx="margin"/>
              </v:rect>
            </w:pict>
          </mc:Fallback>
        </mc:AlternateContent>
      </w:r>
      <w:r w:rsidRPr="003B4E3E" w:rsidR="004A2661">
        <w:drawing>
          <wp:anchor distT="0" distB="0" distL="114300" distR="114300" simplePos="0" relativeHeight="251669504" behindDoc="1" locked="1" layoutInCell="1" allowOverlap="1" wp14:anchorId="3C04CEF4" wp14:editId="54A57638">
            <wp:simplePos x="0" y="0"/>
            <wp:positionH relativeFrom="page">
              <wp:posOffset>-180340</wp:posOffset>
            </wp:positionH>
            <wp:positionV relativeFrom="paragraph">
              <wp:posOffset>-2306955</wp:posOffset>
            </wp:positionV>
            <wp:extent cx="8069580" cy="10068560"/>
            <wp:effectExtent l="0" t="0" r="7620" b="8890"/>
            <wp:wrapNone/>
            <wp:docPr id="14" name="Picture 14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3"/>
                    <a:stretch/>
                  </pic:blipFill>
                  <pic:spPr bwMode="auto">
                    <a:xfrm>
                      <a:off x="0" y="0"/>
                      <a:ext cx="8069580" cy="10068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61FCA" w:rsidR="007873E6">
        <w:rPr>
          <w:rFonts w:ascii="Nirmala UI" w:hAnsi="Nirmala UI" w:cs="Nirmala UI"/>
          <w:b/>
          <w:bCs/>
        </w:rPr>
        <mc:AlternateContent>
          <mc:Choice Requires="wps">
            <w:drawing>
              <wp:anchor distT="45720" distB="45720" distL="114300" distR="114300" simplePos="0" relativeHeight="251679744" behindDoc="1" locked="0" layoutInCell="1" allowOverlap="1" wp14:anchorId="3BB6CDED" wp14:editId="3F0C1648">
                <wp:simplePos x="0" y="0"/>
                <wp:positionH relativeFrom="column">
                  <wp:posOffset>153832</wp:posOffset>
                </wp:positionH>
                <wp:positionV relativeFrom="page">
                  <wp:posOffset>2771730</wp:posOffset>
                </wp:positionV>
                <wp:extent cx="4380614" cy="1317625"/>
                <wp:effectExtent l="0" t="19050" r="20320" b="3492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0614" cy="1317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Pr="005515E2" w:rsidR="006E6958" w:rsidP="006E6958" w:rsidRDefault="006E6958" w14:paraId="01B0A4DF" w14:textId="77777777">
                            <w:pPr>
                              <w:rPr>
                                <w:color w:val="404040" w:themeColor="text1" w:themeTint="BF"/>
                                <w:sz w:val="52"/>
                                <w:szCs w:val="52"/>
                              </w:rPr>
                            </w:pPr>
                          </w:p>
                          <w:p w:rsidRPr="005515E2" w:rsidR="006E6958" w:rsidP="006E6958" w:rsidRDefault="006E6958" w14:paraId="70B1C059" w14:textId="77777777">
                            <w:pPr>
                              <w:rPr>
                                <w:b/>
                                <w:bCs/>
                                <w:color w:val="404040" w:themeColor="text1" w:themeTint="BF"/>
                                <w:sz w:val="56"/>
                                <w:szCs w:val="56"/>
                              </w:rPr>
                            </w:pPr>
                            <w:r w:rsidRPr="005515E2">
                              <w:rPr>
                                <w:rFonts w:ascii="Nirmala UI" w:hAnsi="Nirmala UI" w:cs="Nirmala UI"/>
                                <w:b/>
                                <w:bCs/>
                                <w:color w:val="404040" w:themeColor="text1" w:themeTint="BF"/>
                                <w:sz w:val="56"/>
                                <w:szCs w:val="56"/>
                              </w:rPr>
                              <w:t>કાઠિયાવાડી</w:t>
                            </w:r>
                            <w:r w:rsidRPr="005515E2">
                              <w:rPr>
                                <w:b/>
                                <w:bCs/>
                                <w:color w:val="404040" w:themeColor="text1" w:themeTint="BF"/>
                                <w:sz w:val="56"/>
                                <w:szCs w:val="56"/>
                              </w:rPr>
                              <w:t xml:space="preserve"> </w:t>
                            </w:r>
                            <w:r w:rsidRPr="005515E2">
                              <w:rPr>
                                <w:rFonts w:ascii="Nirmala UI" w:hAnsi="Nirmala UI" w:cs="Nirmala UI"/>
                                <w:b/>
                                <w:bCs/>
                                <w:color w:val="404040" w:themeColor="text1" w:themeTint="BF"/>
                                <w:sz w:val="56"/>
                                <w:szCs w:val="56"/>
                              </w:rPr>
                              <w:t>ગાર્ડન</w:t>
                            </w:r>
                            <w:r w:rsidRPr="005515E2">
                              <w:rPr>
                                <w:b/>
                                <w:bCs/>
                                <w:color w:val="404040" w:themeColor="text1" w:themeTint="BF"/>
                                <w:sz w:val="56"/>
                                <w:szCs w:val="56"/>
                              </w:rPr>
                              <w:t xml:space="preserve"> </w:t>
                            </w:r>
                            <w:r w:rsidRPr="005515E2">
                              <w:rPr>
                                <w:rFonts w:ascii="Nirmala UI" w:hAnsi="Nirmala UI" w:cs="Nirmala UI"/>
                                <w:b/>
                                <w:bCs/>
                                <w:color w:val="404040" w:themeColor="text1" w:themeTint="BF"/>
                                <w:sz w:val="56"/>
                                <w:szCs w:val="56"/>
                              </w:rPr>
                              <w:t>રેસ્ટોરન્ટ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style="position:absolute;margin-left:12.1pt;margin-top:218.25pt;width:344.95pt;height:103.75pt;z-index:-251636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" w14:anchorId="3BB6CDED">
                <v:shadow on="t" color="black" opacity="26214f" offset="3pt,0" origin="-.5"/>
                <v:textbox>
                  <w:txbxContent>
                    <w:p w:rsidRPr="005515E2" w:rsidR="006E6958" w:rsidP="006E6958" w:rsidRDefault="006E6958" w14:paraId="01B0A4DF" w14:textId="77777777">
                      <w:pPr>
                        <w:rPr>
                          <w:color w:val="404040" w:themeColor="text1" w:themeTint="BF"/>
                          <w:sz w:val="52"/>
                          <w:szCs w:val="52"/>
                        </w:rPr>
                      </w:pPr>
                    </w:p>
                    <w:p w:rsidRPr="005515E2" w:rsidR="006E6958" w:rsidP="006E6958" w:rsidRDefault="006E6958" w14:paraId="70B1C059" w14:textId="77777777">
                      <w:pPr>
                        <w:rPr>
                          <w:b/>
                          <w:bCs/>
                          <w:color w:val="404040" w:themeColor="text1" w:themeTint="BF"/>
                          <w:sz w:val="56"/>
                          <w:szCs w:val="56"/>
                        </w:rPr>
                      </w:pPr>
                      <w:r w:rsidRPr="005515E2">
                        <w:rPr>
                          <w:rFonts w:ascii="Nirmala UI" w:hAnsi="Nirmala UI" w:cs="Nirmala UI"/>
                          <w:b/>
                          <w:bCs/>
                          <w:color w:val="404040" w:themeColor="text1" w:themeTint="BF"/>
                          <w:sz w:val="56"/>
                          <w:szCs w:val="56"/>
                        </w:rPr>
                        <w:t>કાઠિયાવાડી</w:t>
                      </w:r>
                      <w:r w:rsidRPr="005515E2">
                        <w:rPr>
                          <w:b/>
                          <w:bCs/>
                          <w:color w:val="404040" w:themeColor="text1" w:themeTint="BF"/>
                          <w:sz w:val="56"/>
                          <w:szCs w:val="56"/>
                        </w:rPr>
                        <w:t xml:space="preserve"> </w:t>
                      </w:r>
                      <w:r w:rsidRPr="005515E2">
                        <w:rPr>
                          <w:rFonts w:ascii="Nirmala UI" w:hAnsi="Nirmala UI" w:cs="Nirmala UI"/>
                          <w:b/>
                          <w:bCs/>
                          <w:color w:val="404040" w:themeColor="text1" w:themeTint="BF"/>
                          <w:sz w:val="56"/>
                          <w:szCs w:val="56"/>
                        </w:rPr>
                        <w:t>ગાર્ડન</w:t>
                      </w:r>
                      <w:r w:rsidRPr="005515E2">
                        <w:rPr>
                          <w:b/>
                          <w:bCs/>
                          <w:color w:val="404040" w:themeColor="text1" w:themeTint="BF"/>
                          <w:sz w:val="56"/>
                          <w:szCs w:val="56"/>
                        </w:rPr>
                        <w:t xml:space="preserve"> </w:t>
                      </w:r>
                      <w:r w:rsidRPr="005515E2">
                        <w:rPr>
                          <w:rFonts w:ascii="Nirmala UI" w:hAnsi="Nirmala UI" w:cs="Nirmala UI"/>
                          <w:b/>
                          <w:bCs/>
                          <w:color w:val="404040" w:themeColor="text1" w:themeTint="BF"/>
                          <w:sz w:val="56"/>
                          <w:szCs w:val="56"/>
                        </w:rPr>
                        <w:t>રેસ્ટોરન્ટ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A115B7">
        <w:rPr>
          <w:rFonts w:ascii="Nirmala UI" w:hAnsi="Nirmala UI" w:cs="Nirmala UI"/>
          <w:sz w:val="16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48281B0C" wp14:editId="1D4963F8">
                <wp:simplePos x="0" y="0"/>
                <wp:positionH relativeFrom="margin">
                  <wp:align>right</wp:align>
                </wp:positionH>
                <wp:positionV relativeFrom="paragraph">
                  <wp:posOffset>1939379</wp:posOffset>
                </wp:positionV>
                <wp:extent cx="7204887" cy="2955688"/>
                <wp:effectExtent l="57150" t="38100" r="53340" b="73660"/>
                <wp:wrapNone/>
                <wp:docPr id="60" name="Double Wav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4887" cy="2955688"/>
                        </a:xfrm>
                        <a:prstGeom prst="doubleWave">
                          <a:avLst>
                            <a:gd name="adj1" fmla="val 6250"/>
                            <a:gd name="adj2" fmla="val 323"/>
                          </a:avLst>
                        </a:prstGeom>
                        <a:ln w="12700">
                          <a:noFill/>
                          <a:extLst>
                            <a:ext uri="{C807C97D-BFC1-408E-A445-0C87EB9F89A2}">
                              <ask:lineSketchStyleProps xmlns:ask="http://schemas.microsoft.com/office/drawing/2018/sketchyshapes" sd="4016175901">
                                <a:custGeom>
                                  <a:avLst/>
                                  <a:gdLst>
                                    <a:gd name="connsiteX0" fmla="*/ 0 w 7204887"/>
                                    <a:gd name="connsiteY0" fmla="*/ 184731 h 2955688"/>
                                    <a:gd name="connsiteX1" fmla="*/ 3579172 w 7204887"/>
                                    <a:gd name="connsiteY1" fmla="*/ 184731 h 2955688"/>
                                    <a:gd name="connsiteX2" fmla="*/ 7158343 w 7204887"/>
                                    <a:gd name="connsiteY2" fmla="*/ 184731 h 2955688"/>
                                    <a:gd name="connsiteX3" fmla="*/ 7166255 w 7204887"/>
                                    <a:gd name="connsiteY3" fmla="*/ 624390 h 2955688"/>
                                    <a:gd name="connsiteX4" fmla="*/ 7176030 w 7204887"/>
                                    <a:gd name="connsiteY4" fmla="*/ 1167497 h 2955688"/>
                                    <a:gd name="connsiteX5" fmla="*/ 7183942 w 7204887"/>
                                    <a:gd name="connsiteY5" fmla="*/ 1607156 h 2955688"/>
                                    <a:gd name="connsiteX6" fmla="*/ 7193716 w 7204887"/>
                                    <a:gd name="connsiteY6" fmla="*/ 2150264 h 2955688"/>
                                    <a:gd name="connsiteX7" fmla="*/ 7204887 w 7204887"/>
                                    <a:gd name="connsiteY7" fmla="*/ 2770958 h 2955688"/>
                                    <a:gd name="connsiteX8" fmla="*/ 3625715 w 7204887"/>
                                    <a:gd name="connsiteY8" fmla="*/ 2770958 h 2955688"/>
                                    <a:gd name="connsiteX9" fmla="*/ 46544 w 7204887"/>
                                    <a:gd name="connsiteY9" fmla="*/ 2770958 h 2955688"/>
                                    <a:gd name="connsiteX10" fmla="*/ 36304 w 7204887"/>
                                    <a:gd name="connsiteY10" fmla="*/ 2201988 h 2955688"/>
                                    <a:gd name="connsiteX11" fmla="*/ 26996 w 7204887"/>
                                    <a:gd name="connsiteY11" fmla="*/ 1684743 h 2955688"/>
                                    <a:gd name="connsiteX12" fmla="*/ 18618 w 7204887"/>
                                    <a:gd name="connsiteY12" fmla="*/ 1219222 h 2955688"/>
                                    <a:gd name="connsiteX13" fmla="*/ 10705 w 7204887"/>
                                    <a:gd name="connsiteY13" fmla="*/ 779563 h 2955688"/>
                                    <a:gd name="connsiteX14" fmla="*/ 0 w 7204887"/>
                                    <a:gd name="connsiteY14" fmla="*/ 184731 h 2955688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</a:cxnLst>
                                  <a:rect l="l" t="t" r="r" b="b"/>
                                  <a:pathLst>
                                    <a:path w="7204887" h="2955688" fill="none" extrusionOk="0">
                                      <a:moveTo>
                                        <a:pt x="0" y="184731"/>
                                      </a:moveTo>
                                      <a:cubicBezTo>
                                        <a:pt x="1111805" y="-527145"/>
                                        <a:pt x="2567506" y="621997"/>
                                        <a:pt x="3579172" y="184731"/>
                                      </a:cubicBezTo>
                                      <a:cubicBezTo>
                                        <a:pt x="4729462" y="-601947"/>
                                        <a:pt x="5882263" y="1091637"/>
                                        <a:pt x="7158343" y="184731"/>
                                      </a:cubicBezTo>
                                      <a:cubicBezTo>
                                        <a:pt x="7183039" y="360174"/>
                                        <a:pt x="7150620" y="535347"/>
                                        <a:pt x="7166255" y="624390"/>
                                      </a:cubicBezTo>
                                      <a:cubicBezTo>
                                        <a:pt x="7181891" y="713433"/>
                                        <a:pt x="7116194" y="1059101"/>
                                        <a:pt x="7176030" y="1167497"/>
                                      </a:cubicBezTo>
                                      <a:cubicBezTo>
                                        <a:pt x="7235865" y="1275893"/>
                                        <a:pt x="7158123" y="1415764"/>
                                        <a:pt x="7183942" y="1607156"/>
                                      </a:cubicBezTo>
                                      <a:cubicBezTo>
                                        <a:pt x="7209761" y="1798548"/>
                                        <a:pt x="7186522" y="1907117"/>
                                        <a:pt x="7193716" y="2150264"/>
                                      </a:cubicBezTo>
                                      <a:cubicBezTo>
                                        <a:pt x="7200911" y="2393411"/>
                                        <a:pt x="7196403" y="2490341"/>
                                        <a:pt x="7204887" y="2770958"/>
                                      </a:cubicBezTo>
                                      <a:cubicBezTo>
                                        <a:pt x="6276107" y="3160849"/>
                                        <a:pt x="4738025" y="1789264"/>
                                        <a:pt x="3625715" y="2770958"/>
                                      </a:cubicBezTo>
                                      <a:cubicBezTo>
                                        <a:pt x="2600756" y="3170931"/>
                                        <a:pt x="1203286" y="2500065"/>
                                        <a:pt x="46544" y="2770958"/>
                                      </a:cubicBezTo>
                                      <a:cubicBezTo>
                                        <a:pt x="-20966" y="2619802"/>
                                        <a:pt x="86261" y="2471247"/>
                                        <a:pt x="36304" y="2201988"/>
                                      </a:cubicBezTo>
                                      <a:cubicBezTo>
                                        <a:pt x="-13653" y="1932728"/>
                                        <a:pt x="80358" y="1818018"/>
                                        <a:pt x="26996" y="1684743"/>
                                      </a:cubicBezTo>
                                      <a:cubicBezTo>
                                        <a:pt x="-26366" y="1551468"/>
                                        <a:pt x="43008" y="1342016"/>
                                        <a:pt x="18618" y="1219222"/>
                                      </a:cubicBezTo>
                                      <a:cubicBezTo>
                                        <a:pt x="-5772" y="1096428"/>
                                        <a:pt x="51761" y="911066"/>
                                        <a:pt x="10705" y="779563"/>
                                      </a:cubicBezTo>
                                      <a:cubicBezTo>
                                        <a:pt x="-30351" y="648059"/>
                                        <a:pt x="39841" y="303453"/>
                                        <a:pt x="0" y="184731"/>
                                      </a:cubicBezTo>
                                      <a:close/>
                                    </a:path>
                                    <a:path w="7204887" h="2955688" stroke="0" extrusionOk="0">
                                      <a:moveTo>
                                        <a:pt x="0" y="184731"/>
                                      </a:moveTo>
                                      <a:cubicBezTo>
                                        <a:pt x="1308634" y="-596387"/>
                                        <a:pt x="2483477" y="1047716"/>
                                        <a:pt x="3579172" y="184731"/>
                                      </a:cubicBezTo>
                                      <a:cubicBezTo>
                                        <a:pt x="4859931" y="-350721"/>
                                        <a:pt x="6179144" y="837938"/>
                                        <a:pt x="7158343" y="184731"/>
                                      </a:cubicBezTo>
                                      <a:cubicBezTo>
                                        <a:pt x="7205627" y="369696"/>
                                        <a:pt x="7145374" y="489364"/>
                                        <a:pt x="7167186" y="676114"/>
                                      </a:cubicBezTo>
                                      <a:cubicBezTo>
                                        <a:pt x="7188999" y="862864"/>
                                        <a:pt x="7149894" y="997066"/>
                                        <a:pt x="7175099" y="1115773"/>
                                      </a:cubicBezTo>
                                      <a:cubicBezTo>
                                        <a:pt x="7200304" y="1234480"/>
                                        <a:pt x="7154970" y="1418707"/>
                                        <a:pt x="7183942" y="1607156"/>
                                      </a:cubicBezTo>
                                      <a:cubicBezTo>
                                        <a:pt x="7212914" y="1795605"/>
                                        <a:pt x="7137271" y="1967991"/>
                                        <a:pt x="7193251" y="2124401"/>
                                      </a:cubicBezTo>
                                      <a:cubicBezTo>
                                        <a:pt x="7249231" y="2280811"/>
                                        <a:pt x="7171041" y="2498070"/>
                                        <a:pt x="7204887" y="2770958"/>
                                      </a:cubicBezTo>
                                      <a:cubicBezTo>
                                        <a:pt x="5818874" y="3630028"/>
                                        <a:pt x="5058144" y="2178831"/>
                                        <a:pt x="3625715" y="2770958"/>
                                      </a:cubicBezTo>
                                      <a:cubicBezTo>
                                        <a:pt x="2323715" y="3408179"/>
                                        <a:pt x="1370821" y="1809581"/>
                                        <a:pt x="46544" y="2770958"/>
                                      </a:cubicBezTo>
                                      <a:cubicBezTo>
                                        <a:pt x="28961" y="2588781"/>
                                        <a:pt x="98278" y="2395532"/>
                                        <a:pt x="37701" y="2279575"/>
                                      </a:cubicBezTo>
                                      <a:cubicBezTo>
                                        <a:pt x="-22876" y="2163618"/>
                                        <a:pt x="83015" y="1926937"/>
                                        <a:pt x="28392" y="1762329"/>
                                      </a:cubicBezTo>
                                      <a:cubicBezTo>
                                        <a:pt x="-26231" y="1597721"/>
                                        <a:pt x="55941" y="1411616"/>
                                        <a:pt x="20014" y="1296809"/>
                                      </a:cubicBezTo>
                                      <a:cubicBezTo>
                                        <a:pt x="-15913" y="1182002"/>
                                        <a:pt x="36972" y="1019134"/>
                                        <a:pt x="12101" y="857150"/>
                                      </a:cubicBezTo>
                                      <a:cubicBezTo>
                                        <a:pt x="-12770" y="695166"/>
                                        <a:pt x="64910" y="470142"/>
                                        <a:pt x="0" y="18473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sk:type>
                                  <ask:lineSketchNone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15E2" w:rsidP="005515E2" w:rsidRDefault="005515E2" w14:paraId="7B15DCDB" w14:textId="0511F5B2">
                            <w:pPr>
                              <w:rPr>
                                <w:rFonts w:ascii="Nirmala UI" w:hAnsi="Nirmala UI" w:cs="Nirmala UI"/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r w:rsidRPr="005515E2">
                              <w:rPr>
                                <w:rFonts w:hint="cs" w:ascii="Nirmala UI" w:hAnsi="Nirmala UI" w:cs="Nirmala UI"/>
                                <w:b/>
                                <w:bCs/>
                                <w:sz w:val="72"/>
                                <w:szCs w:val="72"/>
                              </w:rPr>
                              <w:t>ઉતરાયણ</w:t>
                            </w:r>
                            <w:r w:rsidRPr="005515E2">
                              <w:rPr>
                                <w:rFonts w:ascii="Nirmala UI" w:hAnsi="Nirmala UI" w:cs="Nirmala UI"/>
                                <w:b/>
                                <w:bCs/>
                                <w:sz w:val="72"/>
                                <w:szCs w:val="72"/>
                              </w:rPr>
                              <w:t xml:space="preserve"> </w:t>
                            </w:r>
                            <w:r w:rsidRPr="005515E2">
                              <w:rPr>
                                <w:rFonts w:hint="cs" w:ascii="Nirmala UI" w:hAnsi="Nirmala UI" w:cs="Nirmala UI"/>
                                <w:b/>
                                <w:bCs/>
                                <w:sz w:val="72"/>
                                <w:szCs w:val="72"/>
                              </w:rPr>
                              <w:t>નિમિતે</w:t>
                            </w:r>
                            <w:r w:rsidRPr="005515E2">
                              <w:rPr>
                                <w:rFonts w:ascii="Nirmala UI" w:hAnsi="Nirmala UI" w:cs="Nirmala UI"/>
                                <w:b/>
                                <w:bCs/>
                                <w:sz w:val="72"/>
                                <w:szCs w:val="72"/>
                              </w:rPr>
                              <w:t xml:space="preserve"> </w:t>
                            </w:r>
                            <w:r w:rsidRPr="005515E2" w:rsidR="001509C2">
                              <w:rPr>
                                <w:rFonts w:ascii="Nirmala UI" w:hAnsi="Nirmala UI" w:cs="Nirmala UI"/>
                                <w:b/>
                                <w:bCs/>
                                <w:sz w:val="72"/>
                                <w:szCs w:val="72"/>
                              </w:rPr>
                              <w:t>સ્પે. સુરતી</w:t>
                            </w:r>
                            <w:r w:rsidRPr="005515E2">
                              <w:rPr>
                                <w:rFonts w:ascii="Nirmala UI" w:hAnsi="Nirmala UI" w:cs="Nirmala UI"/>
                                <w:b/>
                                <w:bCs/>
                                <w:sz w:val="72"/>
                                <w:szCs w:val="72"/>
                              </w:rPr>
                              <w:t xml:space="preserve"> </w:t>
                            </w:r>
                            <w:r w:rsidRPr="005515E2">
                              <w:rPr>
                                <w:rFonts w:hint="cs" w:ascii="Nirmala UI" w:hAnsi="Nirmala UI" w:cs="Nirmala UI"/>
                                <w:b/>
                                <w:bCs/>
                                <w:sz w:val="72"/>
                                <w:szCs w:val="72"/>
                              </w:rPr>
                              <w:t>ઉધીયા</w:t>
                            </w:r>
                            <w:r w:rsidRPr="005515E2">
                              <w:rPr>
                                <w:rFonts w:ascii="Nirmala UI" w:hAnsi="Nirmala UI" w:cs="Nirmala UI"/>
                                <w:b/>
                                <w:bCs/>
                                <w:sz w:val="72"/>
                                <w:szCs w:val="72"/>
                              </w:rPr>
                              <w:t xml:space="preserve"> </w:t>
                            </w:r>
                            <w:r w:rsidRPr="005515E2">
                              <w:rPr>
                                <w:rFonts w:hint="cs" w:ascii="Nirmala UI" w:hAnsi="Nirmala UI" w:cs="Nirmala UI"/>
                                <w:b/>
                                <w:bCs/>
                                <w:sz w:val="72"/>
                                <w:szCs w:val="72"/>
                              </w:rPr>
                              <w:t>માટે</w:t>
                            </w:r>
                            <w:r w:rsidRPr="005515E2">
                              <w:rPr>
                                <w:rFonts w:ascii="Nirmala UI" w:hAnsi="Nirmala UI" w:cs="Nirmala UI"/>
                                <w:b/>
                                <w:bCs/>
                                <w:sz w:val="72"/>
                                <w:szCs w:val="72"/>
                              </w:rPr>
                              <w:t xml:space="preserve"> </w:t>
                            </w:r>
                            <w:r w:rsidRPr="005515E2">
                              <w:rPr>
                                <w:rFonts w:hint="cs" w:ascii="Nirmala UI" w:hAnsi="Nirmala UI" w:cs="Nirmala UI"/>
                                <w:b/>
                                <w:bCs/>
                                <w:sz w:val="72"/>
                                <w:szCs w:val="72"/>
                              </w:rPr>
                              <w:t>એડવાન્સ</w:t>
                            </w:r>
                            <w:r w:rsidRPr="005515E2">
                              <w:rPr>
                                <w:rFonts w:ascii="Nirmala UI" w:hAnsi="Nirmala UI" w:cs="Nirmala UI"/>
                                <w:b/>
                                <w:bCs/>
                                <w:sz w:val="72"/>
                                <w:szCs w:val="72"/>
                              </w:rPr>
                              <w:t xml:space="preserve"> </w:t>
                            </w:r>
                            <w:r w:rsidRPr="005515E2">
                              <w:rPr>
                                <w:rFonts w:hint="cs" w:ascii="Nirmala UI" w:hAnsi="Nirmala UI" w:cs="Nirmala UI"/>
                                <w:b/>
                                <w:bCs/>
                                <w:sz w:val="72"/>
                                <w:szCs w:val="72"/>
                              </w:rPr>
                              <w:t>બુક</w:t>
                            </w:r>
                            <w:r w:rsidRPr="005515E2">
                              <w:rPr>
                                <w:rFonts w:ascii="Nirmala UI" w:hAnsi="Nirmala UI" w:cs="Nirmala UI"/>
                                <w:b/>
                                <w:bCs/>
                                <w:sz w:val="72"/>
                                <w:szCs w:val="72"/>
                              </w:rPr>
                              <w:t xml:space="preserve"> </w:t>
                            </w:r>
                            <w:r w:rsidRPr="005515E2">
                              <w:rPr>
                                <w:rFonts w:hint="cs" w:ascii="Nirmala UI" w:hAnsi="Nirmala UI" w:cs="Nirmala UI"/>
                                <w:b/>
                                <w:bCs/>
                                <w:sz w:val="72"/>
                                <w:szCs w:val="72"/>
                              </w:rPr>
                              <w:t>કરાવો</w:t>
                            </w:r>
                            <w:r w:rsidR="007873E6">
                              <w:rPr>
                                <w:rFonts w:ascii="Nirmala UI" w:hAnsi="Nirmala UI" w:cs="Nirmala UI"/>
                                <w:b/>
                                <w:bCs/>
                                <w:sz w:val="72"/>
                                <w:szCs w:val="72"/>
                              </w:rPr>
                              <w:t>.</w:t>
                            </w:r>
                          </w:p>
                          <w:p w:rsidRPr="005515E2" w:rsidR="00A115B7" w:rsidP="005515E2" w:rsidRDefault="007873E6" w14:paraId="03EC188D" w14:textId="20206763">
                            <w:pPr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r w:rsidRPr="007873E6">
                              <w:rPr>
                                <w:rFonts w:ascii="Nirmala UI" w:hAnsi="Nirmala UI" w:cs="Nirmala UI"/>
                                <w:b/>
                                <w:bCs/>
                                <w:sz w:val="72"/>
                                <w:szCs w:val="72"/>
                              </w:rPr>
                              <w:t>મો</w:t>
                            </w:r>
                            <w:r>
                              <w:rPr>
                                <w:rFonts w:ascii="Nirmala UI" w:hAnsi="Nirmala UI" w:cs="Nirmala UI"/>
                                <w:b/>
                                <w:bCs/>
                                <w:sz w:val="72"/>
                                <w:szCs w:val="72"/>
                              </w:rPr>
                              <w:t>.</w:t>
                            </w:r>
                            <w:r w:rsidRPr="007873E6">
                              <w:rPr>
                                <w:rFonts w:hint="eastAsia"/>
                                <w:b/>
                                <w:bCs/>
                                <w:sz w:val="72"/>
                                <w:szCs w:val="72"/>
                              </w:rPr>
                              <w:t> </w:t>
                            </w:r>
                            <w:r w:rsidRPr="007873E6"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  <w:t>9898622008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88" coordsize="21600,21600" o:spt="188" adj="1404,10800" path="m@43@0c@42@1@41@3@40@0@39@1@38@3@37@0l@30@4c@31@5@32@6@33@4@34@5@35@6@36@4xe" w14:anchorId="48281B0C">
                <v:stroke joinstyle="miter"/>
                <v:formulas>
                  <v:f eqn="val #0"/>
                  <v:f eqn="prod @0 41 9"/>
                  <v:f eqn="prod @0 23 9"/>
                  <v:f eqn="sum 0 0 @2"/>
                  <v:f eqn="sum 21600 0 #0"/>
                  <v:f eqn="sum 21600 0 @1"/>
                  <v:f eqn="sum 21600 0 @3"/>
                  <v:f eqn="sum #1 0 10800"/>
                  <v:f eqn="sum 21600 0 #1"/>
                  <v:f eqn="prod @8 1 3"/>
                  <v:f eqn="prod @8 2 3"/>
                  <v:f eqn="prod @8 4 3"/>
                  <v:f eqn="prod @8 5 3"/>
                  <v:f eqn="prod @8 2 1"/>
                  <v:f eqn="sum 21600 0 @9"/>
                  <v:f eqn="sum 21600 0 @10"/>
                  <v:f eqn="sum 21600 0 @8"/>
                  <v:f eqn="sum 21600 0 @11"/>
                  <v:f eqn="sum 21600 0 @12"/>
                  <v:f eqn="sum 21600 0 @13"/>
                  <v:f eqn="prod #1 1 3"/>
                  <v:f eqn="prod #1 2 3"/>
                  <v:f eqn="prod #1 4 3"/>
                  <v:f eqn="prod #1 5 3"/>
                  <v:f eqn="prod #1 2 1"/>
                  <v:f eqn="sum 21600 0 @20"/>
                  <v:f eqn="sum 21600 0 @21"/>
                  <v:f eqn="sum 21600 0 @22"/>
                  <v:f eqn="sum 21600 0 @23"/>
                  <v:f eqn="sum 21600 0 @24"/>
                  <v:f eqn="if @7 @19 0"/>
                  <v:f eqn="if @7 @18 @20"/>
                  <v:f eqn="if @7 @17 @21"/>
                  <v:f eqn="if @7 @16 #1"/>
                  <v:f eqn="if @7 @15 @22"/>
                  <v:f eqn="if @7 @14 @23"/>
                  <v:f eqn="if @7 21600 @24"/>
                  <v:f eqn="if @7 0 @29"/>
                  <v:f eqn="if @7 @9 @28"/>
                  <v:f eqn="if @7 @10 @27"/>
                  <v:f eqn="if @7 @8 @8"/>
                  <v:f eqn="if @7 @11 @26"/>
                  <v:f eqn="if @7 @12 @25"/>
                  <v:f eqn="if @7 @13 21600"/>
                  <v:f eqn="sum @36 0 @30"/>
                  <v:f eqn="sum @4 0 @0"/>
                  <v:f eqn="max @30 @37"/>
                  <v:f eqn="min @36 @43"/>
                  <v:f eqn="prod @0 2 1"/>
                  <v:f eqn="sum 21600 0 @48"/>
                  <v:f eqn="mid @36 @43"/>
                  <v:f eqn="mid @30 @37"/>
                </v:formulas>
                <v:path textboxrect="@46,@48,@47,@49" o:connecttype="custom" o:connectlocs="@40,@0;@51,10800;@33,@4;@50,10800" o:connectangles="270,180,90,0"/>
                <v:handles>
                  <v:h position="topLeft,#0" yrange="0,2229"/>
                  <v:h position="#1,bottomRight" xrange="8640,12960"/>
                </v:handles>
              </v:shapetype>
              <v:shape id="Double Wave 60" style="position:absolute;margin-left:516.1pt;margin-top:152.7pt;width:567.3pt;height:232.75pt;z-index:-2516377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spid="_x0000_s1029" fillcolor="#cb4b45 [3031]" stroked="f" strokeweight="1pt" type="#_x0000_t188" adj="1350,10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">
                <v:fill type="gradient" color2="#c63e37 [3175]" colors="0 #cf5e59;.5 #cf3a32;1 #bf2b24" focus="100%" rotate="t">
                  <o:fill v:ext="view" type="gradientUnscaled"/>
                </v:fill>
                <v:shadow on="t" color="black" opacity="41287f" offset="0,1.5pt"/>
                <v:textbox>
                  <w:txbxContent>
                    <w:p w:rsidR="005515E2" w:rsidP="005515E2" w:rsidRDefault="005515E2" w14:paraId="7B15DCDB" w14:textId="0511F5B2">
                      <w:pPr>
                        <w:rPr>
                          <w:rFonts w:ascii="Nirmala UI" w:hAnsi="Nirmala UI" w:cs="Nirmala UI"/>
                          <w:b/>
                          <w:bCs/>
                          <w:sz w:val="72"/>
                          <w:szCs w:val="72"/>
                        </w:rPr>
                      </w:pPr>
                      <w:r w:rsidRPr="005515E2">
                        <w:rPr>
                          <w:rFonts w:hint="cs" w:ascii="Nirmala UI" w:hAnsi="Nirmala UI" w:cs="Nirmala UI"/>
                          <w:b/>
                          <w:bCs/>
                          <w:sz w:val="72"/>
                          <w:szCs w:val="72"/>
                        </w:rPr>
                        <w:t>ઉતરાયણ</w:t>
                      </w:r>
                      <w:r w:rsidRPr="005515E2">
                        <w:rPr>
                          <w:rFonts w:ascii="Nirmala UI" w:hAnsi="Nirmala UI" w:cs="Nirmala UI"/>
                          <w:b/>
                          <w:bCs/>
                          <w:sz w:val="72"/>
                          <w:szCs w:val="72"/>
                        </w:rPr>
                        <w:t xml:space="preserve"> </w:t>
                      </w:r>
                      <w:r w:rsidRPr="005515E2">
                        <w:rPr>
                          <w:rFonts w:hint="cs" w:ascii="Nirmala UI" w:hAnsi="Nirmala UI" w:cs="Nirmala UI"/>
                          <w:b/>
                          <w:bCs/>
                          <w:sz w:val="72"/>
                          <w:szCs w:val="72"/>
                        </w:rPr>
                        <w:t>નિમિતે</w:t>
                      </w:r>
                      <w:r w:rsidRPr="005515E2">
                        <w:rPr>
                          <w:rFonts w:ascii="Nirmala UI" w:hAnsi="Nirmala UI" w:cs="Nirmala UI"/>
                          <w:b/>
                          <w:bCs/>
                          <w:sz w:val="72"/>
                          <w:szCs w:val="72"/>
                        </w:rPr>
                        <w:t xml:space="preserve"> </w:t>
                      </w:r>
                      <w:r w:rsidRPr="005515E2" w:rsidR="001509C2">
                        <w:rPr>
                          <w:rFonts w:ascii="Nirmala UI" w:hAnsi="Nirmala UI" w:cs="Nirmala UI"/>
                          <w:b/>
                          <w:bCs/>
                          <w:sz w:val="72"/>
                          <w:szCs w:val="72"/>
                        </w:rPr>
                        <w:t>સ્પે. સુરતી</w:t>
                      </w:r>
                      <w:r w:rsidRPr="005515E2">
                        <w:rPr>
                          <w:rFonts w:ascii="Nirmala UI" w:hAnsi="Nirmala UI" w:cs="Nirmala UI"/>
                          <w:b/>
                          <w:bCs/>
                          <w:sz w:val="72"/>
                          <w:szCs w:val="72"/>
                        </w:rPr>
                        <w:t xml:space="preserve"> </w:t>
                      </w:r>
                      <w:r w:rsidRPr="005515E2">
                        <w:rPr>
                          <w:rFonts w:hint="cs" w:ascii="Nirmala UI" w:hAnsi="Nirmala UI" w:cs="Nirmala UI"/>
                          <w:b/>
                          <w:bCs/>
                          <w:sz w:val="72"/>
                          <w:szCs w:val="72"/>
                        </w:rPr>
                        <w:t>ઉધીયા</w:t>
                      </w:r>
                      <w:r w:rsidRPr="005515E2">
                        <w:rPr>
                          <w:rFonts w:ascii="Nirmala UI" w:hAnsi="Nirmala UI" w:cs="Nirmala UI"/>
                          <w:b/>
                          <w:bCs/>
                          <w:sz w:val="72"/>
                          <w:szCs w:val="72"/>
                        </w:rPr>
                        <w:t xml:space="preserve"> </w:t>
                      </w:r>
                      <w:r w:rsidRPr="005515E2">
                        <w:rPr>
                          <w:rFonts w:hint="cs" w:ascii="Nirmala UI" w:hAnsi="Nirmala UI" w:cs="Nirmala UI"/>
                          <w:b/>
                          <w:bCs/>
                          <w:sz w:val="72"/>
                          <w:szCs w:val="72"/>
                        </w:rPr>
                        <w:t>માટે</w:t>
                      </w:r>
                      <w:r w:rsidRPr="005515E2">
                        <w:rPr>
                          <w:rFonts w:ascii="Nirmala UI" w:hAnsi="Nirmala UI" w:cs="Nirmala UI"/>
                          <w:b/>
                          <w:bCs/>
                          <w:sz w:val="72"/>
                          <w:szCs w:val="72"/>
                        </w:rPr>
                        <w:t xml:space="preserve"> </w:t>
                      </w:r>
                      <w:r w:rsidRPr="005515E2">
                        <w:rPr>
                          <w:rFonts w:hint="cs" w:ascii="Nirmala UI" w:hAnsi="Nirmala UI" w:cs="Nirmala UI"/>
                          <w:b/>
                          <w:bCs/>
                          <w:sz w:val="72"/>
                          <w:szCs w:val="72"/>
                        </w:rPr>
                        <w:t>એડવાન્સ</w:t>
                      </w:r>
                      <w:r w:rsidRPr="005515E2">
                        <w:rPr>
                          <w:rFonts w:ascii="Nirmala UI" w:hAnsi="Nirmala UI" w:cs="Nirmala UI"/>
                          <w:b/>
                          <w:bCs/>
                          <w:sz w:val="72"/>
                          <w:szCs w:val="72"/>
                        </w:rPr>
                        <w:t xml:space="preserve"> </w:t>
                      </w:r>
                      <w:r w:rsidRPr="005515E2">
                        <w:rPr>
                          <w:rFonts w:hint="cs" w:ascii="Nirmala UI" w:hAnsi="Nirmala UI" w:cs="Nirmala UI"/>
                          <w:b/>
                          <w:bCs/>
                          <w:sz w:val="72"/>
                          <w:szCs w:val="72"/>
                        </w:rPr>
                        <w:t>બુક</w:t>
                      </w:r>
                      <w:r w:rsidRPr="005515E2">
                        <w:rPr>
                          <w:rFonts w:ascii="Nirmala UI" w:hAnsi="Nirmala UI" w:cs="Nirmala UI"/>
                          <w:b/>
                          <w:bCs/>
                          <w:sz w:val="72"/>
                          <w:szCs w:val="72"/>
                        </w:rPr>
                        <w:t xml:space="preserve"> </w:t>
                      </w:r>
                      <w:r w:rsidRPr="005515E2">
                        <w:rPr>
                          <w:rFonts w:hint="cs" w:ascii="Nirmala UI" w:hAnsi="Nirmala UI" w:cs="Nirmala UI"/>
                          <w:b/>
                          <w:bCs/>
                          <w:sz w:val="72"/>
                          <w:szCs w:val="72"/>
                        </w:rPr>
                        <w:t>કરાવો</w:t>
                      </w:r>
                      <w:r w:rsidR="007873E6">
                        <w:rPr>
                          <w:rFonts w:ascii="Nirmala UI" w:hAnsi="Nirmala UI" w:cs="Nirmala UI"/>
                          <w:b/>
                          <w:bCs/>
                          <w:sz w:val="72"/>
                          <w:szCs w:val="72"/>
                        </w:rPr>
                        <w:t>.</w:t>
                      </w:r>
                    </w:p>
                    <w:p w:rsidRPr="005515E2" w:rsidR="00A115B7" w:rsidP="005515E2" w:rsidRDefault="007873E6" w14:paraId="03EC188D" w14:textId="20206763">
                      <w:pPr>
                        <w:rPr>
                          <w:b/>
                          <w:bCs/>
                          <w:sz w:val="72"/>
                          <w:szCs w:val="72"/>
                        </w:rPr>
                      </w:pPr>
                      <w:r w:rsidRPr="007873E6">
                        <w:rPr>
                          <w:rFonts w:ascii="Nirmala UI" w:hAnsi="Nirmala UI" w:cs="Nirmala UI"/>
                          <w:b/>
                          <w:bCs/>
                          <w:sz w:val="72"/>
                          <w:szCs w:val="72"/>
                        </w:rPr>
                        <w:t>મો</w:t>
                      </w:r>
                      <w:r>
                        <w:rPr>
                          <w:rFonts w:ascii="Nirmala UI" w:hAnsi="Nirmala UI" w:cs="Nirmala UI"/>
                          <w:b/>
                          <w:bCs/>
                          <w:sz w:val="72"/>
                          <w:szCs w:val="72"/>
                        </w:rPr>
                        <w:t>.</w:t>
                      </w:r>
                      <w:r w:rsidRPr="007873E6">
                        <w:rPr>
                          <w:rFonts w:hint="eastAsia"/>
                          <w:b/>
                          <w:bCs/>
                          <w:sz w:val="72"/>
                          <w:szCs w:val="72"/>
                        </w:rPr>
                        <w:t> </w:t>
                      </w:r>
                      <w:r w:rsidRPr="007873E6">
                        <w:rPr>
                          <w:b/>
                          <w:bCs/>
                          <w:sz w:val="72"/>
                          <w:szCs w:val="72"/>
                        </w:rPr>
                        <w:t>9898622008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515E2">
        <w:rPr>
          <w:rFonts w:ascii="Nirmala UI" w:hAnsi="Nirmala UI" w:cs="Nirmala UI"/>
          <w:b/>
          <w:bCs/>
        </w:rPr>
        <mc:AlternateContent xmlns:mc="http://schemas.openxmlformats.org/markup-compatibility/2006">
          <mc:Choice Requires="wps">
            <w:drawing xmlns:w="http://schemas.openxmlformats.org/wordprocessingml/2006/main">
              <wp:anchor xmlns:wp14="http://schemas.microsoft.com/office/word/2010/wordprocessingDrawing" xmlns:wp="http://schemas.openxmlformats.org/drawingml/2006/wordprocessingDrawing" distT="0" distB="0" distL="114300" distR="114300" simplePos="0" relativeHeight="251674624" behindDoc="0" locked="0" layoutInCell="1" allowOverlap="1" wp14:anchorId="0C218FA1" wp14:editId="6AA3C6E9">
                <wp:simplePos x="0" y="0"/>
                <wp:positionH relativeFrom="margin">
                  <wp:align>right</wp:align>
                </wp:positionH>
                <wp:positionV relativeFrom="paragraph">
                  <wp:posOffset>5224839</wp:posOffset>
                </wp:positionV>
                <wp:extent cx="7304568" cy="425302"/>
                <wp:effectExtent l="0" t="0" r="0" b="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7304568" cy="425302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7000"/>
                              </a:schemeClr>
                            </a:gs>
                            <a:gs pos="4800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xmlns:w14="http://schemas.microsoft.com/office/word/2010/wordml" w:rsidRPr="005515E2" w:rsidR="006E6958" w:rsidP="006E6958" w:rsidRDefault="006E6958" w14:paraId="482DF477" w14:textId="6310B071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5515E2">
                              <w:rPr>
                                <w:color w:val="000000" w:themeColor="text1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APMC </w:t>
                            </w:r>
                            <w:r w:rsidRPr="005515E2">
                              <w:rPr>
                                <w:rFonts w:ascii="Nirmala UI" w:hAnsi="Nirmala UI" w:cs="Nirmala UI"/>
                                <w:color w:val="000000" w:themeColor="text1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માર્કેટની</w:t>
                            </w:r>
                            <w:r w:rsidRPr="005515E2">
                              <w:rPr>
                                <w:color w:val="000000" w:themeColor="text1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  <w:r w:rsidRPr="005515E2">
                              <w:rPr>
                                <w:rFonts w:ascii="Nirmala UI" w:hAnsi="Nirmala UI" w:cs="Nirmala UI"/>
                                <w:color w:val="000000" w:themeColor="text1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સામે</w:t>
                            </w:r>
                            <w:r w:rsidRPr="005515E2">
                              <w:rPr>
                                <w:color w:val="000000" w:themeColor="text1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, </w:t>
                            </w:r>
                            <w:r w:rsidRPr="005515E2">
                              <w:rPr>
                                <w:rFonts w:ascii="Nirmala UI" w:hAnsi="Nirmala UI" w:cs="Nirmala UI"/>
                                <w:color w:val="000000" w:themeColor="text1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ભુવનેશ્વર</w:t>
                            </w:r>
                            <w:r w:rsidRPr="005515E2">
                              <w:rPr>
                                <w:color w:val="000000" w:themeColor="text1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  <w:r w:rsidRPr="005515E2">
                              <w:rPr>
                                <w:rFonts w:ascii="Nirmala UI" w:hAnsi="Nirmala UI" w:cs="Nirmala UI"/>
                                <w:color w:val="000000" w:themeColor="text1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મહાદેવની</w:t>
                            </w:r>
                            <w:r w:rsidRPr="005515E2">
                              <w:rPr>
                                <w:color w:val="000000" w:themeColor="text1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  <w:r w:rsidRPr="005515E2">
                              <w:rPr>
                                <w:rFonts w:ascii="Nirmala UI" w:hAnsi="Nirmala UI" w:cs="Nirmala UI"/>
                                <w:color w:val="000000" w:themeColor="text1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બાજુમાં</w:t>
                            </w:r>
                            <w:r w:rsidRPr="005515E2">
                              <w:rPr>
                                <w:color w:val="000000" w:themeColor="text1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, </w:t>
                            </w:r>
                            <w:r w:rsidRPr="005515E2">
                              <w:rPr>
                                <w:rFonts w:ascii="Nirmala UI" w:hAnsi="Nirmala UI" w:cs="Nirmala UI"/>
                                <w:color w:val="000000" w:themeColor="text1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પીપલગ</w:t>
                            </w:r>
                            <w:r w:rsidRPr="005515E2">
                              <w:rPr>
                                <w:color w:val="000000" w:themeColor="text1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  <w:r w:rsidRPr="005515E2">
                              <w:rPr>
                                <w:rFonts w:ascii="Nirmala UI" w:hAnsi="Nirmala UI" w:cs="Nirmala UI"/>
                                <w:color w:val="000000" w:themeColor="text1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ચોકડી</w:t>
                            </w:r>
                            <w:r w:rsidRPr="005515E2">
                              <w:rPr>
                                <w:color w:val="000000" w:themeColor="text1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, </w:t>
                            </w:r>
                            <w:r w:rsidRPr="005515E2">
                              <w:rPr>
                                <w:rFonts w:ascii="Nirmala UI" w:hAnsi="Nirmala UI" w:cs="Nirmala UI"/>
                                <w:color w:val="000000" w:themeColor="text1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આણંદ</w:t>
                            </w:r>
                            <w:r w:rsidRPr="005515E2">
                              <w:rPr>
                                <w:color w:val="000000" w:themeColor="text1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  <w:r w:rsidRPr="005515E2">
                              <w:rPr>
                                <w:rFonts w:ascii="Nirmala UI" w:hAnsi="Nirmala UI" w:cs="Nirmala UI"/>
                                <w:color w:val="000000" w:themeColor="text1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હાઇવે</w:t>
                            </w:r>
                            <w:r w:rsidRPr="005515E2">
                              <w:rPr>
                                <w:color w:val="000000" w:themeColor="text1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, </w:t>
                            </w:r>
                            <w:r w:rsidRPr="005515E2">
                              <w:rPr>
                                <w:rFonts w:ascii="Nirmala UI" w:hAnsi="Nirmala UI" w:cs="Nirmala UI"/>
                                <w:color w:val="000000" w:themeColor="text1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નડિયાદ</w:t>
                            </w:r>
                            <w:r w:rsidRPr="005515E2">
                              <w:rPr>
                                <w:color w:val="000000" w:themeColor="text1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.</w:t>
                            </w:r>
                          </w:p>
                          <w:p xmlns:w14="http://schemas.microsoft.com/office/word/2010/wordml" w:rsidRPr="005515E2" w:rsidR="006E6958" w:rsidP="006E6958" w:rsidRDefault="006E6958" w14:paraId="54248C13" w14:textId="7777777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xmlns:w="http://schemas.openxmlformats.org/wordprocessingml/2006/main">
              <v:roundrect xmlns:w14="http://schemas.microsoft.com/office/word/2010/wordml" xmlns:o="urn:schemas-microsoft-com:office:office" xmlns:v="urn:schemas-microsoft-com:vml" id="Rectangle: Rounded Corners 2" style="position:absolute;margin-left:523.95pt;margin-top:411.4pt;width:575.15pt;height:33.5pt;z-index:2516746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spid="_x0000_s1030" fillcolor="#e0a037 [2148]" stroked="f" arcsize="10923f" w14:anchorId="0C218FA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">
                <v:fill type="gradient" color2="#f7e8d0 [1940]" colors="0 #e1a139;31457f #f3dbb3;1 #f8e9d0" angle="180" focus="100%" rotate="t"/>
                <v:textbox>
                  <w:txbxContent>
                    <w:p w:rsidRPr="005515E2" w:rsidR="006E6958" w:rsidP="006E6958" w:rsidRDefault="006E6958" w14:paraId="482DF477" w14:textId="6310B071">
                      <w:pPr>
                        <w:rPr>
                          <w:color w:val="000000" w:themeColor="text1"/>
                          <w:sz w:val="28"/>
                          <w:szCs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5515E2">
                        <w:rPr>
                          <w:color w:val="000000" w:themeColor="text1"/>
                          <w:sz w:val="28"/>
                          <w:szCs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APMC </w:t>
                      </w:r>
                      <w:r w:rsidRPr="005515E2">
                        <w:rPr>
                          <w:rFonts w:ascii="Nirmala UI" w:hAnsi="Nirmala UI" w:cs="Nirmala UI"/>
                          <w:color w:val="000000" w:themeColor="text1"/>
                          <w:sz w:val="28"/>
                          <w:szCs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માર્કેટની</w:t>
                      </w:r>
                      <w:r w:rsidRPr="005515E2">
                        <w:rPr>
                          <w:color w:val="000000" w:themeColor="text1"/>
                          <w:sz w:val="28"/>
                          <w:szCs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  <w:r w:rsidRPr="005515E2">
                        <w:rPr>
                          <w:rFonts w:ascii="Nirmala UI" w:hAnsi="Nirmala UI" w:cs="Nirmala UI"/>
                          <w:color w:val="000000" w:themeColor="text1"/>
                          <w:sz w:val="28"/>
                          <w:szCs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સામે</w:t>
                      </w:r>
                      <w:r w:rsidRPr="005515E2">
                        <w:rPr>
                          <w:color w:val="000000" w:themeColor="text1"/>
                          <w:sz w:val="28"/>
                          <w:szCs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, </w:t>
                      </w:r>
                      <w:r w:rsidRPr="005515E2">
                        <w:rPr>
                          <w:rFonts w:ascii="Nirmala UI" w:hAnsi="Nirmala UI" w:cs="Nirmala UI"/>
                          <w:color w:val="000000" w:themeColor="text1"/>
                          <w:sz w:val="28"/>
                          <w:szCs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ભુવનેશ્વર</w:t>
                      </w:r>
                      <w:r w:rsidRPr="005515E2">
                        <w:rPr>
                          <w:color w:val="000000" w:themeColor="text1"/>
                          <w:sz w:val="28"/>
                          <w:szCs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  <w:r w:rsidRPr="005515E2">
                        <w:rPr>
                          <w:rFonts w:ascii="Nirmala UI" w:hAnsi="Nirmala UI" w:cs="Nirmala UI"/>
                          <w:color w:val="000000" w:themeColor="text1"/>
                          <w:sz w:val="28"/>
                          <w:szCs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મહાદેવની</w:t>
                      </w:r>
                      <w:r w:rsidRPr="005515E2">
                        <w:rPr>
                          <w:color w:val="000000" w:themeColor="text1"/>
                          <w:sz w:val="28"/>
                          <w:szCs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  <w:r w:rsidRPr="005515E2">
                        <w:rPr>
                          <w:rFonts w:ascii="Nirmala UI" w:hAnsi="Nirmala UI" w:cs="Nirmala UI"/>
                          <w:color w:val="000000" w:themeColor="text1"/>
                          <w:sz w:val="28"/>
                          <w:szCs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બાજુમાં</w:t>
                      </w:r>
                      <w:r w:rsidRPr="005515E2">
                        <w:rPr>
                          <w:color w:val="000000" w:themeColor="text1"/>
                          <w:sz w:val="28"/>
                          <w:szCs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, </w:t>
                      </w:r>
                      <w:r w:rsidRPr="005515E2">
                        <w:rPr>
                          <w:rFonts w:ascii="Nirmala UI" w:hAnsi="Nirmala UI" w:cs="Nirmala UI"/>
                          <w:color w:val="000000" w:themeColor="text1"/>
                          <w:sz w:val="28"/>
                          <w:szCs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પીપલગ</w:t>
                      </w:r>
                      <w:r w:rsidRPr="005515E2">
                        <w:rPr>
                          <w:color w:val="000000" w:themeColor="text1"/>
                          <w:sz w:val="28"/>
                          <w:szCs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  <w:r w:rsidRPr="005515E2">
                        <w:rPr>
                          <w:rFonts w:ascii="Nirmala UI" w:hAnsi="Nirmala UI" w:cs="Nirmala UI"/>
                          <w:color w:val="000000" w:themeColor="text1"/>
                          <w:sz w:val="28"/>
                          <w:szCs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ચોકડી</w:t>
                      </w:r>
                      <w:r w:rsidRPr="005515E2">
                        <w:rPr>
                          <w:color w:val="000000" w:themeColor="text1"/>
                          <w:sz w:val="28"/>
                          <w:szCs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, </w:t>
                      </w:r>
                      <w:r w:rsidRPr="005515E2">
                        <w:rPr>
                          <w:rFonts w:ascii="Nirmala UI" w:hAnsi="Nirmala UI" w:cs="Nirmala UI"/>
                          <w:color w:val="000000" w:themeColor="text1"/>
                          <w:sz w:val="28"/>
                          <w:szCs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આણંદ</w:t>
                      </w:r>
                      <w:r w:rsidRPr="005515E2">
                        <w:rPr>
                          <w:color w:val="000000" w:themeColor="text1"/>
                          <w:sz w:val="28"/>
                          <w:szCs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  <w:r w:rsidRPr="005515E2">
                        <w:rPr>
                          <w:rFonts w:ascii="Nirmala UI" w:hAnsi="Nirmala UI" w:cs="Nirmala UI"/>
                          <w:color w:val="000000" w:themeColor="text1"/>
                          <w:sz w:val="28"/>
                          <w:szCs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હાઇવે</w:t>
                      </w:r>
                      <w:r w:rsidRPr="005515E2">
                        <w:rPr>
                          <w:color w:val="000000" w:themeColor="text1"/>
                          <w:sz w:val="28"/>
                          <w:szCs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, </w:t>
                      </w:r>
                      <w:r w:rsidRPr="005515E2">
                        <w:rPr>
                          <w:rFonts w:ascii="Nirmala UI" w:hAnsi="Nirmala UI" w:cs="Nirmala UI"/>
                          <w:color w:val="000000" w:themeColor="text1"/>
                          <w:sz w:val="28"/>
                          <w:szCs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નડિયાદ</w:t>
                      </w:r>
                      <w:r w:rsidRPr="005515E2">
                        <w:rPr>
                          <w:color w:val="000000" w:themeColor="text1"/>
                          <w:sz w:val="28"/>
                          <w:szCs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.</w:t>
                      </w:r>
                    </w:p>
                    <w:p w:rsidRPr="005515E2" w:rsidR="006E6958" w:rsidP="006E6958" w:rsidRDefault="006E6958" w14:paraId="54248C13" w14:textId="7777777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xmlns:w10="urn:schemas-microsoft-com:office:word" anchorx="margin"/>
              </v:roundrect>
            </w:pict>
          </mc:Fallback>
        </mc:AlternateContent>
      </w:r>
    </w:p>
    <w:p w:rsidR="00C74C31" w:rsidP="00E030CE" w:rsidRDefault="00C74C31" w14:paraId="52345099" w14:textId="5417B7C5">
      <w:pPr>
        <w:pStyle w:val="GraphicsAnchor"/>
      </w:pPr>
    </w:p>
    <w:sectPr w:rsidR="00C74C31" w:rsidSect="006E6958">
      <w:pgSz w:w="12240" w:h="15840" w:orient="portrait"/>
      <w:pgMar w:top="1872" w:right="360" w:bottom="360" w:left="3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87F0D" w:rsidP="00123CF6" w:rsidRDefault="00F87F0D" w14:paraId="2E7DEC92" w14:textId="77777777">
      <w:pPr>
        <w:spacing w:after="0" w:line="240" w:lineRule="auto"/>
      </w:pPr>
      <w:r>
        <w:separator/>
      </w:r>
    </w:p>
  </w:endnote>
  <w:endnote w:type="continuationSeparator" w:id="0">
    <w:p w:rsidR="00F87F0D" w:rsidP="00123CF6" w:rsidRDefault="00F87F0D" w14:paraId="2612FA7F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lawik Semibold">
    <w:altName w:val="Selawik Semibold"/>
    <w:charset w:val="00"/>
    <w:family w:val="swiss"/>
    <w:pitch w:val="variable"/>
    <w:sig w:usb0="00000007" w:usb1="00000000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 Black">
    <w:charset w:val="00"/>
    <w:family w:val="swiss"/>
    <w:pitch w:val="variable"/>
    <w:sig w:usb0="600002F7" w:usb1="02000001" w:usb2="00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87F0D" w:rsidP="00123CF6" w:rsidRDefault="00F87F0D" w14:paraId="74F37972" w14:textId="77777777">
      <w:pPr>
        <w:spacing w:after="0" w:line="240" w:lineRule="auto"/>
      </w:pPr>
      <w:r>
        <w:separator/>
      </w:r>
    </w:p>
  </w:footnote>
  <w:footnote w:type="continuationSeparator" w:id="0">
    <w:p w:rsidR="00F87F0D" w:rsidP="00123CF6" w:rsidRDefault="00F87F0D" w14:paraId="4505B449" w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removePersonalInformation/>
  <w:removeDateAndTime/>
  <w:proofState w:spelling="clean" w:grammar="dirty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958"/>
    <w:rsid w:val="00072127"/>
    <w:rsid w:val="000826C6"/>
    <w:rsid w:val="000A23BB"/>
    <w:rsid w:val="000A773F"/>
    <w:rsid w:val="000B599E"/>
    <w:rsid w:val="000C7966"/>
    <w:rsid w:val="000D7ADC"/>
    <w:rsid w:val="00123CF6"/>
    <w:rsid w:val="0013159B"/>
    <w:rsid w:val="00131FBA"/>
    <w:rsid w:val="001509C2"/>
    <w:rsid w:val="001648E9"/>
    <w:rsid w:val="00196441"/>
    <w:rsid w:val="001A097F"/>
    <w:rsid w:val="001B6C72"/>
    <w:rsid w:val="001F7C8D"/>
    <w:rsid w:val="00201AA4"/>
    <w:rsid w:val="002072DE"/>
    <w:rsid w:val="00216457"/>
    <w:rsid w:val="00254991"/>
    <w:rsid w:val="00293446"/>
    <w:rsid w:val="00296B4D"/>
    <w:rsid w:val="00363FB6"/>
    <w:rsid w:val="003A4F96"/>
    <w:rsid w:val="003B4E3E"/>
    <w:rsid w:val="003D415D"/>
    <w:rsid w:val="004435FB"/>
    <w:rsid w:val="00464F78"/>
    <w:rsid w:val="00497897"/>
    <w:rsid w:val="004A2661"/>
    <w:rsid w:val="004B3999"/>
    <w:rsid w:val="00515717"/>
    <w:rsid w:val="00542365"/>
    <w:rsid w:val="005515E2"/>
    <w:rsid w:val="00582B94"/>
    <w:rsid w:val="00595B08"/>
    <w:rsid w:val="005A03B6"/>
    <w:rsid w:val="005C33F5"/>
    <w:rsid w:val="005C41E0"/>
    <w:rsid w:val="005D5570"/>
    <w:rsid w:val="005E3EC5"/>
    <w:rsid w:val="005F4AE3"/>
    <w:rsid w:val="006575DF"/>
    <w:rsid w:val="00670507"/>
    <w:rsid w:val="006E6958"/>
    <w:rsid w:val="0072657F"/>
    <w:rsid w:val="00763420"/>
    <w:rsid w:val="007873E6"/>
    <w:rsid w:val="00797B38"/>
    <w:rsid w:val="007B6BD0"/>
    <w:rsid w:val="007C2A3A"/>
    <w:rsid w:val="007E217F"/>
    <w:rsid w:val="007F4542"/>
    <w:rsid w:val="0084346E"/>
    <w:rsid w:val="008544BB"/>
    <w:rsid w:val="00895210"/>
    <w:rsid w:val="008C1A4F"/>
    <w:rsid w:val="008C6D5E"/>
    <w:rsid w:val="008D4E27"/>
    <w:rsid w:val="009748A5"/>
    <w:rsid w:val="00975361"/>
    <w:rsid w:val="009F626A"/>
    <w:rsid w:val="00A115B7"/>
    <w:rsid w:val="00A540AB"/>
    <w:rsid w:val="00A608F7"/>
    <w:rsid w:val="00A95E47"/>
    <w:rsid w:val="00B15E05"/>
    <w:rsid w:val="00B64040"/>
    <w:rsid w:val="00C735D2"/>
    <w:rsid w:val="00C74C31"/>
    <w:rsid w:val="00CF0D27"/>
    <w:rsid w:val="00D270FF"/>
    <w:rsid w:val="00D47338"/>
    <w:rsid w:val="00D80F09"/>
    <w:rsid w:val="00DA0922"/>
    <w:rsid w:val="00DE568D"/>
    <w:rsid w:val="00E030CE"/>
    <w:rsid w:val="00E119C1"/>
    <w:rsid w:val="00E13D2C"/>
    <w:rsid w:val="00E52EE7"/>
    <w:rsid w:val="00E52F02"/>
    <w:rsid w:val="00EA0ED4"/>
    <w:rsid w:val="00EC7C80"/>
    <w:rsid w:val="00F16250"/>
    <w:rsid w:val="00F36A0E"/>
    <w:rsid w:val="00F631D8"/>
    <w:rsid w:val="00F87F0D"/>
    <w:rsid w:val="00FC22E8"/>
    <w:rsid w:val="70597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4D519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qFormat="1"/>
    <w:lsdException w:name="heading 4" w:uiPriority="9" w:semiHidden="1" w:qFormat="1"/>
    <w:lsdException w:name="heading 5" w:uiPriority="9" w:semiHidden="1" w:qFormat="1"/>
    <w:lsdException w:name="heading 6" w:uiPriority="9" w:semiHidden="1" w:qFormat="1"/>
    <w:lsdException w:name="heading 7" w:uiPriority="9" w:semiHidden="1" w:qFormat="1"/>
    <w:lsdException w:name="heading 8" w:uiPriority="9" w:semiHidden="1" w:qFormat="1"/>
    <w:lsdException w:name="heading 9" w:uiPriority="9" w:semiHidden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qFormat="1"/>
    <w:lsdException w:name="Emphasis" w:uiPriority="20" w:semiHidden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qFormat="1"/>
    <w:lsdException w:name="Quote" w:uiPriority="29" w:semiHidden="1" w:qFormat="1"/>
    <w:lsdException w:name="Intense Quote" w:uiPriority="30" w:semiHidden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qFormat="1"/>
    <w:lsdException w:name="Intense Emphasis" w:uiPriority="21" w:semiHidden="1" w:qFormat="1"/>
    <w:lsdException w:name="Subtle Reference" w:uiPriority="31" w:semiHidden="1" w:qFormat="1"/>
    <w:lsdException w:name="Intense Reference" w:uiPriority="32" w:semiHidden="1" w:qFormat="1"/>
    <w:lsdException w:name="Book Title" w:uiPriority="33" w:semiHidden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B4E3E"/>
  </w:style>
  <w:style w:type="paragraph" w:styleId="Heading1">
    <w:name w:val="heading 1"/>
    <w:basedOn w:val="Normal"/>
    <w:next w:val="Normal"/>
    <w:link w:val="Heading1Char"/>
    <w:uiPriority w:val="9"/>
    <w:qFormat/>
    <w:rsid w:val="00763420"/>
    <w:pPr>
      <w:spacing w:after="0" w:line="240" w:lineRule="auto"/>
      <w:outlineLvl w:val="0"/>
    </w:pPr>
    <w:rPr>
      <w:rFonts w:ascii="Source Sans Pro Black" w:hAnsi="Source Sans Pro Black"/>
      <w:color w:val="F29D1F" w:themeColor="accent2"/>
      <w:sz w:val="200"/>
      <w:szCs w:val="16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6250"/>
    <w:pPr>
      <w:keepNext/>
      <w:keepLines/>
      <w:spacing w:before="40" w:after="0"/>
      <w:jc w:val="center"/>
      <w:outlineLvl w:val="1"/>
    </w:pPr>
    <w:rPr>
      <w:rFonts w:asciiTheme="majorHAnsi" w:hAnsiTheme="majorHAnsi" w:eastAsiaTheme="majorEastAsia" w:cstheme="majorBidi"/>
      <w:color w:val="000000" w:themeColor="text1"/>
      <w:sz w:val="200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236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5D5570"/>
    <w:pPr>
      <w:spacing w:after="0" w:line="240" w:lineRule="auto"/>
      <w:jc w:val="center"/>
    </w:pPr>
    <w:rPr>
      <w:color w:val="FFFFFF" w:themeColor="background1"/>
      <w:sz w:val="48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5D5570"/>
    <w:rPr>
      <w:color w:val="FFFFFF" w:themeColor="background1"/>
      <w:sz w:val="48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rsid w:val="00763420"/>
    <w:rPr>
      <w:rFonts w:ascii="Source Sans Pro Black" w:hAnsi="Source Sans Pro Black"/>
      <w:color w:val="F29D1F" w:themeColor="accent2"/>
      <w:sz w:val="200"/>
      <w:szCs w:val="160"/>
    </w:rPr>
  </w:style>
  <w:style w:type="paragraph" w:styleId="BodyRedleft" w:customStyle="1">
    <w:name w:val="Body Red left"/>
    <w:basedOn w:val="Normal"/>
    <w:qFormat/>
    <w:rsid w:val="008C6D5E"/>
    <w:pPr>
      <w:spacing w:after="0" w:line="240" w:lineRule="auto"/>
    </w:pPr>
    <w:rPr>
      <w:rFonts w:ascii="Selawik Semibold" w:hAnsi="Selawik Semibold"/>
      <w:color w:val="C84039" w:themeColor="accent4"/>
      <w:sz w:val="40"/>
      <w:szCs w:val="56"/>
    </w:rPr>
  </w:style>
  <w:style w:type="paragraph" w:styleId="SubtitleBlack" w:customStyle="1">
    <w:name w:val="Subtitle Black"/>
    <w:basedOn w:val="Title"/>
    <w:qFormat/>
    <w:rsid w:val="00216457"/>
    <w:pPr>
      <w:spacing w:line="960" w:lineRule="exact"/>
    </w:pPr>
    <w:rPr>
      <w:color w:val="000000" w:themeColor="text1"/>
      <w:sz w:val="96"/>
    </w:rPr>
  </w:style>
  <w:style w:type="paragraph" w:styleId="DateRed" w:customStyle="1">
    <w:name w:val="Date Red"/>
    <w:basedOn w:val="SubtitleBlack"/>
    <w:semiHidden/>
    <w:rsid w:val="00F16250"/>
    <w:pPr>
      <w:framePr w:wrap="around" w:hAnchor="text" w:vAnchor="text" w:xAlign="center" w:y="2900"/>
    </w:pPr>
    <w:rPr>
      <w:noProof/>
      <w:color w:val="C84039" w:themeColor="accent4"/>
      <w:sz w:val="40"/>
    </w:rPr>
  </w:style>
  <w:style w:type="paragraph" w:styleId="Subtitleleft" w:customStyle="1">
    <w:name w:val="Subtitle left"/>
    <w:basedOn w:val="DateRed"/>
    <w:qFormat/>
    <w:rsid w:val="0072657F"/>
    <w:pPr>
      <w:framePr w:wrap="around"/>
      <w:jc w:val="left"/>
    </w:pPr>
    <w:rPr>
      <w:rFonts w:ascii="Selawik Semibold" w:hAnsi="Selawik Semibold"/>
      <w:color w:val="F29D1F" w:themeColor="accent2"/>
      <w:sz w:val="96"/>
      <w:szCs w:val="36"/>
    </w:rPr>
  </w:style>
  <w:style w:type="paragraph" w:styleId="SubtitleWhite24" w:customStyle="1">
    <w:name w:val="Subtitle White 24"/>
    <w:basedOn w:val="SubtitleBlack"/>
    <w:qFormat/>
    <w:rsid w:val="00E52EE7"/>
    <w:pPr>
      <w:framePr w:wrap="around" w:hAnchor="text" w:vAnchor="page" w:y="6571"/>
    </w:pPr>
    <w:rPr>
      <w:sz w:val="48"/>
    </w:rPr>
  </w:style>
  <w:style w:type="character" w:styleId="PlaceholderText">
    <w:name w:val="Placeholder Text"/>
    <w:basedOn w:val="DefaultParagraphFont"/>
    <w:uiPriority w:val="99"/>
    <w:semiHidden/>
    <w:rsid w:val="005F4AE3"/>
    <w:rPr>
      <w:color w:val="808080"/>
    </w:rPr>
  </w:style>
  <w:style w:type="paragraph" w:styleId="BodyBeigeleft" w:customStyle="1">
    <w:name w:val="Body Beige left"/>
    <w:basedOn w:val="SubtitleBlack"/>
    <w:qFormat/>
    <w:rsid w:val="00296B4D"/>
    <w:pPr>
      <w:jc w:val="left"/>
    </w:pPr>
    <w:rPr>
      <w:rFonts w:ascii="Selawik Semibold" w:hAnsi="Selawik Semibold"/>
      <w:color w:val="F3DAB1" w:themeColor="accent1"/>
      <w:sz w:val="40"/>
    </w:rPr>
  </w:style>
  <w:style w:type="character" w:styleId="Heading2Char" w:customStyle="1">
    <w:name w:val="Heading 2 Char"/>
    <w:basedOn w:val="DefaultParagraphFont"/>
    <w:link w:val="Heading2"/>
    <w:uiPriority w:val="9"/>
    <w:rsid w:val="00F16250"/>
    <w:rPr>
      <w:rFonts w:asciiTheme="majorHAnsi" w:hAnsiTheme="majorHAnsi" w:eastAsiaTheme="majorEastAsia" w:cstheme="majorBidi"/>
      <w:color w:val="000000" w:themeColor="text1"/>
      <w:sz w:val="200"/>
      <w:szCs w:val="26"/>
    </w:rPr>
  </w:style>
  <w:style w:type="paragraph" w:styleId="BodyBlack" w:customStyle="1">
    <w:name w:val="Body Black"/>
    <w:basedOn w:val="Normal"/>
    <w:qFormat/>
    <w:rsid w:val="00D47338"/>
    <w:pPr>
      <w:jc w:val="center"/>
    </w:pPr>
    <w:rPr>
      <w:sz w:val="40"/>
    </w:rPr>
  </w:style>
  <w:style w:type="paragraph" w:styleId="BodyOrangeYellow" w:customStyle="1">
    <w:name w:val="Body Orange Yellow"/>
    <w:basedOn w:val="BodyBlack"/>
    <w:qFormat/>
    <w:rsid w:val="003A4F96"/>
    <w:rPr>
      <w:color w:val="F29D1F" w:themeColor="accent2"/>
    </w:rPr>
  </w:style>
  <w:style w:type="paragraph" w:styleId="HeadingOrangeYellow" w:customStyle="1">
    <w:name w:val="Heading Orange Yellow"/>
    <w:basedOn w:val="Heading2"/>
    <w:qFormat/>
    <w:rsid w:val="003A4F96"/>
    <w:pPr>
      <w:spacing w:before="0" w:line="1800" w:lineRule="exact"/>
    </w:pPr>
    <w:rPr>
      <w:color w:val="F29D1F" w:themeColor="accent2"/>
      <w:sz w:val="160"/>
      <w:szCs w:val="160"/>
    </w:rPr>
  </w:style>
  <w:style w:type="paragraph" w:styleId="SubtitleOrangeYellow" w:customStyle="1">
    <w:name w:val="Subtitle Orange Yellow"/>
    <w:basedOn w:val="SubtitleBlack"/>
    <w:qFormat/>
    <w:rsid w:val="003A4F96"/>
    <w:pPr>
      <w:spacing w:line="1000" w:lineRule="exact"/>
    </w:pPr>
    <w:rPr>
      <w:color w:val="F29D1F" w:themeColor="accent2"/>
    </w:rPr>
  </w:style>
  <w:style w:type="paragraph" w:styleId="DateYellow" w:customStyle="1">
    <w:name w:val="Date Yellow"/>
    <w:basedOn w:val="DateRed"/>
    <w:semiHidden/>
    <w:rsid w:val="008544BB"/>
    <w:pPr>
      <w:framePr w:wrap="around" w:hAnchor="margin" w:vAnchor="margin" w:y="1107"/>
    </w:pPr>
    <w:rPr>
      <w:color w:val="E6C956" w:themeColor="accent6"/>
    </w:rPr>
  </w:style>
  <w:style w:type="paragraph" w:styleId="Bodybeige" w:customStyle="1">
    <w:name w:val="Body beige"/>
    <w:basedOn w:val="BodyBlack"/>
    <w:qFormat/>
    <w:rsid w:val="003A4F96"/>
    <w:rPr>
      <w:color w:val="F3DAB1" w:themeColor="accent1"/>
    </w:rPr>
  </w:style>
  <w:style w:type="paragraph" w:styleId="BodyGreen" w:customStyle="1">
    <w:name w:val="Body Green"/>
    <w:basedOn w:val="Normal"/>
    <w:qFormat/>
    <w:rsid w:val="00D47338"/>
    <w:pPr>
      <w:spacing w:after="0" w:line="240" w:lineRule="auto"/>
      <w:jc w:val="center"/>
    </w:pPr>
    <w:rPr>
      <w:color w:val="107763" w:themeColor="accent5" w:themeShade="BF"/>
      <w:sz w:val="40"/>
    </w:rPr>
  </w:style>
  <w:style w:type="paragraph" w:styleId="GraphicsAnchor" w:customStyle="1">
    <w:name w:val="Graphics Anchor"/>
    <w:basedOn w:val="Normal"/>
    <w:qFormat/>
    <w:rsid w:val="003B4E3E"/>
    <w:pPr>
      <w:spacing w:after="0"/>
    </w:pPr>
    <w:rPr>
      <w:noProof/>
      <w:sz w:val="10"/>
      <w:szCs w:val="10"/>
    </w:rPr>
  </w:style>
  <w:style w:type="paragraph" w:styleId="TitleOrange" w:customStyle="1">
    <w:name w:val="Title Orange"/>
    <w:basedOn w:val="Heading1"/>
    <w:qFormat/>
    <w:rsid w:val="00E52F02"/>
    <w:pPr>
      <w:spacing w:line="2000" w:lineRule="exact"/>
    </w:pPr>
  </w:style>
  <w:style w:type="paragraph" w:styleId="TitleBlack" w:customStyle="1">
    <w:name w:val="Title Black"/>
    <w:basedOn w:val="Normal"/>
    <w:qFormat/>
    <w:rsid w:val="00216457"/>
    <w:pPr>
      <w:spacing w:after="0" w:line="1660" w:lineRule="exact"/>
      <w:jc w:val="center"/>
    </w:pPr>
    <w:rPr>
      <w:rFonts w:asciiTheme="majorHAnsi" w:hAnsiTheme="majorHAnsi"/>
      <w:sz w:val="160"/>
    </w:rPr>
  </w:style>
  <w:style w:type="paragraph" w:styleId="Header">
    <w:name w:val="header"/>
    <w:basedOn w:val="Normal"/>
    <w:link w:val="HeaderChar"/>
    <w:uiPriority w:val="99"/>
    <w:unhideWhenUsed/>
    <w:rsid w:val="00123CF6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123CF6"/>
  </w:style>
  <w:style w:type="paragraph" w:styleId="Footer">
    <w:name w:val="footer"/>
    <w:basedOn w:val="Normal"/>
    <w:link w:val="FooterChar"/>
    <w:uiPriority w:val="99"/>
    <w:unhideWhenUsed/>
    <w:rsid w:val="00123CF6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123C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image" Target="media/image2.png" Id="rId11" /><Relationship Type="http://schemas.openxmlformats.org/officeDocument/2006/relationships/styles" Target="styles.xml" Id="rId5" /><Relationship Type="http://schemas.openxmlformats.org/officeDocument/2006/relationships/image" Target="media/image1.png" Id="rId10" /><Relationship Type="http://schemas.openxmlformats.org/officeDocument/2006/relationships/customXml" Target="../customXml/item4.xml" Id="rId4" /><Relationship Type="http://schemas.openxmlformats.org/officeDocument/2006/relationships/endnotes" Target="endnotes.xml" Id="rId9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tul\AppData\Roaming\Microsoft\Templates\Kwanzaa%20flyer.dotx" TargetMode="External"/></Relationships>
</file>

<file path=word/theme/theme1.xml><?xml version="1.0" encoding="utf-8"?>
<a:theme xmlns:a="http://schemas.openxmlformats.org/drawingml/2006/main" name="Office Theme">
  <a:themeElements>
    <a:clrScheme name="Custom 12">
      <a:dk1>
        <a:sysClr val="windowText" lastClr="000000"/>
      </a:dk1>
      <a:lt1>
        <a:sysClr val="window" lastClr="FFFFFF"/>
      </a:lt1>
      <a:dk2>
        <a:srgbClr val="59443E"/>
      </a:dk2>
      <a:lt2>
        <a:srgbClr val="E2E2E2"/>
      </a:lt2>
      <a:accent1>
        <a:srgbClr val="F3DAB1"/>
      </a:accent1>
      <a:accent2>
        <a:srgbClr val="F29D1F"/>
      </a:accent2>
      <a:accent3>
        <a:srgbClr val="E77F25"/>
      </a:accent3>
      <a:accent4>
        <a:srgbClr val="C84039"/>
      </a:accent4>
      <a:accent5>
        <a:srgbClr val="16A086"/>
      </a:accent5>
      <a:accent6>
        <a:srgbClr val="E6C956"/>
      </a:accent6>
      <a:hlink>
        <a:srgbClr val="E53A34"/>
      </a:hlink>
      <a:folHlink>
        <a:srgbClr val="954F72"/>
      </a:folHlink>
    </a:clrScheme>
    <a:fontScheme name="Custom 67">
      <a:majorFont>
        <a:latin typeface="Source Sans Pro Black"/>
        <a:ea typeface=""/>
        <a:cs typeface=""/>
      </a:majorFont>
      <a:minorFont>
        <a:latin typeface="Selawik Semibol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426e97fa315356fffbdcd9876fe988c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14b8f0def80e6d70ce3def20c90759a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2214946-BCBE-4408-840D-48A755F8AE9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F2419D84-B588-4E8C-A976-DC8E92B962F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10846B6-652A-40B8-B979-1FA116C8CCC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93B6C72-423B-43AF-9751-6328DB947A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Kwanzaa flyer.dotx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Mitul Vaghamshi</lastModifiedBy>
  <revision>2</revision>
  <dcterms:created xsi:type="dcterms:W3CDTF">2022-12-30T20:56:00.0000000Z</dcterms:created>
  <dcterms:modified xsi:type="dcterms:W3CDTF">2023-01-16T00:33:07.2105328Z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